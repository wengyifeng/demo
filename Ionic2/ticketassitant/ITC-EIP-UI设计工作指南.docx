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C21F23" w:rsidRDefault="00C21F23" w:rsidP="00411C75">
      <w:pPr>
        <w:ind w:firstLine="880"/>
        <w:jc w:val="center"/>
        <w:rPr>
          <w:rFonts w:ascii="黑体" w:eastAsia="黑体" w:hAnsi="黑体"/>
          <w:sz w:val="44"/>
          <w:szCs w:val="44"/>
        </w:rPr>
      </w:pPr>
      <w:r w:rsidRPr="00EA72E8">
        <w:rPr>
          <w:rFonts w:ascii="黑体" w:eastAsia="黑体" w:hAnsi="黑体" w:hint="eastAsia"/>
          <w:sz w:val="44"/>
          <w:szCs w:val="44"/>
        </w:rPr>
        <w:t>信息科技公司</w:t>
      </w:r>
      <w:r>
        <w:rPr>
          <w:rFonts w:ascii="黑体" w:eastAsia="黑体" w:hAnsi="黑体" w:hint="eastAsia"/>
          <w:sz w:val="44"/>
          <w:szCs w:val="44"/>
        </w:rPr>
        <w:t>研发管理体系</w:t>
      </w:r>
    </w:p>
    <w:p w:rsidR="00E148EF" w:rsidRPr="00DE10DC" w:rsidRDefault="00644CE9" w:rsidP="00411C75">
      <w:pPr>
        <w:ind w:firstLine="880"/>
        <w:jc w:val="center"/>
        <w:rPr>
          <w:rFonts w:ascii="黑体" w:eastAsia="黑体" w:hAnsi="黑体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UI设计工作指南</w:t>
      </w:r>
    </w:p>
    <w:p w:rsidR="00E148EF" w:rsidRPr="00DE10DC" w:rsidRDefault="00E148EF" w:rsidP="00411C75">
      <w:pPr>
        <w:ind w:firstLine="640"/>
        <w:jc w:val="center"/>
        <w:rPr>
          <w:sz w:val="32"/>
          <w:szCs w:val="32"/>
        </w:rPr>
      </w:pPr>
      <w:r w:rsidRPr="00DE10DC">
        <w:rPr>
          <w:rFonts w:hint="eastAsia"/>
          <w:sz w:val="32"/>
          <w:szCs w:val="32"/>
        </w:rPr>
        <w:t>V</w:t>
      </w:r>
      <w:r w:rsidR="00C21F23">
        <w:rPr>
          <w:rFonts w:hint="eastAsia"/>
          <w:sz w:val="32"/>
          <w:szCs w:val="32"/>
        </w:rPr>
        <w:t>1.</w:t>
      </w:r>
      <w:r w:rsidR="00644CE9">
        <w:rPr>
          <w:rFonts w:hint="eastAsia"/>
          <w:sz w:val="32"/>
          <w:szCs w:val="32"/>
        </w:rPr>
        <w:t>4</w:t>
      </w:r>
      <w:r w:rsidR="00AA0423">
        <w:rPr>
          <w:rFonts w:hint="eastAsia"/>
          <w:sz w:val="32"/>
          <w:szCs w:val="32"/>
        </w:rPr>
        <w:t>1</w:t>
      </w:r>
    </w:p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Pr="00DE10DC" w:rsidRDefault="00E148EF" w:rsidP="00411C75">
      <w:pPr>
        <w:ind w:firstLine="880"/>
        <w:jc w:val="center"/>
        <w:rPr>
          <w:sz w:val="44"/>
          <w:szCs w:val="44"/>
        </w:rPr>
      </w:pPr>
      <w:r>
        <w:rPr>
          <w:sz w:val="44"/>
          <w:szCs w:val="44"/>
        </w:rPr>
        <w:softHyphen/>
      </w:r>
    </w:p>
    <w:p w:rsidR="00E148E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Default="008B381E" w:rsidP="00411C75">
      <w:pPr>
        <w:ind w:firstLine="880"/>
        <w:jc w:val="center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7E0D9C1" wp14:editId="080EC3DE">
            <wp:extent cx="762000" cy="485775"/>
            <wp:effectExtent l="0" t="0" r="0" b="952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8EF" w:rsidRDefault="00E148EF" w:rsidP="00411C75">
      <w:pPr>
        <w:ind w:firstLine="640"/>
        <w:jc w:val="center"/>
        <w:rPr>
          <w:sz w:val="44"/>
          <w:szCs w:val="44"/>
        </w:rPr>
      </w:pPr>
      <w:r w:rsidRPr="00DE10DC">
        <w:rPr>
          <w:rFonts w:ascii="黑体" w:eastAsia="黑体" w:hAnsi="黑体" w:hint="eastAsia"/>
          <w:sz w:val="32"/>
          <w:szCs w:val="32"/>
        </w:rPr>
        <w:t>广东粤电信息科技有限公司</w:t>
      </w:r>
    </w:p>
    <w:p w:rsidR="00E148EF" w:rsidRPr="0026642F" w:rsidRDefault="00E148EF" w:rsidP="00411C75">
      <w:pPr>
        <w:ind w:firstLine="880"/>
        <w:jc w:val="center"/>
        <w:rPr>
          <w:sz w:val="44"/>
          <w:szCs w:val="44"/>
        </w:rPr>
      </w:pPr>
    </w:p>
    <w:p w:rsidR="00E148EF" w:rsidRPr="00DE10DC" w:rsidRDefault="00E148EF" w:rsidP="00411C75">
      <w:pPr>
        <w:ind w:firstLine="880"/>
        <w:jc w:val="center"/>
        <w:rPr>
          <w:sz w:val="44"/>
          <w:szCs w:val="44"/>
        </w:rPr>
      </w:pPr>
    </w:p>
    <w:p w:rsidR="000635CE" w:rsidRPr="006B763A" w:rsidRDefault="00E148EF" w:rsidP="00411C75">
      <w:pPr>
        <w:widowControl/>
        <w:ind w:firstLine="480"/>
        <w:jc w:val="center"/>
        <w:rPr>
          <w:b/>
          <w:color w:val="000000"/>
        </w:rPr>
      </w:pPr>
      <w:r>
        <w:br w:type="page"/>
      </w:r>
      <w:r w:rsidR="000635CE" w:rsidRPr="00F2389D">
        <w:rPr>
          <w:rFonts w:ascii="华文细黑" w:eastAsia="华文细黑" w:hAnsi="华文细黑" w:hint="eastAsia"/>
          <w:kern w:val="0"/>
          <w:sz w:val="36"/>
          <w:szCs w:val="36"/>
        </w:rPr>
        <w:lastRenderedPageBreak/>
        <w:t>修订记录</w:t>
      </w:r>
    </w:p>
    <w:tbl>
      <w:tblPr>
        <w:tblW w:w="81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35"/>
        <w:gridCol w:w="1058"/>
        <w:gridCol w:w="2628"/>
        <w:gridCol w:w="1555"/>
        <w:gridCol w:w="1304"/>
      </w:tblGrid>
      <w:tr w:rsidR="000635CE" w:rsidRPr="006B763A" w:rsidTr="00411C75">
        <w:trPr>
          <w:jc w:val="center"/>
        </w:trPr>
        <w:tc>
          <w:tcPr>
            <w:tcW w:w="1635" w:type="dxa"/>
            <w:vAlign w:val="center"/>
          </w:tcPr>
          <w:p w:rsidR="000635CE" w:rsidRPr="006B763A" w:rsidRDefault="000635CE" w:rsidP="00D346FF">
            <w:pPr>
              <w:ind w:firstLineChars="0" w:firstLine="0"/>
              <w:jc w:val="center"/>
              <w:rPr>
                <w:b/>
                <w:color w:val="000000"/>
              </w:rPr>
            </w:pPr>
            <w:r w:rsidRPr="006B763A">
              <w:rPr>
                <w:rFonts w:hint="eastAsia"/>
                <w:b/>
                <w:color w:val="000000"/>
              </w:rPr>
              <w:t>日期</w:t>
            </w:r>
          </w:p>
        </w:tc>
        <w:tc>
          <w:tcPr>
            <w:tcW w:w="1058" w:type="dxa"/>
            <w:vAlign w:val="center"/>
          </w:tcPr>
          <w:p w:rsidR="000635CE" w:rsidRPr="006B763A" w:rsidRDefault="000635CE" w:rsidP="00D346FF">
            <w:pPr>
              <w:ind w:firstLineChars="0" w:firstLine="0"/>
              <w:jc w:val="center"/>
              <w:rPr>
                <w:b/>
                <w:color w:val="000000"/>
              </w:rPr>
            </w:pPr>
            <w:r w:rsidRPr="006B763A">
              <w:rPr>
                <w:rFonts w:hint="eastAsia"/>
                <w:b/>
                <w:color w:val="000000"/>
              </w:rPr>
              <w:t>版本号</w:t>
            </w:r>
          </w:p>
        </w:tc>
        <w:tc>
          <w:tcPr>
            <w:tcW w:w="2628" w:type="dxa"/>
            <w:vAlign w:val="center"/>
          </w:tcPr>
          <w:p w:rsidR="000635CE" w:rsidRPr="006B763A" w:rsidRDefault="000635CE" w:rsidP="00D346FF">
            <w:pPr>
              <w:ind w:firstLineChars="0" w:firstLine="0"/>
              <w:jc w:val="center"/>
              <w:rPr>
                <w:b/>
                <w:color w:val="000000"/>
              </w:rPr>
            </w:pPr>
            <w:r w:rsidRPr="006B763A">
              <w:rPr>
                <w:rFonts w:hint="eastAsia"/>
                <w:b/>
                <w:color w:val="000000"/>
              </w:rPr>
              <w:t>修订说明</w:t>
            </w:r>
          </w:p>
        </w:tc>
        <w:tc>
          <w:tcPr>
            <w:tcW w:w="1555" w:type="dxa"/>
            <w:vAlign w:val="center"/>
          </w:tcPr>
          <w:p w:rsidR="000635CE" w:rsidRPr="006B763A" w:rsidRDefault="000635CE" w:rsidP="00D346FF">
            <w:pPr>
              <w:ind w:firstLineChars="0" w:firstLine="0"/>
              <w:jc w:val="center"/>
              <w:rPr>
                <w:b/>
                <w:color w:val="000000"/>
              </w:rPr>
            </w:pPr>
            <w:r w:rsidRPr="006B763A">
              <w:rPr>
                <w:rFonts w:hint="eastAsia"/>
                <w:b/>
                <w:color w:val="000000"/>
              </w:rPr>
              <w:t>修订人</w:t>
            </w:r>
          </w:p>
        </w:tc>
        <w:tc>
          <w:tcPr>
            <w:tcW w:w="1304" w:type="dxa"/>
            <w:vAlign w:val="center"/>
          </w:tcPr>
          <w:p w:rsidR="000635CE" w:rsidRPr="006B763A" w:rsidRDefault="000635CE" w:rsidP="00D346FF">
            <w:pPr>
              <w:ind w:firstLineChars="0" w:firstLine="0"/>
              <w:jc w:val="center"/>
              <w:rPr>
                <w:b/>
                <w:color w:val="000000"/>
              </w:rPr>
            </w:pPr>
            <w:r w:rsidRPr="006B763A">
              <w:rPr>
                <w:rFonts w:hint="eastAsia"/>
                <w:b/>
                <w:color w:val="000000"/>
              </w:rPr>
              <w:t>审核人</w:t>
            </w:r>
          </w:p>
        </w:tc>
      </w:tr>
      <w:tr w:rsidR="00AD302B" w:rsidRPr="006B763A" w:rsidTr="00830872">
        <w:trPr>
          <w:jc w:val="center"/>
        </w:trPr>
        <w:tc>
          <w:tcPr>
            <w:tcW w:w="1635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  <w:r w:rsidRPr="0083639D">
              <w:rPr>
                <w:rFonts w:hint="eastAsia"/>
                <w:color w:val="000000"/>
              </w:rPr>
              <w:t>2013</w:t>
            </w:r>
            <w:r>
              <w:rPr>
                <w:rFonts w:hint="eastAsia"/>
                <w:color w:val="000000"/>
              </w:rPr>
              <w:t>-09-18</w:t>
            </w:r>
          </w:p>
        </w:tc>
        <w:tc>
          <w:tcPr>
            <w:tcW w:w="1058" w:type="dxa"/>
          </w:tcPr>
          <w:p w:rsidR="00AD302B" w:rsidRPr="0083639D" w:rsidRDefault="00AD302B" w:rsidP="00AA0423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1.0</w:t>
            </w:r>
          </w:p>
        </w:tc>
        <w:tc>
          <w:tcPr>
            <w:tcW w:w="2628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创建</w:t>
            </w:r>
          </w:p>
        </w:tc>
        <w:tc>
          <w:tcPr>
            <w:tcW w:w="1555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喻蜀江</w:t>
            </w:r>
          </w:p>
        </w:tc>
        <w:tc>
          <w:tcPr>
            <w:tcW w:w="1304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</w:tr>
      <w:tr w:rsidR="00AD302B" w:rsidRPr="006B763A" w:rsidTr="00830872">
        <w:trPr>
          <w:jc w:val="center"/>
        </w:trPr>
        <w:tc>
          <w:tcPr>
            <w:tcW w:w="1635" w:type="dxa"/>
          </w:tcPr>
          <w:p w:rsidR="00AD302B" w:rsidRPr="0083639D" w:rsidRDefault="00EC3623" w:rsidP="00AD302B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2015-06-04</w:t>
            </w:r>
          </w:p>
        </w:tc>
        <w:tc>
          <w:tcPr>
            <w:tcW w:w="1058" w:type="dxa"/>
          </w:tcPr>
          <w:p w:rsidR="00AD302B" w:rsidRPr="0083639D" w:rsidRDefault="00EC3623" w:rsidP="00AD302B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1.1</w:t>
            </w:r>
          </w:p>
        </w:tc>
        <w:tc>
          <w:tcPr>
            <w:tcW w:w="2628" w:type="dxa"/>
          </w:tcPr>
          <w:p w:rsidR="00AD302B" w:rsidRPr="0083639D" w:rsidRDefault="00EC3623" w:rsidP="00AD302B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填充内容</w:t>
            </w:r>
          </w:p>
        </w:tc>
        <w:tc>
          <w:tcPr>
            <w:tcW w:w="1555" w:type="dxa"/>
          </w:tcPr>
          <w:p w:rsidR="00AD302B" w:rsidRPr="0083639D" w:rsidRDefault="00EC3623" w:rsidP="00AD302B">
            <w:pPr>
              <w:ind w:firstLineChars="0" w:firstLine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吴坤鹏</w:t>
            </w:r>
          </w:p>
        </w:tc>
        <w:tc>
          <w:tcPr>
            <w:tcW w:w="1304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</w:tr>
      <w:tr w:rsidR="00AD302B" w:rsidRPr="006B763A" w:rsidTr="00830872">
        <w:trPr>
          <w:jc w:val="center"/>
        </w:trPr>
        <w:tc>
          <w:tcPr>
            <w:tcW w:w="1635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058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2628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555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304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</w:tr>
      <w:tr w:rsidR="00AD302B" w:rsidRPr="006B763A" w:rsidTr="00830872">
        <w:trPr>
          <w:jc w:val="center"/>
        </w:trPr>
        <w:tc>
          <w:tcPr>
            <w:tcW w:w="1635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058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2628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555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304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</w:tr>
      <w:tr w:rsidR="00AD302B" w:rsidRPr="006B763A" w:rsidTr="00830872">
        <w:trPr>
          <w:jc w:val="center"/>
        </w:trPr>
        <w:tc>
          <w:tcPr>
            <w:tcW w:w="1635" w:type="dxa"/>
          </w:tcPr>
          <w:p w:rsidR="00AD302B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058" w:type="dxa"/>
          </w:tcPr>
          <w:p w:rsidR="00AD302B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2628" w:type="dxa"/>
          </w:tcPr>
          <w:p w:rsidR="00AD302B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555" w:type="dxa"/>
          </w:tcPr>
          <w:p w:rsidR="00AD302B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304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</w:tr>
      <w:tr w:rsidR="00AD302B" w:rsidRPr="006B763A" w:rsidTr="00830872">
        <w:trPr>
          <w:jc w:val="center"/>
        </w:trPr>
        <w:tc>
          <w:tcPr>
            <w:tcW w:w="1635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058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2628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555" w:type="dxa"/>
          </w:tcPr>
          <w:p w:rsidR="00AD302B" w:rsidRPr="0083639D" w:rsidRDefault="00AD302B" w:rsidP="00AD302B">
            <w:pPr>
              <w:ind w:firstLineChars="0" w:firstLine="0"/>
              <w:rPr>
                <w:color w:val="000000"/>
              </w:rPr>
            </w:pPr>
          </w:p>
        </w:tc>
        <w:tc>
          <w:tcPr>
            <w:tcW w:w="1304" w:type="dxa"/>
          </w:tcPr>
          <w:p w:rsidR="00AD302B" w:rsidRPr="0083639D" w:rsidRDefault="00AD302B" w:rsidP="00D80F81">
            <w:pPr>
              <w:ind w:firstLineChars="0" w:firstLine="0"/>
              <w:rPr>
                <w:color w:val="000000"/>
              </w:rPr>
            </w:pPr>
          </w:p>
        </w:tc>
      </w:tr>
      <w:tr w:rsidR="00AD302B" w:rsidRPr="006B763A" w:rsidTr="00830872">
        <w:trPr>
          <w:jc w:val="center"/>
        </w:trPr>
        <w:tc>
          <w:tcPr>
            <w:tcW w:w="1635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  <w:tc>
          <w:tcPr>
            <w:tcW w:w="1058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  <w:tc>
          <w:tcPr>
            <w:tcW w:w="2628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  <w:tc>
          <w:tcPr>
            <w:tcW w:w="1555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  <w:tc>
          <w:tcPr>
            <w:tcW w:w="1304" w:type="dxa"/>
          </w:tcPr>
          <w:p w:rsidR="00AD302B" w:rsidRPr="0083639D" w:rsidRDefault="00AD302B" w:rsidP="00AD302B">
            <w:pPr>
              <w:ind w:firstLine="480"/>
              <w:jc w:val="center"/>
              <w:rPr>
                <w:color w:val="000000"/>
              </w:rPr>
            </w:pPr>
          </w:p>
        </w:tc>
      </w:tr>
    </w:tbl>
    <w:p w:rsidR="000635CE" w:rsidRDefault="000635CE" w:rsidP="00411C75">
      <w:pPr>
        <w:widowControl/>
        <w:ind w:firstLine="480"/>
        <w:jc w:val="left"/>
      </w:pPr>
    </w:p>
    <w:p w:rsidR="00B56AEF" w:rsidRDefault="00B56AEF" w:rsidP="00D346FF">
      <w:pPr>
        <w:widowControl/>
        <w:ind w:firstLineChars="0" w:firstLine="0"/>
        <w:jc w:val="left"/>
        <w:sectPr w:rsidR="00B56AEF" w:rsidSect="00E30CB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800" w:bottom="1440" w:left="1800" w:header="851" w:footer="992" w:gutter="0"/>
          <w:pgNumType w:fmt="numberInDash" w:start="1"/>
          <w:cols w:space="720"/>
          <w:titlePg/>
          <w:docGrid w:type="lines" w:linePitch="312"/>
        </w:sectPr>
      </w:pPr>
    </w:p>
    <w:p w:rsidR="00D346FF" w:rsidRPr="0059387A" w:rsidRDefault="00D346FF" w:rsidP="0059387A">
      <w:pPr>
        <w:pStyle w:val="TOC"/>
        <w:ind w:firstLine="480"/>
        <w:jc w:val="center"/>
        <w:rPr>
          <w:rFonts w:ascii="华文细黑" w:eastAsia="华文细黑" w:hAnsi="华文细黑"/>
          <w:color w:val="auto"/>
          <w:sz w:val="32"/>
          <w:szCs w:val="32"/>
        </w:rPr>
      </w:pPr>
      <w:r w:rsidRPr="0059387A">
        <w:rPr>
          <w:rFonts w:ascii="华文细黑" w:eastAsia="华文细黑" w:hAnsi="华文细黑"/>
          <w:color w:val="auto"/>
          <w:sz w:val="32"/>
          <w:szCs w:val="32"/>
          <w:lang w:val="zh-CN"/>
        </w:rPr>
        <w:lastRenderedPageBreak/>
        <w:t>目</w:t>
      </w:r>
      <w:r w:rsidR="0059387A" w:rsidRPr="0059387A">
        <w:rPr>
          <w:rFonts w:ascii="华文细黑" w:eastAsia="华文细黑" w:hAnsi="华文细黑" w:hint="eastAsia"/>
          <w:color w:val="auto"/>
          <w:sz w:val="32"/>
          <w:szCs w:val="32"/>
          <w:lang w:val="zh-CN"/>
        </w:rPr>
        <w:t xml:space="preserve"> </w:t>
      </w:r>
      <w:r w:rsidRPr="0059387A">
        <w:rPr>
          <w:rFonts w:ascii="华文细黑" w:eastAsia="华文细黑" w:hAnsi="华文细黑"/>
          <w:color w:val="auto"/>
          <w:sz w:val="32"/>
          <w:szCs w:val="32"/>
          <w:lang w:val="zh-CN"/>
        </w:rPr>
        <w:t>录</w:t>
      </w:r>
    </w:p>
    <w:p w:rsidR="00AA0423" w:rsidRDefault="00D346FF" w:rsidP="00830872">
      <w:pPr>
        <w:pStyle w:val="10"/>
        <w:tabs>
          <w:tab w:val="left" w:pos="105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97676917" w:history="1">
        <w:r w:rsidR="00AA0423" w:rsidRPr="0091104E">
          <w:rPr>
            <w:rStyle w:val="ad"/>
            <w:noProof/>
          </w:rPr>
          <w:t>1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前言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_Toc397676917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>- 1 -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18" w:history="1">
        <w:r w:rsidR="00AA0423" w:rsidRPr="0091104E">
          <w:rPr>
            <w:rStyle w:val="ad"/>
            <w:noProof/>
          </w:rPr>
          <w:t>1.1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简介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_Toc397676918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>- 1 -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19" w:history="1">
        <w:r w:rsidR="00AA0423" w:rsidRPr="0091104E">
          <w:rPr>
            <w:rStyle w:val="ad"/>
            <w:noProof/>
          </w:rPr>
          <w:t>1.2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定义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_Toc397676919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>- 1 -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20" w:history="1">
        <w:r w:rsidR="00AA0423" w:rsidRPr="0091104E">
          <w:rPr>
            <w:rStyle w:val="ad"/>
            <w:noProof/>
          </w:rPr>
          <w:t>1.3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编写目的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_Toc397676920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>- 1 -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21" w:history="1">
        <w:r w:rsidR="00AA0423" w:rsidRPr="0091104E">
          <w:rPr>
            <w:rStyle w:val="ad"/>
            <w:noProof/>
          </w:rPr>
          <w:t>1.4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组件库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_Toc397676921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>- 1 -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830872">
      <w:pPr>
        <w:pStyle w:val="10"/>
        <w:tabs>
          <w:tab w:val="left" w:pos="105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30" w:history="1">
        <w:r w:rsidR="00EC3623">
          <w:rPr>
            <w:rStyle w:val="ad"/>
            <w:rFonts w:hint="eastAsia"/>
            <w:noProof/>
          </w:rPr>
          <w:t>2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整体设计原则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_Toc397676930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16BF6">
          <w:rPr>
            <w:noProof/>
            <w:webHidden/>
          </w:rPr>
          <w:t xml:space="preserve">- </w:t>
        </w:r>
        <w:r w:rsidR="00A16BF6">
          <w:rPr>
            <w:rFonts w:hint="eastAsia"/>
            <w:noProof/>
            <w:webHidden/>
          </w:rPr>
          <w:t>1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31" w:history="1">
        <w:r w:rsidR="00EC3623">
          <w:rPr>
            <w:rStyle w:val="ad"/>
            <w:rFonts w:hint="eastAsia"/>
            <w:noProof/>
          </w:rPr>
          <w:t>2</w:t>
        </w:r>
        <w:r w:rsidR="00AA0423" w:rsidRPr="0091104E">
          <w:rPr>
            <w:rStyle w:val="ad"/>
            <w:noProof/>
          </w:rPr>
          <w:t>.</w:t>
        </w:r>
        <w:r w:rsidR="00AA0423" w:rsidRPr="0091104E">
          <w:rPr>
            <w:rStyle w:val="ad"/>
            <w:noProof/>
          </w:rPr>
          <w:t>1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兼容性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_Toc397676931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16BF6">
          <w:rPr>
            <w:noProof/>
            <w:webHidden/>
          </w:rPr>
          <w:t xml:space="preserve">- </w:t>
        </w:r>
        <w:r w:rsidR="00A16BF6">
          <w:rPr>
            <w:rFonts w:hint="eastAsia"/>
            <w:noProof/>
            <w:webHidden/>
          </w:rPr>
          <w:t>1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32" w:history="1">
        <w:r w:rsidR="00EC3623">
          <w:rPr>
            <w:rStyle w:val="ad"/>
            <w:rFonts w:hint="eastAsia"/>
            <w:noProof/>
          </w:rPr>
          <w:t>2</w:t>
        </w:r>
        <w:r w:rsidR="00AA0423" w:rsidRPr="0091104E">
          <w:rPr>
            <w:rStyle w:val="ad"/>
            <w:noProof/>
          </w:rPr>
          <w:t>.2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颜色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_Toc397676932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 xml:space="preserve">- </w:t>
        </w:r>
        <w:r w:rsidR="009068E8">
          <w:rPr>
            <w:rFonts w:hint="eastAsia"/>
            <w:noProof/>
            <w:webHidden/>
          </w:rPr>
          <w:t>2</w:t>
        </w:r>
        <w:r w:rsidR="00AA0423">
          <w:rPr>
            <w:noProof/>
            <w:webHidden/>
          </w:rPr>
          <w:t>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33" w:history="1">
        <w:r w:rsidR="00EC3623">
          <w:rPr>
            <w:rStyle w:val="ad"/>
            <w:rFonts w:hint="eastAsia"/>
            <w:noProof/>
          </w:rPr>
          <w:t>2</w:t>
        </w:r>
        <w:r w:rsidR="00AA0423" w:rsidRPr="0091104E">
          <w:rPr>
            <w:rStyle w:val="ad"/>
            <w:noProof/>
          </w:rPr>
          <w:t>.3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字体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_Toc397676933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>- 10 -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34" w:history="1">
        <w:r w:rsidR="00EC3623">
          <w:rPr>
            <w:rStyle w:val="ad"/>
            <w:rFonts w:hint="eastAsia"/>
            <w:noProof/>
          </w:rPr>
          <w:t>2</w:t>
        </w:r>
        <w:r w:rsidR="00AA0423" w:rsidRPr="0091104E">
          <w:rPr>
            <w:rStyle w:val="ad"/>
            <w:noProof/>
          </w:rPr>
          <w:t>.4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C3623">
          <w:rPr>
            <w:rStyle w:val="ad"/>
            <w:rFonts w:hint="eastAsia"/>
            <w:noProof/>
          </w:rPr>
          <w:t>按钮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_Toc397676934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2C60F9">
          <w:rPr>
            <w:noProof/>
            <w:webHidden/>
          </w:rPr>
          <w:t>- 1</w:t>
        </w:r>
        <w:r w:rsidR="002C60F9">
          <w:rPr>
            <w:rFonts w:hint="eastAsia"/>
            <w:noProof/>
            <w:webHidden/>
          </w:rPr>
          <w:t>7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35" w:history="1">
        <w:r w:rsidR="00EC3623">
          <w:rPr>
            <w:rStyle w:val="ad"/>
            <w:rFonts w:hint="eastAsia"/>
            <w:noProof/>
          </w:rPr>
          <w:t>2</w:t>
        </w:r>
        <w:r w:rsidR="00AA0423" w:rsidRPr="0091104E">
          <w:rPr>
            <w:rStyle w:val="ad"/>
            <w:noProof/>
          </w:rPr>
          <w:t>.5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C3623">
          <w:rPr>
            <w:rStyle w:val="ad"/>
            <w:rFonts w:hint="eastAsia"/>
            <w:noProof/>
          </w:rPr>
          <w:t>图标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_Toc397676935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 xml:space="preserve">- </w:t>
        </w:r>
        <w:r w:rsidR="00A441C3">
          <w:rPr>
            <w:rFonts w:hint="eastAsia"/>
            <w:noProof/>
            <w:webHidden/>
          </w:rPr>
          <w:t>20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36" w:history="1">
        <w:r w:rsidR="00EC3623">
          <w:rPr>
            <w:rStyle w:val="ad"/>
            <w:rFonts w:hint="eastAsia"/>
            <w:noProof/>
          </w:rPr>
          <w:t>2</w:t>
        </w:r>
        <w:r w:rsidR="00AA0423" w:rsidRPr="0091104E">
          <w:rPr>
            <w:rStyle w:val="ad"/>
            <w:noProof/>
          </w:rPr>
          <w:t>.6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C3623">
          <w:rPr>
            <w:rStyle w:val="ad"/>
            <w:rFonts w:hint="eastAsia"/>
            <w:noProof/>
          </w:rPr>
          <w:t>对齐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_Toc397676936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 xml:space="preserve">- </w:t>
        </w:r>
        <w:r w:rsidR="00086F77">
          <w:rPr>
            <w:rFonts w:hint="eastAsia"/>
            <w:noProof/>
            <w:webHidden/>
          </w:rPr>
          <w:t>21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37" w:history="1">
        <w:r w:rsidR="00EC3623">
          <w:rPr>
            <w:rStyle w:val="ad"/>
            <w:rFonts w:hint="eastAsia"/>
            <w:noProof/>
          </w:rPr>
          <w:t>2</w:t>
        </w:r>
        <w:r w:rsidR="00AA0423" w:rsidRPr="0091104E">
          <w:rPr>
            <w:rStyle w:val="ad"/>
            <w:noProof/>
          </w:rPr>
          <w:t>.7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C3623">
          <w:rPr>
            <w:rStyle w:val="ad"/>
            <w:rFonts w:hint="eastAsia"/>
            <w:noProof/>
          </w:rPr>
          <w:t>日期与时间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_Toc397676937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 xml:space="preserve">- </w:t>
        </w:r>
        <w:r>
          <w:rPr>
            <w:rFonts w:hint="eastAsia"/>
            <w:noProof/>
            <w:webHidden/>
          </w:rPr>
          <w:t>22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38" w:history="1">
        <w:r w:rsidR="00EC3623">
          <w:rPr>
            <w:rStyle w:val="ad"/>
            <w:rFonts w:hint="eastAsia"/>
            <w:noProof/>
          </w:rPr>
          <w:t>2</w:t>
        </w:r>
        <w:r w:rsidR="00AA0423" w:rsidRPr="0091104E">
          <w:rPr>
            <w:rStyle w:val="ad"/>
            <w:noProof/>
          </w:rPr>
          <w:t>.8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C3623">
          <w:rPr>
            <w:rStyle w:val="ad"/>
            <w:rFonts w:hint="eastAsia"/>
            <w:noProof/>
          </w:rPr>
          <w:t>隐藏为空的内容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_Toc397676938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AA0423">
          <w:rPr>
            <w:noProof/>
            <w:webHidden/>
          </w:rPr>
          <w:t xml:space="preserve">- </w:t>
        </w:r>
        <w:r>
          <w:rPr>
            <w:rFonts w:hint="eastAsia"/>
            <w:noProof/>
            <w:webHidden/>
          </w:rPr>
          <w:t>24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830872">
      <w:pPr>
        <w:pStyle w:val="10"/>
        <w:tabs>
          <w:tab w:val="left" w:pos="1050"/>
          <w:tab w:val="right" w:leader="dot" w:pos="8296"/>
        </w:tabs>
        <w:ind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46" w:history="1">
        <w:r w:rsidR="00EC3623">
          <w:rPr>
            <w:rStyle w:val="ad"/>
            <w:rFonts w:hint="eastAsia"/>
            <w:noProof/>
          </w:rPr>
          <w:t>3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AA0423" w:rsidRPr="0091104E">
          <w:rPr>
            <w:rStyle w:val="ad"/>
            <w:rFonts w:hint="eastAsia"/>
            <w:noProof/>
          </w:rPr>
          <w:t>界面布局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_Toc397676946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0166B5">
          <w:rPr>
            <w:noProof/>
            <w:webHidden/>
          </w:rPr>
          <w:t>- 2</w:t>
        </w:r>
        <w:r w:rsidR="000166B5">
          <w:rPr>
            <w:rFonts w:hint="eastAsia"/>
            <w:noProof/>
            <w:webHidden/>
          </w:rPr>
          <w:t>8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47" w:history="1">
        <w:r w:rsidR="00EC3623">
          <w:rPr>
            <w:rStyle w:val="ad"/>
            <w:rFonts w:hint="eastAsia"/>
            <w:noProof/>
          </w:rPr>
          <w:t>3</w:t>
        </w:r>
        <w:r w:rsidR="00AA0423" w:rsidRPr="0091104E">
          <w:rPr>
            <w:rStyle w:val="ad"/>
            <w:noProof/>
          </w:rPr>
          <w:t>.1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C3623">
          <w:rPr>
            <w:rStyle w:val="ad"/>
            <w:rFonts w:hint="eastAsia"/>
            <w:noProof/>
          </w:rPr>
          <w:t>登陆页面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_Toc397676947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0166B5">
          <w:rPr>
            <w:noProof/>
            <w:webHidden/>
          </w:rPr>
          <w:t>- 2</w:t>
        </w:r>
        <w:r w:rsidR="000166B5">
          <w:rPr>
            <w:rFonts w:hint="eastAsia"/>
            <w:noProof/>
            <w:webHidden/>
          </w:rPr>
          <w:t>8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AA0423" w:rsidRDefault="00126282" w:rsidP="00AA0423">
      <w:pPr>
        <w:pStyle w:val="20"/>
        <w:tabs>
          <w:tab w:val="left" w:pos="1680"/>
          <w:tab w:val="right" w:leader="dot" w:pos="8296"/>
        </w:tabs>
        <w:ind w:left="480" w:firstLine="480"/>
        <w:rPr>
          <w:rFonts w:hint="eastAsia"/>
          <w:noProof/>
        </w:rPr>
      </w:pPr>
      <w:hyperlink w:anchor="_Toc397676948" w:history="1">
        <w:r w:rsidR="00EC3623">
          <w:rPr>
            <w:rStyle w:val="ad"/>
            <w:rFonts w:hint="eastAsia"/>
            <w:noProof/>
          </w:rPr>
          <w:t>3</w:t>
        </w:r>
        <w:r w:rsidR="00AA0423" w:rsidRPr="0091104E">
          <w:rPr>
            <w:rStyle w:val="ad"/>
            <w:noProof/>
          </w:rPr>
          <w:t>.2</w:t>
        </w:r>
        <w:r w:rsidR="00AA042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C3623">
          <w:rPr>
            <w:rStyle w:val="ad"/>
            <w:rFonts w:hint="eastAsia"/>
            <w:noProof/>
          </w:rPr>
          <w:t>Home</w:t>
        </w:r>
        <w:r w:rsidR="00EC3623">
          <w:rPr>
            <w:rStyle w:val="ad"/>
            <w:rFonts w:hint="eastAsia"/>
            <w:noProof/>
          </w:rPr>
          <w:t>页面</w:t>
        </w:r>
        <w:r w:rsidR="00AA0423">
          <w:rPr>
            <w:noProof/>
            <w:webHidden/>
          </w:rPr>
          <w:tab/>
        </w:r>
        <w:r w:rsidR="00AA0423">
          <w:rPr>
            <w:noProof/>
            <w:webHidden/>
          </w:rPr>
          <w:fldChar w:fldCharType="begin"/>
        </w:r>
        <w:r w:rsidR="00AA0423">
          <w:rPr>
            <w:noProof/>
            <w:webHidden/>
          </w:rPr>
          <w:instrText xml:space="preserve"> PAGEREF _Toc397676948 \h </w:instrText>
        </w:r>
        <w:r w:rsidR="00AA0423">
          <w:rPr>
            <w:noProof/>
            <w:webHidden/>
          </w:rPr>
        </w:r>
        <w:r w:rsidR="00AA0423">
          <w:rPr>
            <w:noProof/>
            <w:webHidden/>
          </w:rPr>
          <w:fldChar w:fldCharType="separate"/>
        </w:r>
        <w:r w:rsidR="000166B5">
          <w:rPr>
            <w:noProof/>
            <w:webHidden/>
          </w:rPr>
          <w:t xml:space="preserve">- </w:t>
        </w:r>
        <w:r w:rsidR="000166B5">
          <w:rPr>
            <w:rFonts w:hint="eastAsia"/>
            <w:noProof/>
            <w:webHidden/>
          </w:rPr>
          <w:t>30</w:t>
        </w:r>
        <w:r w:rsidR="00AA0423">
          <w:rPr>
            <w:noProof/>
            <w:webHidden/>
          </w:rPr>
          <w:t xml:space="preserve"> -</w:t>
        </w:r>
        <w:r w:rsidR="00AA0423">
          <w:rPr>
            <w:noProof/>
            <w:webHidden/>
          </w:rPr>
          <w:fldChar w:fldCharType="end"/>
        </w:r>
      </w:hyperlink>
    </w:p>
    <w:p w:rsidR="00EC3623" w:rsidRDefault="00EC3623" w:rsidP="00EC36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48" w:history="1">
        <w:r>
          <w:rPr>
            <w:rStyle w:val="ad"/>
            <w:rFonts w:hint="eastAsia"/>
            <w:noProof/>
          </w:rPr>
          <w:t>3</w:t>
        </w:r>
        <w:r>
          <w:rPr>
            <w:rStyle w:val="ad"/>
            <w:noProof/>
          </w:rPr>
          <w:t>.</w:t>
        </w:r>
        <w:r>
          <w:rPr>
            <w:rStyle w:val="ad"/>
            <w:rFonts w:hint="eastAsia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>
          <w:rPr>
            <w:rStyle w:val="ad"/>
            <w:rFonts w:hint="eastAsia"/>
            <w:noProof/>
          </w:rPr>
          <w:t>列表页面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_Toc397676948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66B5">
          <w:rPr>
            <w:noProof/>
            <w:webHidden/>
          </w:rPr>
          <w:t xml:space="preserve">- </w:t>
        </w:r>
        <w:r w:rsidR="000166B5">
          <w:rPr>
            <w:rFonts w:hint="eastAsia"/>
            <w:noProof/>
            <w:webHidden/>
          </w:rPr>
          <w:t>31</w:t>
        </w:r>
        <w:r>
          <w:rPr>
            <w:noProof/>
            <w:webHidden/>
          </w:rPr>
          <w:t xml:space="preserve"> -</w:t>
        </w:r>
        <w:r>
          <w:rPr>
            <w:noProof/>
            <w:webHidden/>
          </w:rPr>
          <w:fldChar w:fldCharType="end"/>
        </w:r>
      </w:hyperlink>
    </w:p>
    <w:p w:rsidR="00EC3623" w:rsidRDefault="00EC3623" w:rsidP="00EC36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48" w:history="1">
        <w:r>
          <w:rPr>
            <w:rStyle w:val="ad"/>
            <w:rFonts w:hint="eastAsia"/>
            <w:noProof/>
          </w:rPr>
          <w:t>3</w:t>
        </w:r>
        <w:r>
          <w:rPr>
            <w:rStyle w:val="ad"/>
            <w:noProof/>
          </w:rPr>
          <w:t>.</w:t>
        </w:r>
        <w:r>
          <w:rPr>
            <w:rStyle w:val="ad"/>
            <w:rFonts w:hint="eastAsia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>
          <w:rPr>
            <w:rStyle w:val="ad"/>
            <w:rFonts w:hint="eastAsia"/>
            <w:noProof/>
          </w:rPr>
          <w:t>详情页面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_Toc397676948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5388">
          <w:rPr>
            <w:noProof/>
            <w:webHidden/>
          </w:rPr>
          <w:t xml:space="preserve">- </w:t>
        </w:r>
        <w:r w:rsidR="00B15388">
          <w:rPr>
            <w:rFonts w:hint="eastAsia"/>
            <w:noProof/>
            <w:webHidden/>
          </w:rPr>
          <w:t>36</w:t>
        </w:r>
        <w:r>
          <w:rPr>
            <w:noProof/>
            <w:webHidden/>
          </w:rPr>
          <w:t xml:space="preserve"> -</w:t>
        </w:r>
        <w:r>
          <w:rPr>
            <w:noProof/>
            <w:webHidden/>
          </w:rPr>
          <w:fldChar w:fldCharType="end"/>
        </w:r>
      </w:hyperlink>
    </w:p>
    <w:p w:rsidR="00EC3623" w:rsidRDefault="00EC3623" w:rsidP="00EC36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48" w:history="1">
        <w:r>
          <w:rPr>
            <w:rStyle w:val="ad"/>
            <w:rFonts w:hint="eastAsia"/>
            <w:noProof/>
          </w:rPr>
          <w:t>3</w:t>
        </w:r>
        <w:r>
          <w:rPr>
            <w:rStyle w:val="ad"/>
            <w:noProof/>
          </w:rPr>
          <w:t>.</w:t>
        </w:r>
        <w:r>
          <w:rPr>
            <w:rStyle w:val="ad"/>
            <w:rFonts w:hint="eastAsia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>
          <w:rPr>
            <w:rStyle w:val="ad"/>
            <w:rFonts w:hint="eastAsia"/>
            <w:noProof/>
          </w:rPr>
          <w:t>图表页面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_Toc397676948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5388">
          <w:rPr>
            <w:noProof/>
            <w:webHidden/>
          </w:rPr>
          <w:t xml:space="preserve">- </w:t>
        </w:r>
        <w:r w:rsidR="00B15388">
          <w:rPr>
            <w:rFonts w:hint="eastAsia"/>
            <w:noProof/>
            <w:webHidden/>
          </w:rPr>
          <w:t>50</w:t>
        </w:r>
        <w:r>
          <w:rPr>
            <w:noProof/>
            <w:webHidden/>
          </w:rPr>
          <w:t xml:space="preserve"> -</w:t>
        </w:r>
        <w:r>
          <w:rPr>
            <w:noProof/>
            <w:webHidden/>
          </w:rPr>
          <w:fldChar w:fldCharType="end"/>
        </w:r>
      </w:hyperlink>
    </w:p>
    <w:p w:rsidR="00EC3623" w:rsidRDefault="00EC3623" w:rsidP="00EC36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48" w:history="1">
        <w:r>
          <w:rPr>
            <w:rStyle w:val="ad"/>
            <w:rFonts w:hint="eastAsia"/>
            <w:noProof/>
          </w:rPr>
          <w:t>3</w:t>
        </w:r>
        <w:r>
          <w:rPr>
            <w:rStyle w:val="ad"/>
            <w:noProof/>
          </w:rPr>
          <w:t>.</w:t>
        </w:r>
        <w:r>
          <w:rPr>
            <w:rStyle w:val="ad"/>
            <w:rFonts w:hint="eastAsia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>
          <w:rPr>
            <w:rStyle w:val="ad"/>
            <w:rFonts w:hint="eastAsia"/>
            <w:noProof/>
          </w:rPr>
          <w:t>邮箱模块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_Toc397676948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5388">
          <w:rPr>
            <w:noProof/>
            <w:webHidden/>
          </w:rPr>
          <w:t xml:space="preserve">- </w:t>
        </w:r>
        <w:r w:rsidR="00B15388">
          <w:rPr>
            <w:rFonts w:hint="eastAsia"/>
            <w:noProof/>
            <w:webHidden/>
          </w:rPr>
          <w:t>52</w:t>
        </w:r>
        <w:r>
          <w:rPr>
            <w:noProof/>
            <w:webHidden/>
          </w:rPr>
          <w:t xml:space="preserve"> -</w:t>
        </w:r>
        <w:r>
          <w:rPr>
            <w:noProof/>
            <w:webHidden/>
          </w:rPr>
          <w:fldChar w:fldCharType="end"/>
        </w:r>
      </w:hyperlink>
    </w:p>
    <w:p w:rsidR="00EC3623" w:rsidRDefault="00EC3623" w:rsidP="00EC3623">
      <w:pPr>
        <w:pStyle w:val="20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97676948" w:history="1">
        <w:r>
          <w:rPr>
            <w:rStyle w:val="ad"/>
            <w:rFonts w:hint="eastAsia"/>
            <w:noProof/>
          </w:rPr>
          <w:t>3</w:t>
        </w:r>
        <w:r>
          <w:rPr>
            <w:rStyle w:val="ad"/>
            <w:noProof/>
          </w:rPr>
          <w:t>.</w:t>
        </w:r>
        <w:r>
          <w:rPr>
            <w:rStyle w:val="ad"/>
            <w:rFonts w:hint="eastAsia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>
          <w:rPr>
            <w:rStyle w:val="ad"/>
            <w:rFonts w:hint="eastAsia"/>
            <w:noProof/>
          </w:rPr>
          <w:t>定制页面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_Toc397676948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15388">
          <w:rPr>
            <w:noProof/>
            <w:webHidden/>
          </w:rPr>
          <w:t xml:space="preserve">- </w:t>
        </w:r>
        <w:bookmarkStart w:id="0" w:name="_GoBack"/>
        <w:bookmarkEnd w:id="0"/>
        <w:r w:rsidR="00B15388">
          <w:rPr>
            <w:rFonts w:hint="eastAsia"/>
            <w:noProof/>
            <w:webHidden/>
          </w:rPr>
          <w:t>55</w:t>
        </w:r>
        <w:r>
          <w:rPr>
            <w:noProof/>
            <w:webHidden/>
          </w:rPr>
          <w:t>-</w:t>
        </w:r>
        <w:r>
          <w:rPr>
            <w:noProof/>
            <w:webHidden/>
          </w:rPr>
          <w:fldChar w:fldCharType="end"/>
        </w:r>
      </w:hyperlink>
    </w:p>
    <w:p w:rsidR="004F2B63" w:rsidRDefault="00D346FF" w:rsidP="00AA0423">
      <w:pPr>
        <w:ind w:firstLine="482"/>
        <w:rPr>
          <w:b/>
          <w:bCs/>
          <w:lang w:val="zh-CN"/>
        </w:rPr>
        <w:sectPr w:rsidR="004F2B63" w:rsidSect="00E30CB4">
          <w:headerReference w:type="default" r:id="rId16"/>
          <w:headerReference w:type="first" r:id="rId17"/>
          <w:footerReference w:type="first" r:id="rId18"/>
          <w:pgSz w:w="11906" w:h="16838"/>
          <w:pgMar w:top="1440" w:right="1800" w:bottom="1440" w:left="1800" w:header="851" w:footer="992" w:gutter="0"/>
          <w:pgNumType w:fmt="numberInDash" w:start="1"/>
          <w:cols w:space="720"/>
          <w:titlePg/>
          <w:docGrid w:type="lines" w:linePitch="312"/>
        </w:sectPr>
      </w:pPr>
      <w:r>
        <w:rPr>
          <w:b/>
          <w:bCs/>
          <w:lang w:val="zh-CN"/>
        </w:rPr>
        <w:fldChar w:fldCharType="end"/>
      </w:r>
      <w:bookmarkStart w:id="1" w:name="_Toc394480207"/>
      <w:bookmarkStart w:id="2" w:name="_Toc394480971"/>
    </w:p>
    <w:p w:rsidR="009955CD" w:rsidRDefault="009F23EC" w:rsidP="00E831EE">
      <w:pPr>
        <w:pStyle w:val="1"/>
      </w:pPr>
      <w:bookmarkStart w:id="3" w:name="_Toc397676917"/>
      <w:bookmarkEnd w:id="1"/>
      <w:bookmarkEnd w:id="2"/>
      <w:r>
        <w:rPr>
          <w:rFonts w:hint="eastAsia"/>
        </w:rPr>
        <w:lastRenderedPageBreak/>
        <w:t>前言</w:t>
      </w:r>
      <w:bookmarkEnd w:id="3"/>
    </w:p>
    <w:p w:rsidR="003006C3" w:rsidRDefault="003006C3" w:rsidP="003006C3">
      <w:pPr>
        <w:pStyle w:val="2"/>
      </w:pPr>
      <w:bookmarkStart w:id="4" w:name="_Toc397676918"/>
      <w:r>
        <w:rPr>
          <w:rFonts w:hint="eastAsia"/>
        </w:rPr>
        <w:t>简介</w:t>
      </w:r>
      <w:bookmarkEnd w:id="4"/>
    </w:p>
    <w:p w:rsidR="003006C3" w:rsidRPr="003006C3" w:rsidRDefault="003006C3" w:rsidP="003006C3">
      <w:pPr>
        <w:adjustRightInd/>
        <w:ind w:firstLine="480"/>
        <w:textAlignment w:val="auto"/>
      </w:pPr>
      <w:r w:rsidRPr="003006C3">
        <w:rPr>
          <w:rFonts w:hint="eastAsia"/>
        </w:rPr>
        <w:t>本文档描述了广东粤电信息科技有限公司（以下简称科技公司）自主研发</w:t>
      </w:r>
      <w:r w:rsidRPr="003006C3">
        <w:rPr>
          <w:rFonts w:hint="eastAsia"/>
        </w:rPr>
        <w:t>B/S</w:t>
      </w:r>
      <w:r w:rsidRPr="003006C3">
        <w:rPr>
          <w:rFonts w:hint="eastAsia"/>
        </w:rPr>
        <w:t>架构软件用户界面设计的原则及规范。</w:t>
      </w:r>
    </w:p>
    <w:p w:rsidR="003006C3" w:rsidRDefault="003006C3" w:rsidP="003006C3">
      <w:pPr>
        <w:pStyle w:val="2"/>
      </w:pPr>
      <w:bookmarkStart w:id="5" w:name="_Toc397676919"/>
      <w:r>
        <w:rPr>
          <w:rFonts w:hint="eastAsia"/>
        </w:rPr>
        <w:t>定义</w:t>
      </w:r>
      <w:bookmarkEnd w:id="5"/>
    </w:p>
    <w:p w:rsidR="0067147D" w:rsidRPr="00FC4372" w:rsidRDefault="0067147D" w:rsidP="0067147D">
      <w:pPr>
        <w:ind w:firstLine="480"/>
        <w:rPr>
          <w:rFonts w:ascii="宋体" w:hAnsi="宋体"/>
          <w:szCs w:val="24"/>
        </w:rPr>
      </w:pPr>
      <w:r w:rsidRPr="00FC4372">
        <w:rPr>
          <w:rFonts w:ascii="宋体" w:hAnsi="宋体" w:hint="eastAsia"/>
          <w:szCs w:val="24"/>
        </w:rPr>
        <w:t>用户界面：又称人机界面（User Interface，简称UI），实现用户与计算机之间得通信，以控制计算机或进行用户和计算机之间得数据传送得系统部件。</w:t>
      </w:r>
    </w:p>
    <w:p w:rsidR="0067147D" w:rsidRPr="00400E2C" w:rsidRDefault="0067147D" w:rsidP="00400E2C">
      <w:pPr>
        <w:ind w:firstLine="480"/>
        <w:rPr>
          <w:rFonts w:ascii="宋体" w:hAnsi="宋体"/>
          <w:szCs w:val="24"/>
        </w:rPr>
      </w:pPr>
      <w:r w:rsidRPr="00FC4372">
        <w:rPr>
          <w:rFonts w:ascii="宋体" w:hAnsi="宋体" w:hint="eastAsia"/>
          <w:szCs w:val="24"/>
        </w:rPr>
        <w:t>GUI：即图形用户界面，一种可视化得用户界面，它使用图形界面代替正文界面。</w:t>
      </w:r>
    </w:p>
    <w:p w:rsidR="003006C3" w:rsidRDefault="003006C3" w:rsidP="003006C3">
      <w:pPr>
        <w:pStyle w:val="2"/>
      </w:pPr>
      <w:bookmarkStart w:id="6" w:name="_Toc397676920"/>
      <w:r>
        <w:rPr>
          <w:rFonts w:hint="eastAsia"/>
        </w:rPr>
        <w:t>编写目的</w:t>
      </w:r>
      <w:bookmarkEnd w:id="6"/>
    </w:p>
    <w:p w:rsidR="00166854" w:rsidRPr="00D56DFF" w:rsidRDefault="00166854" w:rsidP="00D56DFF">
      <w:pPr>
        <w:ind w:firstLine="480"/>
        <w:rPr>
          <w:rFonts w:ascii="宋体" w:hAnsi="宋体"/>
          <w:szCs w:val="24"/>
        </w:rPr>
      </w:pPr>
      <w:r w:rsidRPr="00FC4372">
        <w:rPr>
          <w:rFonts w:ascii="宋体" w:hAnsi="宋体" w:hint="eastAsia"/>
          <w:szCs w:val="24"/>
        </w:rPr>
        <w:t>统一B/S系统图形界面规范，为开发人员提供统一的标准，以便为用户提供统一显示效果、统一操作方式的界面，便于用户识别与使用。</w:t>
      </w:r>
    </w:p>
    <w:p w:rsidR="003006C3" w:rsidRPr="003006C3" w:rsidRDefault="003006C3" w:rsidP="003006C3">
      <w:pPr>
        <w:pStyle w:val="2"/>
      </w:pPr>
      <w:bookmarkStart w:id="7" w:name="_Toc397676921"/>
      <w:r>
        <w:rPr>
          <w:rFonts w:hint="eastAsia"/>
        </w:rPr>
        <w:t>组件库</w:t>
      </w:r>
      <w:bookmarkEnd w:id="7"/>
    </w:p>
    <w:p w:rsidR="00A92430" w:rsidRPr="00572AF0" w:rsidRDefault="00A92430" w:rsidP="00A92430">
      <w:pPr>
        <w:ind w:firstLine="480"/>
        <w:rPr>
          <w:rFonts w:ascii="宋体" w:hAnsi="宋体"/>
          <w:szCs w:val="24"/>
        </w:rPr>
      </w:pPr>
      <w:bookmarkStart w:id="8" w:name="_Toc394480208"/>
      <w:bookmarkStart w:id="9" w:name="_Toc394480972"/>
      <w:r>
        <w:rPr>
          <w:rFonts w:ascii="宋体" w:hAnsi="宋体" w:hint="eastAsia"/>
          <w:szCs w:val="24"/>
        </w:rPr>
        <w:t>本文档中提到的所有组件均提供封装和在线演示，因此在相关章节中，不再赘述各个组件的参考样式。开发人员在进行项目开发时，应该优先使用组件库提供的封装，以便于后续统一维护。</w:t>
      </w:r>
    </w:p>
    <w:p w:rsidR="006C391F" w:rsidRDefault="00371E9F" w:rsidP="006C391F">
      <w:pPr>
        <w:pStyle w:val="1"/>
      </w:pPr>
      <w:bookmarkStart w:id="10" w:name="_Toc397676930"/>
      <w:bookmarkEnd w:id="8"/>
      <w:bookmarkEnd w:id="9"/>
      <w:r>
        <w:rPr>
          <w:rFonts w:hint="eastAsia"/>
        </w:rPr>
        <w:t>整体设计原则</w:t>
      </w:r>
      <w:bookmarkEnd w:id="10"/>
    </w:p>
    <w:p w:rsidR="0085036C" w:rsidRDefault="003E7867" w:rsidP="0085036C">
      <w:pPr>
        <w:pStyle w:val="2"/>
      </w:pPr>
      <w:bookmarkStart w:id="11" w:name="_Toc394582092"/>
      <w:bookmarkStart w:id="12" w:name="_Toc394582171"/>
      <w:bookmarkStart w:id="13" w:name="_Toc394582248"/>
      <w:bookmarkStart w:id="14" w:name="_Toc394582093"/>
      <w:bookmarkStart w:id="15" w:name="_Toc394582172"/>
      <w:bookmarkStart w:id="16" w:name="_Toc394582249"/>
      <w:bookmarkStart w:id="17" w:name="_Toc394480210"/>
      <w:bookmarkStart w:id="18" w:name="_Toc394480974"/>
      <w:bookmarkEnd w:id="11"/>
      <w:bookmarkEnd w:id="12"/>
      <w:bookmarkEnd w:id="13"/>
      <w:bookmarkEnd w:id="14"/>
      <w:bookmarkEnd w:id="15"/>
      <w:bookmarkEnd w:id="16"/>
      <w:r>
        <w:rPr>
          <w:rFonts w:hint="eastAsia"/>
        </w:rPr>
        <w:t>兼容性</w:t>
      </w:r>
    </w:p>
    <w:p w:rsidR="00131151" w:rsidRDefault="006A4B2F" w:rsidP="00131151">
      <w:pPr>
        <w:pStyle w:val="af0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采用的phonegap版本为3</w:t>
      </w:r>
      <w:r>
        <w:rPr>
          <w:rFonts w:ascii="宋体" w:hAnsi="宋体"/>
          <w:sz w:val="24"/>
          <w:szCs w:val="24"/>
        </w:rPr>
        <w:t>.3</w:t>
      </w:r>
      <w:r>
        <w:rPr>
          <w:rFonts w:ascii="宋体" w:hAnsi="宋体" w:hint="eastAsia"/>
          <w:sz w:val="24"/>
          <w:szCs w:val="24"/>
        </w:rPr>
        <w:t>，支持安卓版本到4.4</w:t>
      </w:r>
    </w:p>
    <w:p w:rsidR="0008107C" w:rsidRPr="00FC4372" w:rsidRDefault="0008107C" w:rsidP="0008107C">
      <w:pPr>
        <w:pStyle w:val="af0"/>
        <w:spacing w:line="360" w:lineRule="auto"/>
        <w:ind w:left="840" w:firstLineChars="0" w:firstLine="0"/>
        <w:rPr>
          <w:rFonts w:ascii="宋体" w:hAnsi="宋体"/>
          <w:sz w:val="24"/>
          <w:szCs w:val="24"/>
        </w:rPr>
      </w:pPr>
    </w:p>
    <w:p w:rsidR="0085036C" w:rsidRDefault="0085036C" w:rsidP="00660867">
      <w:pPr>
        <w:pStyle w:val="2"/>
      </w:pPr>
      <w:bookmarkStart w:id="19" w:name="_Toc390091558"/>
      <w:bookmarkStart w:id="20" w:name="_Toc397676932"/>
      <w:r w:rsidRPr="00AC454D">
        <w:rPr>
          <w:rFonts w:hint="eastAsia"/>
        </w:rPr>
        <w:lastRenderedPageBreak/>
        <w:t>颜色</w:t>
      </w:r>
      <w:bookmarkEnd w:id="19"/>
      <w:bookmarkEnd w:id="20"/>
    </w:p>
    <w:p w:rsidR="005E79A6" w:rsidRDefault="005E79A6" w:rsidP="005E79A6">
      <w:pPr>
        <w:pStyle w:val="3"/>
      </w:pPr>
      <w:r>
        <w:rPr>
          <w:rFonts w:hint="eastAsia"/>
        </w:rPr>
        <w:t>建议系统色彩样式</w:t>
      </w:r>
    </w:p>
    <w:p w:rsidR="005E79A6" w:rsidRDefault="005E79A6" w:rsidP="005E79A6">
      <w:pPr>
        <w:ind w:firstLineChars="83" w:firstLine="199"/>
        <w:rPr>
          <w:rFonts w:ascii="宋体" w:hAnsi="宋体"/>
          <w:b/>
          <w:szCs w:val="32"/>
        </w:rPr>
      </w:pPr>
      <w:r>
        <w:rPr>
          <w:rFonts w:hint="eastAsia"/>
        </w:rPr>
        <w:t>Eip</w:t>
      </w:r>
      <w:r>
        <w:rPr>
          <w:rFonts w:hint="eastAsia"/>
        </w:rPr>
        <w:t>移动端引用了</w:t>
      </w:r>
      <w:r>
        <w:rPr>
          <w:rFonts w:hint="eastAsia"/>
        </w:rPr>
        <w:t>ionic</w:t>
      </w:r>
      <w:r>
        <w:rPr>
          <w:rFonts w:hint="eastAsia"/>
        </w:rPr>
        <w:t>样式，没有特殊要求可以直接使用</w:t>
      </w:r>
      <w:r>
        <w:rPr>
          <w:rFonts w:hint="eastAsia"/>
        </w:rPr>
        <w:t>ionic</w:t>
      </w:r>
      <w:r>
        <w:rPr>
          <w:rFonts w:hint="eastAsia"/>
        </w:rPr>
        <w:t>的色彩样式。</w:t>
      </w:r>
    </w:p>
    <w:p w:rsidR="005E79A6" w:rsidRDefault="00042598" w:rsidP="005E79A6">
      <w:pPr>
        <w:ind w:firstLineChars="83" w:firstLine="199"/>
        <w:rPr>
          <w:rFonts w:ascii="宋体" w:hAnsi="宋体"/>
          <w:b/>
          <w:szCs w:val="32"/>
        </w:rPr>
      </w:pPr>
      <w:r w:rsidRPr="005E79A6">
        <w:t>Ionic</w:t>
      </w:r>
      <w:r w:rsidRPr="005E79A6">
        <w:rPr>
          <w:rFonts w:hint="eastAsia"/>
        </w:rPr>
        <w:t>定义了九种前景</w:t>
      </w:r>
      <w:r w:rsidRPr="005E79A6">
        <w:t>/</w:t>
      </w:r>
      <w:r w:rsidRPr="005E79A6">
        <w:rPr>
          <w:rFonts w:hint="eastAsia"/>
        </w:rPr>
        <w:t>背景</w:t>
      </w:r>
      <w:r w:rsidRPr="005E79A6">
        <w:t>/</w:t>
      </w:r>
      <w:r w:rsidRPr="005E79A6">
        <w:rPr>
          <w:rFonts w:hint="eastAsia"/>
        </w:rPr>
        <w:t>边框的色彩样式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8042"/>
      </w:tblGrid>
      <w:tr w:rsidR="00042598" w:rsidTr="00042598">
        <w:tc>
          <w:tcPr>
            <w:tcW w:w="8522" w:type="dxa"/>
          </w:tcPr>
          <w:p w:rsidR="00042598" w:rsidRDefault="00042598" w:rsidP="0085036C">
            <w:pPr>
              <w:ind w:firstLineChars="0" w:firstLine="0"/>
              <w:rPr>
                <w:rFonts w:ascii="宋体" w:hAnsi="宋体"/>
                <w:b/>
                <w:szCs w:val="32"/>
              </w:rPr>
            </w:pPr>
            <w:r>
              <w:rPr>
                <w:rFonts w:ascii="宋体" w:hAnsi="宋体"/>
                <w:b/>
                <w:noProof/>
                <w:szCs w:val="32"/>
              </w:rPr>
              <w:drawing>
                <wp:inline distT="0" distB="0" distL="0" distR="0" wp14:anchorId="441430C7" wp14:editId="55A028CC">
                  <wp:extent cx="4923129" cy="3815450"/>
                  <wp:effectExtent l="0" t="0" r="0" b="0"/>
                  <wp:docPr id="175" name="图片 175" descr="C:\Users\890171\Desktop\00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890171\Desktop\00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3355" cy="381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2598" w:rsidRDefault="00042598" w:rsidP="00042598">
      <w:pPr>
        <w:ind w:leftChars="200" w:left="480" w:firstLineChars="196" w:firstLine="470"/>
        <w:rPr>
          <w:rFonts w:ascii="宋体" w:hAnsi="宋体"/>
          <w:szCs w:val="24"/>
        </w:rPr>
      </w:pPr>
      <w:r w:rsidRPr="00042598">
        <w:rPr>
          <w:rFonts w:ascii="宋体" w:hAnsi="宋体" w:hint="eastAsia"/>
          <w:szCs w:val="24"/>
        </w:rPr>
        <w:t>可以在</w:t>
      </w:r>
      <w:r>
        <w:rPr>
          <w:rFonts w:ascii="宋体" w:hAnsi="宋体" w:hint="eastAsia"/>
          <w:szCs w:val="24"/>
        </w:rPr>
        <w:t>任意元素上使用这些样式设置前景和背景样式。（前景颜色主要作用于字体和图片）</w:t>
      </w:r>
    </w:p>
    <w:tbl>
      <w:tblPr>
        <w:tblStyle w:val="ae"/>
        <w:tblW w:w="0" w:type="auto"/>
        <w:tblInd w:w="480" w:type="dxa"/>
        <w:tblLook w:val="04A0" w:firstRow="1" w:lastRow="0" w:firstColumn="1" w:lastColumn="0" w:noHBand="0" w:noVBand="1"/>
      </w:tblPr>
      <w:tblGrid>
        <w:gridCol w:w="8042"/>
      </w:tblGrid>
      <w:tr w:rsidR="00042598" w:rsidTr="00042598">
        <w:tc>
          <w:tcPr>
            <w:tcW w:w="8522" w:type="dxa"/>
          </w:tcPr>
          <w:p w:rsidR="00042598" w:rsidRPr="00042598" w:rsidRDefault="00042598" w:rsidP="00042598">
            <w:pPr>
              <w:ind w:firstLineChars="0" w:firstLine="0"/>
              <w:rPr>
                <w:rFonts w:ascii="宋体" w:hAnsi="宋体"/>
                <w:szCs w:val="24"/>
              </w:rPr>
            </w:pPr>
            <w:r w:rsidRPr="00042598">
              <w:rPr>
                <w:rFonts w:ascii="宋体" w:hAnsi="宋体"/>
                <w:szCs w:val="24"/>
              </w:rPr>
              <w:t>&lt;any class="positive-bg energized"&gt;</w:t>
            </w:r>
          </w:p>
          <w:p w:rsidR="00042598" w:rsidRPr="00042598" w:rsidRDefault="00042598" w:rsidP="00042598">
            <w:pPr>
              <w:ind w:firstLineChars="0" w:firstLine="0"/>
              <w:rPr>
                <w:rFonts w:ascii="宋体" w:hAnsi="宋体"/>
                <w:szCs w:val="24"/>
              </w:rPr>
            </w:pPr>
            <w:r w:rsidRPr="00042598">
              <w:rPr>
                <w:rFonts w:ascii="宋体" w:hAnsi="宋体"/>
                <w:szCs w:val="24"/>
              </w:rPr>
              <w:t>...</w:t>
            </w:r>
          </w:p>
          <w:p w:rsidR="00042598" w:rsidRDefault="00042598" w:rsidP="00042598">
            <w:pPr>
              <w:ind w:firstLineChars="0" w:firstLine="0"/>
              <w:rPr>
                <w:rFonts w:ascii="宋体" w:hAnsi="宋体"/>
                <w:szCs w:val="24"/>
              </w:rPr>
            </w:pPr>
            <w:r w:rsidRPr="00042598">
              <w:rPr>
                <w:rFonts w:ascii="宋体" w:hAnsi="宋体"/>
                <w:szCs w:val="24"/>
              </w:rPr>
              <w:t>&lt;/any&gt;</w:t>
            </w:r>
          </w:p>
        </w:tc>
      </w:tr>
    </w:tbl>
    <w:p w:rsidR="00042598" w:rsidRPr="00042598" w:rsidRDefault="00042598" w:rsidP="00042598">
      <w:pPr>
        <w:ind w:leftChars="200" w:left="480" w:firstLineChars="196" w:firstLine="470"/>
        <w:rPr>
          <w:rFonts w:ascii="宋体" w:hAnsi="宋体"/>
          <w:szCs w:val="24"/>
        </w:rPr>
      </w:pPr>
    </w:p>
    <w:p w:rsidR="0085036C" w:rsidRDefault="00855953" w:rsidP="00660867">
      <w:pPr>
        <w:pStyle w:val="3"/>
      </w:pPr>
      <w:r>
        <w:rPr>
          <w:rFonts w:hint="eastAsia"/>
        </w:rPr>
        <w:t>Eip</w:t>
      </w:r>
      <w:r>
        <w:rPr>
          <w:rFonts w:hint="eastAsia"/>
        </w:rPr>
        <w:t>页面不同主题首页颜色配置</w:t>
      </w:r>
      <w:r w:rsidR="0085036C" w:rsidRPr="00FC4372">
        <w:rPr>
          <w:rFonts w:hint="eastAsia"/>
        </w:rPr>
        <w:t>：</w:t>
      </w:r>
    </w:p>
    <w:p w:rsidR="00557F8A" w:rsidRDefault="00557F8A" w:rsidP="00557F8A">
      <w:pPr>
        <w:ind w:left="420" w:firstLineChars="0" w:firstLine="0"/>
        <w:rPr>
          <w:rFonts w:ascii="宋体" w:hAnsi="宋体"/>
          <w:szCs w:val="24"/>
        </w:rPr>
      </w:pPr>
    </w:p>
    <w:tbl>
      <w:tblPr>
        <w:tblStyle w:val="ae"/>
        <w:tblW w:w="0" w:type="auto"/>
        <w:tblInd w:w="420" w:type="dxa"/>
        <w:tblLook w:val="04A0" w:firstRow="1" w:lastRow="0" w:firstColumn="1" w:lastColumn="0" w:noHBand="0" w:noVBand="1"/>
      </w:tblPr>
      <w:tblGrid>
        <w:gridCol w:w="4160"/>
        <w:gridCol w:w="3942"/>
      </w:tblGrid>
      <w:tr w:rsidR="00163AB3" w:rsidTr="00C257FA">
        <w:tc>
          <w:tcPr>
            <w:tcW w:w="4024" w:type="dxa"/>
          </w:tcPr>
          <w:p w:rsidR="00163AB3" w:rsidRDefault="00163AB3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49F72B" wp14:editId="3C9C1D64">
                  <wp:extent cx="1931212" cy="3439971"/>
                  <wp:effectExtent l="0" t="0" r="0" b="8255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700" cy="344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163AB3" w:rsidRPr="00163AB3" w:rsidRDefault="00163AB3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主题：经典蓝</w:t>
            </w:r>
          </w:p>
          <w:p w:rsidR="00163AB3" w:rsidRDefault="00163AB3" w:rsidP="00C4544E">
            <w:pPr>
              <w:pStyle w:val="af0"/>
              <w:numPr>
                <w:ilvl w:val="0"/>
                <w:numId w:val="24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头部背景色：蓝色</w:t>
            </w:r>
          </w:p>
          <w:p w:rsidR="00163AB3" w:rsidRDefault="00163AB3" w:rsidP="00163AB3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20470A" wp14:editId="0D522FF0">
                  <wp:extent cx="1433780" cy="294949"/>
                  <wp:effectExtent l="0" t="0" r="0" b="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928" cy="294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3AB3" w:rsidRDefault="00163AB3" w:rsidP="00C4544E">
            <w:pPr>
              <w:pStyle w:val="af0"/>
              <w:numPr>
                <w:ilvl w:val="0"/>
                <w:numId w:val="24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字体颜色：白色</w:t>
            </w:r>
          </w:p>
          <w:p w:rsidR="00163AB3" w:rsidRDefault="00163AB3" w:rsidP="00163AB3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505D3D8" wp14:editId="6B9CCE26">
                  <wp:extent cx="1455132" cy="292608"/>
                  <wp:effectExtent l="0" t="0" r="0" b="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499" cy="29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3AB3" w:rsidRDefault="00163AB3" w:rsidP="00C4544E">
            <w:pPr>
              <w:pStyle w:val="af0"/>
              <w:numPr>
                <w:ilvl w:val="0"/>
                <w:numId w:val="24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内容背景色：蓝色</w:t>
            </w:r>
          </w:p>
          <w:p w:rsidR="00163AB3" w:rsidRPr="00163AB3" w:rsidRDefault="00163AB3" w:rsidP="00163AB3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9D68FC" wp14:editId="26D17C04">
                  <wp:extent cx="1838325" cy="400050"/>
                  <wp:effectExtent l="0" t="0" r="9525" b="0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3AB3" w:rsidTr="00C257FA">
        <w:tc>
          <w:tcPr>
            <w:tcW w:w="4024" w:type="dxa"/>
          </w:tcPr>
          <w:p w:rsidR="00163AB3" w:rsidRDefault="00CC1D32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D8F71A8" wp14:editId="13080975">
                  <wp:extent cx="1930187" cy="3438144"/>
                  <wp:effectExtent l="0" t="0" r="0" b="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982" cy="3441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163AB3" w:rsidRDefault="007F61A1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主题：经典绿</w:t>
            </w:r>
          </w:p>
          <w:p w:rsidR="007F61A1" w:rsidRDefault="007F61A1" w:rsidP="00C4544E">
            <w:pPr>
              <w:pStyle w:val="af0"/>
              <w:numPr>
                <w:ilvl w:val="0"/>
                <w:numId w:val="25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头部背景色：绿色</w:t>
            </w:r>
          </w:p>
          <w:p w:rsidR="007F61A1" w:rsidRDefault="007F61A1" w:rsidP="007F61A1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5F95A9" wp14:editId="0BFD4B2A">
                  <wp:extent cx="1743075" cy="542925"/>
                  <wp:effectExtent l="0" t="0" r="9525" b="9525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61A1" w:rsidRDefault="007F61A1" w:rsidP="00C4544E">
            <w:pPr>
              <w:pStyle w:val="af0"/>
              <w:numPr>
                <w:ilvl w:val="0"/>
                <w:numId w:val="25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字体颜色：白色</w:t>
            </w:r>
          </w:p>
          <w:p w:rsidR="007F61A1" w:rsidRDefault="007F61A1" w:rsidP="007F61A1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394AC6" wp14:editId="23F65078">
                  <wp:extent cx="1733550" cy="542925"/>
                  <wp:effectExtent l="0" t="0" r="0" b="9525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61A1" w:rsidRDefault="007F61A1" w:rsidP="00C4544E">
            <w:pPr>
              <w:pStyle w:val="af0"/>
              <w:numPr>
                <w:ilvl w:val="0"/>
                <w:numId w:val="25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内容背景色：绿色</w:t>
            </w:r>
          </w:p>
          <w:p w:rsidR="007F61A1" w:rsidRPr="007F61A1" w:rsidRDefault="007F61A1" w:rsidP="007F61A1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79CA76" wp14:editId="4A58D38E">
                  <wp:extent cx="1724025" cy="514350"/>
                  <wp:effectExtent l="0" t="0" r="9525" b="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3AB3" w:rsidTr="00C257FA">
        <w:tc>
          <w:tcPr>
            <w:tcW w:w="4024" w:type="dxa"/>
          </w:tcPr>
          <w:p w:rsidR="00163AB3" w:rsidRDefault="00D130F6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B8BB63" wp14:editId="65F9A5C5">
                  <wp:extent cx="1821484" cy="3224366"/>
                  <wp:effectExtent l="0" t="0" r="7620" b="0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662" cy="322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163AB3" w:rsidRDefault="00D130F6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主题：经典粉</w:t>
            </w:r>
          </w:p>
          <w:p w:rsidR="00D130F6" w:rsidRDefault="00CC1D32" w:rsidP="00C4544E">
            <w:pPr>
              <w:pStyle w:val="af0"/>
              <w:numPr>
                <w:ilvl w:val="0"/>
                <w:numId w:val="26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头部背景色：粉色</w:t>
            </w:r>
          </w:p>
          <w:p w:rsidR="00CC1D32" w:rsidRDefault="00CC1D32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596A7B" wp14:editId="4256CA73">
                  <wp:extent cx="1704975" cy="523875"/>
                  <wp:effectExtent l="0" t="0" r="9525" b="9525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1D32" w:rsidRDefault="00CC1D32" w:rsidP="00C4544E">
            <w:pPr>
              <w:pStyle w:val="af0"/>
              <w:numPr>
                <w:ilvl w:val="0"/>
                <w:numId w:val="26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字体颜色：白色</w:t>
            </w:r>
          </w:p>
          <w:p w:rsidR="00CC1D32" w:rsidRDefault="00CC1D32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6A1687C" wp14:editId="49321432">
                  <wp:extent cx="1733550" cy="542925"/>
                  <wp:effectExtent l="0" t="0" r="0" b="9525"/>
                  <wp:docPr id="197" name="图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1D32" w:rsidRDefault="00CC1D32" w:rsidP="00C4544E">
            <w:pPr>
              <w:pStyle w:val="af0"/>
              <w:numPr>
                <w:ilvl w:val="0"/>
                <w:numId w:val="26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内容背景色：粉色</w:t>
            </w:r>
          </w:p>
          <w:p w:rsidR="00CC1D32" w:rsidRPr="00D130F6" w:rsidRDefault="00CC1D32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3D9004" wp14:editId="51CAB8BA">
                  <wp:extent cx="1714500" cy="476250"/>
                  <wp:effectExtent l="0" t="0" r="0" b="0"/>
                  <wp:docPr id="199" name="图片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3AB3" w:rsidTr="00C257FA">
        <w:tc>
          <w:tcPr>
            <w:tcW w:w="4024" w:type="dxa"/>
          </w:tcPr>
          <w:p w:rsidR="00163AB3" w:rsidRDefault="00CC1D32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1D9827" wp14:editId="2F62EF2E">
                  <wp:extent cx="1828196" cy="3240634"/>
                  <wp:effectExtent l="0" t="0" r="635" b="0"/>
                  <wp:docPr id="201" name="图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059" cy="324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163AB3" w:rsidRDefault="00CC1D32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主题：经典苹果</w:t>
            </w:r>
          </w:p>
          <w:p w:rsidR="00CC1D32" w:rsidRDefault="00CC1D32" w:rsidP="00C4544E">
            <w:pPr>
              <w:pStyle w:val="af0"/>
              <w:numPr>
                <w:ilvl w:val="0"/>
                <w:numId w:val="27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头部背景色：橙色</w:t>
            </w:r>
          </w:p>
          <w:p w:rsidR="00CC1D32" w:rsidRDefault="00CC1D32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17E777B" wp14:editId="6BBA4CE6">
                  <wp:extent cx="1743075" cy="523875"/>
                  <wp:effectExtent l="0" t="0" r="9525" b="9525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1D32" w:rsidRDefault="00CC1D32" w:rsidP="00C4544E">
            <w:pPr>
              <w:pStyle w:val="af0"/>
              <w:numPr>
                <w:ilvl w:val="0"/>
                <w:numId w:val="27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字体颜色：白色</w:t>
            </w:r>
          </w:p>
          <w:p w:rsidR="00CC1D32" w:rsidRDefault="00CC1D32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24FBA1" wp14:editId="56D64041">
                  <wp:extent cx="1733550" cy="542925"/>
                  <wp:effectExtent l="0" t="0" r="0" b="9525"/>
                  <wp:docPr id="203" name="图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1D32" w:rsidRDefault="00CC1D32" w:rsidP="00C4544E">
            <w:pPr>
              <w:pStyle w:val="af0"/>
              <w:numPr>
                <w:ilvl w:val="0"/>
                <w:numId w:val="27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内容背景色：橙色</w:t>
            </w:r>
          </w:p>
          <w:p w:rsidR="00CC1D32" w:rsidRPr="00CC1D32" w:rsidRDefault="00CC1D32" w:rsidP="00CC1D32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6BE59C" wp14:editId="6A54965E">
                  <wp:extent cx="1733550" cy="561975"/>
                  <wp:effectExtent l="0" t="0" r="0" b="9525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7FA" w:rsidTr="00C257FA">
        <w:tc>
          <w:tcPr>
            <w:tcW w:w="4024" w:type="dxa"/>
          </w:tcPr>
          <w:p w:rsidR="00C257FA" w:rsidRDefault="00C257FA" w:rsidP="00D03BFE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19885D" wp14:editId="5091270F">
                  <wp:extent cx="2043922" cy="3599079"/>
                  <wp:effectExtent l="0" t="0" r="0" b="1905"/>
                  <wp:docPr id="211" name="图片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243" cy="360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C257FA" w:rsidRDefault="00C257FA" w:rsidP="00C257FA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主题：扁平绿</w:t>
            </w:r>
          </w:p>
          <w:p w:rsidR="00C257FA" w:rsidRDefault="00C257FA" w:rsidP="00C4544E">
            <w:pPr>
              <w:pStyle w:val="af0"/>
              <w:numPr>
                <w:ilvl w:val="0"/>
                <w:numId w:val="28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头部背景色：绿色</w:t>
            </w:r>
          </w:p>
          <w:p w:rsidR="00C257FA" w:rsidRDefault="00C257FA" w:rsidP="003275B7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944B08" wp14:editId="330F50EB">
                  <wp:extent cx="1743075" cy="542925"/>
                  <wp:effectExtent l="0" t="0" r="9525" b="9525"/>
                  <wp:docPr id="212" name="图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75B7" w:rsidRDefault="003275B7" w:rsidP="00C4544E">
            <w:pPr>
              <w:pStyle w:val="af0"/>
              <w:numPr>
                <w:ilvl w:val="0"/>
                <w:numId w:val="28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头部标题色：</w:t>
            </w:r>
          </w:p>
          <w:p w:rsidR="003275B7" w:rsidRDefault="003275B7" w:rsidP="003275B7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A00722" wp14:editId="2F3E934C">
                  <wp:extent cx="1733550" cy="542925"/>
                  <wp:effectExtent l="0" t="0" r="0" b="9525"/>
                  <wp:docPr id="213" name="图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75B7" w:rsidRDefault="003275B7" w:rsidP="00C4544E">
            <w:pPr>
              <w:pStyle w:val="af0"/>
              <w:numPr>
                <w:ilvl w:val="0"/>
                <w:numId w:val="28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内容背景色：</w:t>
            </w:r>
          </w:p>
          <w:p w:rsidR="003275B7" w:rsidRDefault="003275B7" w:rsidP="003275B7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A58C53" wp14:editId="00050B19">
                  <wp:extent cx="1733550" cy="542925"/>
                  <wp:effectExtent l="0" t="0" r="0" b="9525"/>
                  <wp:docPr id="214" name="图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75B7" w:rsidRDefault="003275B7" w:rsidP="00C4544E">
            <w:pPr>
              <w:pStyle w:val="af0"/>
              <w:numPr>
                <w:ilvl w:val="0"/>
                <w:numId w:val="28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模块通知提醒数：</w:t>
            </w:r>
          </w:p>
          <w:p w:rsidR="003275B7" w:rsidRDefault="003275B7" w:rsidP="003275B7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87615F" wp14:editId="50AF688E">
                  <wp:extent cx="1743075" cy="542925"/>
                  <wp:effectExtent l="0" t="0" r="9525" b="9525"/>
                  <wp:docPr id="216" name="图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75B7" w:rsidRDefault="003275B7" w:rsidP="00C4544E">
            <w:pPr>
              <w:pStyle w:val="af0"/>
              <w:numPr>
                <w:ilvl w:val="0"/>
                <w:numId w:val="28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模块标题颜色：</w:t>
            </w:r>
            <w:r w:rsidR="00053F81">
              <w:rPr>
                <w:rFonts w:ascii="宋体" w:hAnsi="宋体" w:hint="eastAsia"/>
                <w:szCs w:val="24"/>
              </w:rPr>
              <w:t>灰色</w:t>
            </w:r>
          </w:p>
          <w:p w:rsidR="003275B7" w:rsidRPr="00C257FA" w:rsidRDefault="00053F81" w:rsidP="003275B7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44AFEA0" wp14:editId="7C1747AB">
                  <wp:extent cx="1828800" cy="600075"/>
                  <wp:effectExtent l="0" t="0" r="0" b="9525"/>
                  <wp:docPr id="217" name="图片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3AB3" w:rsidTr="00C257FA">
        <w:tc>
          <w:tcPr>
            <w:tcW w:w="4024" w:type="dxa"/>
          </w:tcPr>
          <w:p w:rsidR="00163AB3" w:rsidRDefault="00053F81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255B97" wp14:editId="48377C0F">
                  <wp:extent cx="2504524" cy="4425696"/>
                  <wp:effectExtent l="0" t="0" r="0" b="0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144" cy="442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8" w:type="dxa"/>
          </w:tcPr>
          <w:p w:rsidR="00163AB3" w:rsidRDefault="00053F81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主题：扁平蓝</w:t>
            </w:r>
          </w:p>
          <w:p w:rsidR="00053F81" w:rsidRDefault="00053F81" w:rsidP="00C4544E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头部背景色：蓝色</w:t>
            </w:r>
          </w:p>
          <w:p w:rsidR="00053F81" w:rsidRDefault="00053F81" w:rsidP="00053F81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9F1AE0" wp14:editId="59D6CB88">
                  <wp:extent cx="1743075" cy="571500"/>
                  <wp:effectExtent l="0" t="0" r="9525" b="0"/>
                  <wp:docPr id="219" name="图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3F81" w:rsidRDefault="00053F81" w:rsidP="00C4544E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头部标题字体颜色：白色</w:t>
            </w:r>
          </w:p>
          <w:p w:rsidR="00053F81" w:rsidRDefault="00053F81" w:rsidP="00053F81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4AF72D" wp14:editId="76F939DC">
                  <wp:extent cx="1733550" cy="542925"/>
                  <wp:effectExtent l="0" t="0" r="0" b="9525"/>
                  <wp:docPr id="220" name="图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3F81" w:rsidRDefault="00053F81" w:rsidP="00C4544E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内容背景色：白色</w:t>
            </w:r>
          </w:p>
          <w:p w:rsidR="00053F81" w:rsidRDefault="00053F81" w:rsidP="00053F81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2D95D2" wp14:editId="39D97E85">
                  <wp:extent cx="1733550" cy="542925"/>
                  <wp:effectExtent l="0" t="0" r="0" b="9525"/>
                  <wp:docPr id="221" name="图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3F81" w:rsidRDefault="00053F81" w:rsidP="00C4544E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模块通知提醒数字体颜色：蓝色</w:t>
            </w:r>
          </w:p>
          <w:p w:rsidR="00053F81" w:rsidRDefault="00053F81" w:rsidP="00053F81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D77700" wp14:editId="4FFD2E2A">
                  <wp:extent cx="1743075" cy="571500"/>
                  <wp:effectExtent l="0" t="0" r="9525" b="0"/>
                  <wp:docPr id="222" name="图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3F81" w:rsidRDefault="00053F81" w:rsidP="00C4544E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模块标题字体颜色：灰色</w:t>
            </w:r>
          </w:p>
          <w:p w:rsidR="00053F81" w:rsidRPr="00053F81" w:rsidRDefault="00053F81" w:rsidP="00053F81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E0E211" wp14:editId="544D73BA">
                  <wp:extent cx="1828800" cy="600075"/>
                  <wp:effectExtent l="0" t="0" r="0" b="9525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AB3" w:rsidRDefault="00163AB3" w:rsidP="00557F8A">
      <w:pPr>
        <w:ind w:left="420" w:firstLineChars="0" w:firstLine="0"/>
        <w:rPr>
          <w:rFonts w:ascii="宋体" w:hAnsi="宋体"/>
          <w:szCs w:val="24"/>
        </w:rPr>
      </w:pPr>
    </w:p>
    <w:p w:rsidR="00660867" w:rsidRDefault="00742C13" w:rsidP="00742C13">
      <w:pPr>
        <w:pStyle w:val="3"/>
      </w:pPr>
      <w:r>
        <w:rPr>
          <w:rFonts w:hint="eastAsia"/>
        </w:rPr>
        <w:t>推荐</w:t>
      </w:r>
      <w:r w:rsidR="00660867">
        <w:rPr>
          <w:rFonts w:hint="eastAsia"/>
        </w:rPr>
        <w:t>系统字体颜色</w:t>
      </w:r>
    </w:p>
    <w:tbl>
      <w:tblPr>
        <w:tblStyle w:val="ae"/>
        <w:tblW w:w="0" w:type="auto"/>
        <w:tblInd w:w="420" w:type="dxa"/>
        <w:tblLayout w:type="fixed"/>
        <w:tblLook w:val="04A0" w:firstRow="1" w:lastRow="0" w:firstColumn="1" w:lastColumn="0" w:noHBand="0" w:noVBand="1"/>
      </w:tblPr>
      <w:tblGrid>
        <w:gridCol w:w="3374"/>
        <w:gridCol w:w="2977"/>
        <w:gridCol w:w="1751"/>
      </w:tblGrid>
      <w:tr w:rsidR="00742C13" w:rsidTr="00F36A83">
        <w:tc>
          <w:tcPr>
            <w:tcW w:w="3374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颜色</w:t>
            </w:r>
          </w:p>
        </w:tc>
        <w:tc>
          <w:tcPr>
            <w:tcW w:w="2977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效果</w:t>
            </w:r>
          </w:p>
        </w:tc>
        <w:tc>
          <w:tcPr>
            <w:tcW w:w="1751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应用</w:t>
            </w:r>
            <w:r w:rsidR="00385ECE">
              <w:rPr>
                <w:rFonts w:ascii="宋体" w:hAnsi="宋体" w:hint="eastAsia"/>
                <w:szCs w:val="24"/>
              </w:rPr>
              <w:t>场景</w:t>
            </w:r>
          </w:p>
        </w:tc>
      </w:tr>
      <w:tr w:rsidR="00742C13" w:rsidTr="00F36A83">
        <w:tc>
          <w:tcPr>
            <w:tcW w:w="3374" w:type="dxa"/>
          </w:tcPr>
          <w:p w:rsidR="00F36A83" w:rsidRDefault="00742C13" w:rsidP="00742C13">
            <w:pPr>
              <w:ind w:firstLineChars="0" w:firstLine="0"/>
              <w:jc w:val="center"/>
            </w:pPr>
            <w:r>
              <w:rPr>
                <w:rFonts w:hint="eastAsia"/>
              </w:rPr>
              <w:t>黑色</w:t>
            </w:r>
          </w:p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 w:rsidRPr="00742C13">
              <w:rPr>
                <w:rFonts w:ascii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建议使用</w:t>
            </w: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#3F3F3F</w:t>
            </w:r>
          </w:p>
        </w:tc>
        <w:tc>
          <w:tcPr>
            <w:tcW w:w="2977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5D8056" wp14:editId="30112DF2">
                  <wp:extent cx="1752600" cy="514350"/>
                  <wp:effectExtent l="0" t="0" r="0" b="0"/>
                  <wp:docPr id="226" name="图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1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rFonts w:hint="eastAsia"/>
              </w:rPr>
              <w:t>普通文本</w:t>
            </w:r>
          </w:p>
        </w:tc>
      </w:tr>
      <w:tr w:rsidR="00742C13" w:rsidTr="00F36A83">
        <w:tc>
          <w:tcPr>
            <w:tcW w:w="3374" w:type="dxa"/>
          </w:tcPr>
          <w:p w:rsidR="00F36A83" w:rsidRDefault="00742C13" w:rsidP="00742C13">
            <w:pPr>
              <w:ind w:firstLineChars="0" w:firstLine="0"/>
              <w:jc w:val="center"/>
            </w:pPr>
            <w:r>
              <w:rPr>
                <w:rFonts w:hint="eastAsia"/>
              </w:rPr>
              <w:t>灰色</w:t>
            </w:r>
          </w:p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rFonts w:ascii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建议使用</w:t>
            </w: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#</w:t>
            </w:r>
            <w:r>
              <w:rPr>
                <w:rFonts w:ascii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6a6a6a</w:t>
            </w:r>
          </w:p>
        </w:tc>
        <w:tc>
          <w:tcPr>
            <w:tcW w:w="2977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1C7A6D" wp14:editId="45917573">
                  <wp:extent cx="1685925" cy="542925"/>
                  <wp:effectExtent l="0" t="0" r="9525" b="9525"/>
                  <wp:docPr id="227" name="图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1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子标题</w:t>
            </w:r>
          </w:p>
        </w:tc>
      </w:tr>
      <w:tr w:rsidR="00742C13" w:rsidTr="00F36A83">
        <w:tc>
          <w:tcPr>
            <w:tcW w:w="3374" w:type="dxa"/>
          </w:tcPr>
          <w:p w:rsidR="00742C13" w:rsidRDefault="00F36A8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蓝色</w:t>
            </w:r>
          </w:p>
          <w:p w:rsidR="00F36A83" w:rsidRDefault="00F36A83" w:rsidP="00742C13">
            <w:pPr>
              <w:ind w:firstLineChars="0" w:firstLine="0"/>
              <w:jc w:val="center"/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</w:pPr>
            <w:r w:rsidRPr="00F36A83">
              <w:rPr>
                <w:rFonts w:ascii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前景</w:t>
            </w:r>
            <w:r>
              <w:rPr>
                <w:rFonts w:ascii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（</w:t>
            </w: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ascii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）</w:t>
            </w:r>
            <w:r w:rsidRPr="00F36A83">
              <w:rPr>
                <w:rFonts w:ascii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建议使用</w:t>
            </w: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#007AFF</w:t>
            </w:r>
          </w:p>
          <w:p w:rsidR="00F36A83" w:rsidRDefault="00F36A8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rFonts w:ascii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背景（</w:t>
            </w: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background</w:t>
            </w:r>
            <w:r>
              <w:rPr>
                <w:rFonts w:ascii="Consolas" w:hAnsi="Consolas" w:cs="Consolas" w:hint="eastAsia"/>
                <w:color w:val="222222"/>
                <w:sz w:val="18"/>
                <w:szCs w:val="18"/>
                <w:shd w:val="clear" w:color="auto" w:fill="FFFFFF"/>
              </w:rPr>
              <w:t>）建议使用</w:t>
            </w: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#1A71E5</w:t>
            </w:r>
          </w:p>
        </w:tc>
        <w:tc>
          <w:tcPr>
            <w:tcW w:w="2977" w:type="dxa"/>
          </w:tcPr>
          <w:p w:rsidR="00742C13" w:rsidRDefault="00385ECE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538C0C" wp14:editId="3830AF4E">
                  <wp:extent cx="1781175" cy="638175"/>
                  <wp:effectExtent l="0" t="0" r="9525" b="9525"/>
                  <wp:docPr id="229" name="图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5ECE" w:rsidRDefault="00385ECE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C2226C" wp14:editId="38AF4FF8">
                  <wp:extent cx="1800225" cy="685800"/>
                  <wp:effectExtent l="0" t="0" r="9525" b="0"/>
                  <wp:docPr id="230" name="图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1" w:type="dxa"/>
          </w:tcPr>
          <w:p w:rsidR="00742C13" w:rsidRDefault="00385ECE" w:rsidP="00385ECE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lastRenderedPageBreak/>
              <w:t>标题背景，导航链接，文本</w:t>
            </w:r>
          </w:p>
        </w:tc>
      </w:tr>
      <w:tr w:rsidR="00742C13" w:rsidTr="00F36A83">
        <w:tc>
          <w:tcPr>
            <w:tcW w:w="3374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</w:p>
        </w:tc>
        <w:tc>
          <w:tcPr>
            <w:tcW w:w="2977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</w:p>
        </w:tc>
        <w:tc>
          <w:tcPr>
            <w:tcW w:w="1751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</w:p>
        </w:tc>
      </w:tr>
      <w:tr w:rsidR="00742C13" w:rsidTr="00F36A83">
        <w:tc>
          <w:tcPr>
            <w:tcW w:w="3374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</w:p>
        </w:tc>
        <w:tc>
          <w:tcPr>
            <w:tcW w:w="2977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</w:p>
        </w:tc>
        <w:tc>
          <w:tcPr>
            <w:tcW w:w="1751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</w:p>
        </w:tc>
      </w:tr>
      <w:tr w:rsidR="00742C13" w:rsidTr="00F36A83">
        <w:tc>
          <w:tcPr>
            <w:tcW w:w="3374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</w:p>
        </w:tc>
        <w:tc>
          <w:tcPr>
            <w:tcW w:w="2977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</w:p>
        </w:tc>
        <w:tc>
          <w:tcPr>
            <w:tcW w:w="1751" w:type="dxa"/>
          </w:tcPr>
          <w:p w:rsidR="00742C13" w:rsidRDefault="00742C13" w:rsidP="00742C13">
            <w:pPr>
              <w:ind w:firstLineChars="0" w:firstLine="0"/>
              <w:jc w:val="center"/>
              <w:rPr>
                <w:rFonts w:ascii="宋体" w:hAnsi="宋体"/>
                <w:szCs w:val="24"/>
              </w:rPr>
            </w:pPr>
          </w:p>
        </w:tc>
      </w:tr>
    </w:tbl>
    <w:p w:rsidR="00163AB3" w:rsidRDefault="00385ECE" w:rsidP="00557F8A">
      <w:pPr>
        <w:ind w:left="420"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建议直接使用的样式类</w:t>
      </w:r>
      <w:r w:rsidR="00E817CC">
        <w:rPr>
          <w:rFonts w:ascii="宋体" w:hAnsi="宋体" w:hint="eastAsia"/>
          <w:szCs w:val="24"/>
        </w:rPr>
        <w:t>或者</w:t>
      </w:r>
      <w:r w:rsidR="001F46DC">
        <w:rPr>
          <w:rFonts w:ascii="宋体" w:hAnsi="宋体" w:hint="eastAsia"/>
          <w:szCs w:val="24"/>
        </w:rPr>
        <w:t>固定配色</w:t>
      </w:r>
    </w:p>
    <w:tbl>
      <w:tblPr>
        <w:tblStyle w:val="ae"/>
        <w:tblW w:w="0" w:type="auto"/>
        <w:tblInd w:w="420" w:type="dxa"/>
        <w:tblLook w:val="04A0" w:firstRow="1" w:lastRow="0" w:firstColumn="1" w:lastColumn="0" w:noHBand="0" w:noVBand="1"/>
      </w:tblPr>
      <w:tblGrid>
        <w:gridCol w:w="4051"/>
        <w:gridCol w:w="4051"/>
      </w:tblGrid>
      <w:tr w:rsidR="00385ECE" w:rsidTr="00385ECE">
        <w:tc>
          <w:tcPr>
            <w:tcW w:w="4051" w:type="dxa"/>
          </w:tcPr>
          <w:p w:rsidR="00385ECE" w:rsidRDefault="00385ECE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灰色背景</w:t>
            </w:r>
          </w:p>
        </w:tc>
        <w:tc>
          <w:tcPr>
            <w:tcW w:w="4051" w:type="dxa"/>
          </w:tcPr>
          <w:p w:rsidR="00385ECE" w:rsidRDefault="00385ECE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Consolas" w:hAnsi="Consolas" w:cs="Consolas"/>
                <w:color w:val="222222"/>
                <w:sz w:val="18"/>
                <w:szCs w:val="18"/>
                <w:shd w:val="clear" w:color="auto" w:fill="FFFFFF"/>
              </w:rPr>
              <w:t>.greyBackground</w:t>
            </w:r>
          </w:p>
        </w:tc>
      </w:tr>
      <w:tr w:rsidR="00385ECE" w:rsidTr="00385ECE">
        <w:tc>
          <w:tcPr>
            <w:tcW w:w="4051" w:type="dxa"/>
          </w:tcPr>
          <w:p w:rsidR="00385ECE" w:rsidRDefault="001F46DC" w:rsidP="00D03BFE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脚注文本颜色</w:t>
            </w:r>
          </w:p>
        </w:tc>
        <w:tc>
          <w:tcPr>
            <w:tcW w:w="4051" w:type="dxa"/>
          </w:tcPr>
          <w:p w:rsidR="00385ECE" w:rsidRDefault="001F46DC" w:rsidP="00D03BFE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9BA28E" wp14:editId="45B7E3AC">
                  <wp:extent cx="1809750" cy="571500"/>
                  <wp:effectExtent l="0" t="0" r="0" b="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ECE" w:rsidTr="00385ECE">
        <w:tc>
          <w:tcPr>
            <w:tcW w:w="4051" w:type="dxa"/>
          </w:tcPr>
          <w:p w:rsidR="00385ECE" w:rsidRDefault="00385ECE" w:rsidP="00D03BFE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  <w:tc>
          <w:tcPr>
            <w:tcW w:w="4051" w:type="dxa"/>
          </w:tcPr>
          <w:p w:rsidR="00385ECE" w:rsidRDefault="00385ECE" w:rsidP="00D03BFE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</w:tr>
      <w:tr w:rsidR="00385ECE" w:rsidTr="00385ECE">
        <w:tc>
          <w:tcPr>
            <w:tcW w:w="4051" w:type="dxa"/>
          </w:tcPr>
          <w:p w:rsidR="00385ECE" w:rsidRDefault="00385ECE" w:rsidP="00D03BFE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  <w:tc>
          <w:tcPr>
            <w:tcW w:w="4051" w:type="dxa"/>
          </w:tcPr>
          <w:p w:rsidR="00385ECE" w:rsidRDefault="00385ECE" w:rsidP="00D03BFE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</w:tr>
      <w:tr w:rsidR="00385ECE" w:rsidTr="00385ECE">
        <w:tc>
          <w:tcPr>
            <w:tcW w:w="4051" w:type="dxa"/>
          </w:tcPr>
          <w:p w:rsidR="00385ECE" w:rsidRDefault="00385ECE" w:rsidP="00D03BFE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  <w:tc>
          <w:tcPr>
            <w:tcW w:w="4051" w:type="dxa"/>
          </w:tcPr>
          <w:p w:rsidR="00385ECE" w:rsidRDefault="00385ECE" w:rsidP="00D03BFE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</w:tr>
    </w:tbl>
    <w:p w:rsidR="00385ECE" w:rsidRDefault="00385ECE" w:rsidP="00557F8A">
      <w:pPr>
        <w:ind w:left="420" w:firstLineChars="0" w:firstLine="0"/>
        <w:rPr>
          <w:rFonts w:ascii="宋体" w:hAnsi="宋体"/>
          <w:szCs w:val="24"/>
        </w:rPr>
      </w:pPr>
    </w:p>
    <w:p w:rsidR="00385ECE" w:rsidRDefault="00385ECE" w:rsidP="00557F8A">
      <w:pPr>
        <w:ind w:left="420" w:firstLineChars="0" w:firstLine="0"/>
        <w:rPr>
          <w:rFonts w:ascii="宋体" w:hAnsi="宋体"/>
          <w:szCs w:val="24"/>
        </w:rPr>
      </w:pPr>
    </w:p>
    <w:p w:rsidR="00742C13" w:rsidRDefault="00385ECE" w:rsidP="00385ECE">
      <w:pPr>
        <w:pStyle w:val="3"/>
      </w:pPr>
      <w:r>
        <w:rPr>
          <w:rFonts w:hint="eastAsia"/>
        </w:rPr>
        <w:lastRenderedPageBreak/>
        <w:t>系统部分页面颜色设置</w:t>
      </w:r>
    </w:p>
    <w:tbl>
      <w:tblPr>
        <w:tblStyle w:val="ae"/>
        <w:tblW w:w="0" w:type="auto"/>
        <w:tblInd w:w="420" w:type="dxa"/>
        <w:tblLook w:val="04A0" w:firstRow="1" w:lastRow="0" w:firstColumn="1" w:lastColumn="0" w:noHBand="0" w:noVBand="1"/>
      </w:tblPr>
      <w:tblGrid>
        <w:gridCol w:w="4676"/>
        <w:gridCol w:w="3426"/>
      </w:tblGrid>
      <w:tr w:rsidR="00A673A5" w:rsidTr="00042598">
        <w:tc>
          <w:tcPr>
            <w:tcW w:w="4766" w:type="dxa"/>
          </w:tcPr>
          <w:p w:rsidR="00A673A5" w:rsidRDefault="008D36C5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A61F44" wp14:editId="120A4F1E">
                  <wp:extent cx="2799593" cy="4945075"/>
                  <wp:effectExtent l="0" t="0" r="1270" b="8255"/>
                  <wp:docPr id="231" name="图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384" cy="494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:rsidR="00A673A5" w:rsidRDefault="008D36C5" w:rsidP="00C4544E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头部背景色：</w:t>
            </w:r>
          </w:p>
          <w:p w:rsidR="008D36C5" w:rsidRDefault="008D36C5" w:rsidP="008D36C5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89FC74" wp14:editId="38A6BDB7">
                  <wp:extent cx="1499616" cy="481455"/>
                  <wp:effectExtent l="0" t="0" r="5715" b="0"/>
                  <wp:docPr id="232" name="图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020" cy="48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36C5" w:rsidRDefault="008D36C5" w:rsidP="00C4544E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头部文本默认：黑色</w:t>
            </w:r>
          </w:p>
          <w:p w:rsidR="008D36C5" w:rsidRDefault="008D36C5" w:rsidP="008D36C5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C8EB92" wp14:editId="0A0234EE">
                  <wp:extent cx="1441094" cy="452986"/>
                  <wp:effectExtent l="0" t="0" r="6985" b="4445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305" cy="45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36C5" w:rsidRDefault="008D36C5" w:rsidP="00C4544E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头部左右导航：蓝色</w:t>
            </w:r>
          </w:p>
          <w:p w:rsidR="008D36C5" w:rsidRDefault="008D36C5" w:rsidP="008D36C5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B54FBA" wp14:editId="73C04E0F">
                  <wp:extent cx="1389888" cy="497982"/>
                  <wp:effectExtent l="0" t="0" r="1270" b="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2" cy="49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36C5" w:rsidRDefault="008D36C5" w:rsidP="00C4544E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内容背景色：灰色</w:t>
            </w:r>
          </w:p>
          <w:p w:rsidR="008D36C5" w:rsidRDefault="008D36C5" w:rsidP="008D36C5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7F9E32" wp14:editId="41E4AAAC">
                  <wp:extent cx="1337242" cy="431597"/>
                  <wp:effectExtent l="0" t="0" r="0" b="6985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7752" cy="431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36C5" w:rsidRDefault="008D36C5" w:rsidP="00C4544E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内容文本默认：黑色</w:t>
            </w:r>
          </w:p>
          <w:p w:rsidR="008D36C5" w:rsidRDefault="008D36C5" w:rsidP="008D36C5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745F66" wp14:editId="177CC0DF">
                  <wp:extent cx="1441094" cy="452986"/>
                  <wp:effectExtent l="0" t="0" r="6985" b="4445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305" cy="45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36C5" w:rsidRDefault="008D36C5" w:rsidP="00C4544E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列表右边标签（一般醒目显示内容）</w:t>
            </w:r>
            <w:r w:rsidR="001F46DC">
              <w:rPr>
                <w:rFonts w:ascii="宋体" w:hAnsi="宋体" w:hint="eastAsia"/>
                <w:szCs w:val="24"/>
              </w:rPr>
              <w:t>：蓝灰（跟具体页面有关，不建议使用该颜色，建议使用ionic的badge实现内容提醒）</w:t>
            </w:r>
          </w:p>
          <w:p w:rsidR="001F46DC" w:rsidRDefault="001F46DC" w:rsidP="001F46DC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FFE562" wp14:editId="1F0FA730">
                  <wp:extent cx="1800225" cy="581025"/>
                  <wp:effectExtent l="0" t="0" r="9525" b="9525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46DC" w:rsidRPr="001F46DC" w:rsidRDefault="001F46DC" w:rsidP="00C4544E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脚注文本颜色：黑色</w:t>
            </w:r>
          </w:p>
          <w:p w:rsidR="001F46DC" w:rsidRPr="001F46DC" w:rsidRDefault="001F46DC" w:rsidP="001F46DC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8D93F6" wp14:editId="70720EB2">
                  <wp:extent cx="1809750" cy="571500"/>
                  <wp:effectExtent l="0" t="0" r="0" b="0"/>
                  <wp:docPr id="238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73A5" w:rsidTr="00042598">
        <w:tc>
          <w:tcPr>
            <w:tcW w:w="4766" w:type="dxa"/>
          </w:tcPr>
          <w:p w:rsidR="00A673A5" w:rsidRDefault="007B60EB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AAA3B2" wp14:editId="4756C632">
                  <wp:extent cx="2457907" cy="4364507"/>
                  <wp:effectExtent l="0" t="0" r="0" b="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376" cy="437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:rsidR="00A673A5" w:rsidRDefault="007B60EB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头部设置和上面的一致</w:t>
            </w:r>
          </w:p>
          <w:p w:rsidR="007B60EB" w:rsidRDefault="007B60EB" w:rsidP="00C4544E">
            <w:pPr>
              <w:pStyle w:val="af0"/>
              <w:numPr>
                <w:ilvl w:val="0"/>
                <w:numId w:val="31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文本默认字体</w:t>
            </w:r>
            <w:r w:rsidR="00442534">
              <w:rPr>
                <w:rFonts w:ascii="宋体" w:hAnsi="宋体" w:hint="eastAsia"/>
                <w:szCs w:val="24"/>
              </w:rPr>
              <w:t>颜色</w:t>
            </w:r>
            <w:r>
              <w:rPr>
                <w:rFonts w:ascii="宋体" w:hAnsi="宋体" w:hint="eastAsia"/>
                <w:szCs w:val="24"/>
              </w:rPr>
              <w:t>：黑色</w:t>
            </w:r>
          </w:p>
          <w:p w:rsidR="007B60EB" w:rsidRDefault="007B60EB" w:rsidP="007B60EB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FE4088" wp14:editId="42FE8F7A">
                  <wp:extent cx="1441094" cy="452986"/>
                  <wp:effectExtent l="0" t="0" r="6985" b="4445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305" cy="45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0EB" w:rsidRDefault="007B60EB" w:rsidP="00C4544E">
            <w:pPr>
              <w:pStyle w:val="af0"/>
              <w:numPr>
                <w:ilvl w:val="0"/>
                <w:numId w:val="31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未读提醒：蓝色</w:t>
            </w:r>
          </w:p>
          <w:p w:rsidR="007B60EB" w:rsidRDefault="007B60EB" w:rsidP="007B60EB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D30EA4" wp14:editId="4DE582D1">
                  <wp:extent cx="1389888" cy="497982"/>
                  <wp:effectExtent l="0" t="0" r="1270" b="0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2" cy="49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60EB" w:rsidRDefault="007B60EB" w:rsidP="00C4544E">
            <w:pPr>
              <w:pStyle w:val="af0"/>
              <w:numPr>
                <w:ilvl w:val="0"/>
                <w:numId w:val="31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子标题：灰色（建议使用</w:t>
            </w:r>
            <w:r w:rsidRPr="007B60EB">
              <w:rPr>
                <w:rFonts w:ascii="宋体" w:hAnsi="宋体"/>
                <w:szCs w:val="24"/>
              </w:rPr>
              <w:t>#6a6a6a</w:t>
            </w:r>
            <w:r>
              <w:rPr>
                <w:rFonts w:ascii="宋体" w:hAnsi="宋体" w:hint="eastAsia"/>
                <w:szCs w:val="24"/>
              </w:rPr>
              <w:t>）</w:t>
            </w:r>
          </w:p>
          <w:p w:rsidR="007B60EB" w:rsidRPr="007B60EB" w:rsidRDefault="007B60EB" w:rsidP="007B60EB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D87293" wp14:editId="22B06BC3">
                  <wp:extent cx="1407025" cy="497433"/>
                  <wp:effectExtent l="0" t="0" r="3175" b="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280" cy="49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73A5" w:rsidTr="00042598">
        <w:tc>
          <w:tcPr>
            <w:tcW w:w="4766" w:type="dxa"/>
          </w:tcPr>
          <w:p w:rsidR="00A673A5" w:rsidRDefault="00442534" w:rsidP="00557F8A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22E324" wp14:editId="0670CAFA">
                  <wp:extent cx="2401923" cy="4250131"/>
                  <wp:effectExtent l="0" t="0" r="0" b="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744" cy="4249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6" w:type="dxa"/>
          </w:tcPr>
          <w:p w:rsidR="00442534" w:rsidRDefault="00442534" w:rsidP="00442534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头部设置和上面的一致</w:t>
            </w:r>
          </w:p>
          <w:p w:rsidR="00A673A5" w:rsidRDefault="00442534" w:rsidP="00C4544E">
            <w:pPr>
              <w:pStyle w:val="af0"/>
              <w:numPr>
                <w:ilvl w:val="0"/>
                <w:numId w:val="32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文本默认字体颜色：黑色</w:t>
            </w:r>
          </w:p>
          <w:p w:rsidR="00442534" w:rsidRDefault="00442534" w:rsidP="00442534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02785B4" wp14:editId="77411CA9">
                  <wp:extent cx="1441094" cy="452986"/>
                  <wp:effectExtent l="0" t="0" r="6985" b="4445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305" cy="45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534" w:rsidRDefault="00442534" w:rsidP="00C4544E">
            <w:pPr>
              <w:pStyle w:val="af0"/>
              <w:numPr>
                <w:ilvl w:val="0"/>
                <w:numId w:val="32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子标题：灰色（建议使用</w:t>
            </w:r>
            <w:r w:rsidRPr="007B60EB">
              <w:rPr>
                <w:rFonts w:ascii="宋体" w:hAnsi="宋体"/>
                <w:szCs w:val="24"/>
              </w:rPr>
              <w:t>#6a6a6a</w:t>
            </w:r>
            <w:r>
              <w:rPr>
                <w:rFonts w:ascii="宋体" w:hAnsi="宋体" w:hint="eastAsia"/>
                <w:szCs w:val="24"/>
              </w:rPr>
              <w:t>）</w:t>
            </w:r>
          </w:p>
          <w:p w:rsidR="00442534" w:rsidRDefault="00442534" w:rsidP="00442534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7F56A2C" wp14:editId="3CF6C751">
                  <wp:extent cx="1471397" cy="468172"/>
                  <wp:effectExtent l="0" t="0" r="0" b="8255"/>
                  <wp:docPr id="246" name="图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959" cy="46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2534" w:rsidRDefault="00BA1EDF" w:rsidP="00C4544E">
            <w:pPr>
              <w:pStyle w:val="af0"/>
              <w:numPr>
                <w:ilvl w:val="0"/>
                <w:numId w:val="32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详情模板重点标志文本（如人名）：绿色</w:t>
            </w:r>
          </w:p>
          <w:p w:rsidR="00BA1EDF" w:rsidRDefault="00BA1EDF" w:rsidP="00BA1EDF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494424" wp14:editId="2FC8117D">
                  <wp:extent cx="1441094" cy="463209"/>
                  <wp:effectExtent l="0" t="0" r="6985" b="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271" cy="463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1EDF" w:rsidRDefault="00BA1EDF" w:rsidP="00C4544E">
            <w:pPr>
              <w:pStyle w:val="af0"/>
              <w:numPr>
                <w:ilvl w:val="0"/>
                <w:numId w:val="32"/>
              </w:numPr>
              <w:ind w:firstLineChars="0"/>
              <w:rPr>
                <w:rFonts w:ascii="宋体" w:hAnsi="宋体"/>
                <w:szCs w:val="24"/>
              </w:rPr>
            </w:pPr>
            <w:r>
              <w:rPr>
                <w:rFonts w:ascii="宋体" w:hAnsi="宋体" w:hint="eastAsia"/>
                <w:szCs w:val="24"/>
              </w:rPr>
              <w:t>详情模板按钮文本：蓝色</w:t>
            </w:r>
          </w:p>
          <w:p w:rsidR="00BA1EDF" w:rsidRPr="00442534" w:rsidRDefault="00BA1EDF" w:rsidP="00BA1EDF">
            <w:pPr>
              <w:pStyle w:val="af0"/>
              <w:ind w:left="360"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53BE48" wp14:editId="0CB789C8">
                  <wp:extent cx="1389888" cy="497982"/>
                  <wp:effectExtent l="0" t="0" r="1270" b="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882" cy="49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73A5" w:rsidTr="00042598">
        <w:tc>
          <w:tcPr>
            <w:tcW w:w="4766" w:type="dxa"/>
          </w:tcPr>
          <w:p w:rsidR="00A673A5" w:rsidRDefault="00A673A5" w:rsidP="00557F8A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  <w:tc>
          <w:tcPr>
            <w:tcW w:w="3336" w:type="dxa"/>
          </w:tcPr>
          <w:p w:rsidR="007F1256" w:rsidRPr="00E817CC" w:rsidRDefault="007F1256" w:rsidP="00E817CC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</w:tr>
      <w:tr w:rsidR="00A673A5" w:rsidTr="00042598">
        <w:tc>
          <w:tcPr>
            <w:tcW w:w="4766" w:type="dxa"/>
          </w:tcPr>
          <w:p w:rsidR="00A673A5" w:rsidRDefault="00A673A5" w:rsidP="00557F8A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  <w:tc>
          <w:tcPr>
            <w:tcW w:w="3336" w:type="dxa"/>
          </w:tcPr>
          <w:p w:rsidR="007F1256" w:rsidRPr="00E817CC" w:rsidRDefault="007F1256" w:rsidP="00E817CC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</w:tr>
      <w:tr w:rsidR="00D2693F" w:rsidRPr="00D2693F" w:rsidTr="00042598">
        <w:tc>
          <w:tcPr>
            <w:tcW w:w="4766" w:type="dxa"/>
          </w:tcPr>
          <w:p w:rsidR="00D2693F" w:rsidRDefault="00D2693F" w:rsidP="00641278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  <w:tc>
          <w:tcPr>
            <w:tcW w:w="3336" w:type="dxa"/>
          </w:tcPr>
          <w:p w:rsidR="00D2693F" w:rsidRPr="00E817CC" w:rsidRDefault="00D2693F" w:rsidP="00E817CC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</w:tr>
    </w:tbl>
    <w:p w:rsidR="0085036C" w:rsidRPr="000342B1" w:rsidRDefault="0085036C" w:rsidP="000342B1">
      <w:pPr>
        <w:pStyle w:val="2"/>
      </w:pPr>
      <w:bookmarkStart w:id="21" w:name="_Toc390091559"/>
      <w:bookmarkStart w:id="22" w:name="_Toc397676933"/>
      <w:r w:rsidRPr="000342B1">
        <w:rPr>
          <w:rFonts w:hint="eastAsia"/>
        </w:rPr>
        <w:t>字体</w:t>
      </w:r>
      <w:bookmarkEnd w:id="21"/>
      <w:bookmarkEnd w:id="22"/>
    </w:p>
    <w:p w:rsidR="00735962" w:rsidRDefault="00735962" w:rsidP="00735962">
      <w:pPr>
        <w:pStyle w:val="af0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应用的字体分为大字体,中字体,小字体</w:t>
      </w:r>
    </w:p>
    <w:p w:rsidR="00E26767" w:rsidRDefault="000448F6" w:rsidP="00E26767">
      <w:pPr>
        <w:ind w:left="840" w:firstLineChars="0" w:firstLine="0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首先这里做个约定，页面分为头部，正文和底部。</w:t>
      </w:r>
    </w:p>
    <w:p w:rsidR="009B30D2" w:rsidRDefault="007279DC" w:rsidP="00E26767">
      <w:pPr>
        <w:pStyle w:val="3"/>
      </w:pPr>
      <w:r>
        <w:rPr>
          <w:rFonts w:hint="eastAsia"/>
        </w:rPr>
        <w:t>头部的字体设置梳理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56"/>
        <w:gridCol w:w="2833"/>
        <w:gridCol w:w="2833"/>
      </w:tblGrid>
      <w:tr w:rsidR="00777265" w:rsidTr="00777265">
        <w:tc>
          <w:tcPr>
            <w:tcW w:w="2840" w:type="dxa"/>
          </w:tcPr>
          <w:p w:rsidR="00777265" w:rsidRDefault="00777265" w:rsidP="00777265">
            <w:pPr>
              <w:ind w:firstLineChars="0" w:firstLine="0"/>
            </w:pPr>
            <w:r>
              <w:rPr>
                <w:rFonts w:ascii="宋体" w:hAnsi="宋体"/>
                <w:szCs w:val="24"/>
              </w:rPr>
              <w:t>H</w:t>
            </w:r>
            <w:r>
              <w:rPr>
                <w:rFonts w:ascii="宋体" w:hAnsi="宋体" w:hint="eastAsia"/>
                <w:szCs w:val="24"/>
              </w:rPr>
              <w:t>ome页面导航</w:t>
            </w:r>
          </w:p>
        </w:tc>
        <w:tc>
          <w:tcPr>
            <w:tcW w:w="2841" w:type="dxa"/>
          </w:tcPr>
          <w:p w:rsidR="00777265" w:rsidRDefault="00777265" w:rsidP="00777265">
            <w:pPr>
              <w:ind w:firstLineChars="0" w:firstLine="0"/>
            </w:pPr>
            <w:r>
              <w:rPr>
                <w:rFonts w:ascii="宋体" w:hAnsi="宋体" w:hint="eastAsia"/>
                <w:szCs w:val="24"/>
              </w:rPr>
              <w:t>其他页面导航</w:t>
            </w:r>
          </w:p>
        </w:tc>
        <w:tc>
          <w:tcPr>
            <w:tcW w:w="2841" w:type="dxa"/>
          </w:tcPr>
          <w:p w:rsidR="00777265" w:rsidRDefault="00777265" w:rsidP="00777265">
            <w:pPr>
              <w:ind w:firstLineChars="0" w:firstLine="0"/>
            </w:pPr>
            <w:r>
              <w:rPr>
                <w:rFonts w:ascii="宋体" w:hAnsi="宋体" w:hint="eastAsia"/>
                <w:szCs w:val="24"/>
              </w:rPr>
              <w:t>导航左右标签（或按钮）（label）</w:t>
            </w:r>
          </w:p>
        </w:tc>
      </w:tr>
      <w:tr w:rsidR="00777265" w:rsidTr="00641278">
        <w:tc>
          <w:tcPr>
            <w:tcW w:w="2840" w:type="dxa"/>
          </w:tcPr>
          <w:p w:rsidR="00777265" w:rsidRDefault="00777265" w:rsidP="00641278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82D64EA" wp14:editId="00856C1C">
                  <wp:extent cx="1672638" cy="2948025"/>
                  <wp:effectExtent l="0" t="0" r="3810" b="508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493" cy="294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777265" w:rsidRDefault="00777265" w:rsidP="00641278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9910E78" wp14:editId="6CE4D015">
                  <wp:extent cx="1639605" cy="2911450"/>
                  <wp:effectExtent l="0" t="0" r="0" b="381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830" cy="29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777265" w:rsidRDefault="00777265" w:rsidP="00641278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10FADB4" wp14:editId="71879C0B">
                  <wp:extent cx="1636447" cy="2896819"/>
                  <wp:effectExtent l="0" t="0" r="1905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506" cy="289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265" w:rsidRPr="00777265" w:rsidRDefault="00777265" w:rsidP="00777265">
      <w:pPr>
        <w:ind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276"/>
        <w:gridCol w:w="2093"/>
        <w:gridCol w:w="1134"/>
        <w:gridCol w:w="1275"/>
        <w:gridCol w:w="1276"/>
        <w:gridCol w:w="1418"/>
      </w:tblGrid>
      <w:tr w:rsidR="009B30D2" w:rsidTr="00777265">
        <w:tc>
          <w:tcPr>
            <w:tcW w:w="4503" w:type="dxa"/>
            <w:gridSpan w:val="3"/>
          </w:tcPr>
          <w:p w:rsidR="009B30D2" w:rsidRDefault="009B30D2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标签类型</w:t>
            </w:r>
          </w:p>
        </w:tc>
        <w:tc>
          <w:tcPr>
            <w:tcW w:w="1275" w:type="dxa"/>
          </w:tcPr>
          <w:p w:rsidR="009B30D2" w:rsidRDefault="009B30D2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大小（px）</w:t>
            </w:r>
          </w:p>
        </w:tc>
        <w:tc>
          <w:tcPr>
            <w:tcW w:w="1276" w:type="dxa"/>
          </w:tcPr>
          <w:p w:rsidR="009B30D2" w:rsidRDefault="009B30D2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行距（px）</w:t>
            </w:r>
          </w:p>
        </w:tc>
        <w:tc>
          <w:tcPr>
            <w:tcW w:w="1418" w:type="dxa"/>
          </w:tcPr>
          <w:p w:rsidR="009B30D2" w:rsidRDefault="009B30D2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是否加粗</w:t>
            </w:r>
          </w:p>
        </w:tc>
      </w:tr>
      <w:tr w:rsidR="000B736B" w:rsidTr="00777265">
        <w:tc>
          <w:tcPr>
            <w:tcW w:w="1276" w:type="dxa"/>
            <w:vMerge w:val="restart"/>
          </w:tcPr>
          <w:p w:rsidR="000B736B" w:rsidRDefault="000B736B" w:rsidP="000B736B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0B736B" w:rsidRDefault="000B736B" w:rsidP="000B736B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0B736B" w:rsidRDefault="000B736B" w:rsidP="000B736B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0B736B" w:rsidRDefault="000B736B" w:rsidP="000B736B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0B736B" w:rsidRDefault="000B736B" w:rsidP="000B736B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头部</w:t>
            </w:r>
          </w:p>
        </w:tc>
        <w:tc>
          <w:tcPr>
            <w:tcW w:w="2093" w:type="dxa"/>
            <w:vMerge w:val="restart"/>
          </w:tcPr>
          <w:p w:rsidR="000B736B" w:rsidRDefault="000B736B" w:rsidP="00777265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>H</w:t>
            </w:r>
            <w:r>
              <w:rPr>
                <w:rFonts w:ascii="宋体" w:hAnsi="宋体" w:hint="eastAsia"/>
                <w:sz w:val="24"/>
                <w:szCs w:val="24"/>
              </w:rPr>
              <w:t>ome页面</w:t>
            </w:r>
            <w:r w:rsidR="00777265">
              <w:rPr>
                <w:rFonts w:ascii="宋体" w:hAnsi="宋体" w:hint="eastAsia"/>
                <w:sz w:val="24"/>
                <w:szCs w:val="24"/>
              </w:rPr>
              <w:t>导航</w:t>
            </w:r>
          </w:p>
        </w:tc>
        <w:tc>
          <w:tcPr>
            <w:tcW w:w="1134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275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26</w:t>
            </w:r>
          </w:p>
        </w:tc>
        <w:tc>
          <w:tcPr>
            <w:tcW w:w="1276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418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0B736B" w:rsidTr="00777265">
        <w:tc>
          <w:tcPr>
            <w:tcW w:w="1276" w:type="dxa"/>
            <w:vMerge/>
          </w:tcPr>
          <w:p w:rsidR="000B736B" w:rsidRDefault="000B736B" w:rsidP="00641278">
            <w:pPr>
              <w:pStyle w:val="af0"/>
              <w:spacing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93" w:type="dxa"/>
            <w:vMerge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134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275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22</w:t>
            </w:r>
          </w:p>
        </w:tc>
        <w:tc>
          <w:tcPr>
            <w:tcW w:w="1276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418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0B736B" w:rsidTr="00777265">
        <w:tc>
          <w:tcPr>
            <w:tcW w:w="1276" w:type="dxa"/>
            <w:vMerge/>
          </w:tcPr>
          <w:p w:rsidR="000B736B" w:rsidRDefault="000B736B" w:rsidP="00641278">
            <w:pPr>
              <w:pStyle w:val="af0"/>
              <w:spacing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93" w:type="dxa"/>
            <w:vMerge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134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275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22</w:t>
            </w:r>
          </w:p>
        </w:tc>
        <w:tc>
          <w:tcPr>
            <w:tcW w:w="1276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418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0B736B" w:rsidTr="00777265">
        <w:tc>
          <w:tcPr>
            <w:tcW w:w="1276" w:type="dxa"/>
            <w:vMerge/>
          </w:tcPr>
          <w:p w:rsidR="000B736B" w:rsidRDefault="000B736B" w:rsidP="00641278">
            <w:pPr>
              <w:pStyle w:val="af0"/>
              <w:spacing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93" w:type="dxa"/>
            <w:vMerge w:val="restart"/>
          </w:tcPr>
          <w:p w:rsidR="000B736B" w:rsidRDefault="000B736B" w:rsidP="00777265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其他页面</w:t>
            </w:r>
            <w:r w:rsidR="00777265">
              <w:rPr>
                <w:rFonts w:ascii="宋体" w:hAnsi="宋体" w:hint="eastAsia"/>
                <w:sz w:val="24"/>
                <w:szCs w:val="24"/>
              </w:rPr>
              <w:t>导航</w:t>
            </w:r>
          </w:p>
        </w:tc>
        <w:tc>
          <w:tcPr>
            <w:tcW w:w="1134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275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24</w:t>
            </w:r>
          </w:p>
        </w:tc>
        <w:tc>
          <w:tcPr>
            <w:tcW w:w="1276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64</w:t>
            </w:r>
          </w:p>
        </w:tc>
        <w:tc>
          <w:tcPr>
            <w:tcW w:w="1418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0B736B" w:rsidTr="00777265">
        <w:tc>
          <w:tcPr>
            <w:tcW w:w="1276" w:type="dxa"/>
            <w:vMerge/>
          </w:tcPr>
          <w:p w:rsidR="000B736B" w:rsidRDefault="000B736B" w:rsidP="00641278">
            <w:pPr>
              <w:pStyle w:val="af0"/>
              <w:spacing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93" w:type="dxa"/>
            <w:vMerge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134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275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6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64</w:t>
            </w:r>
          </w:p>
        </w:tc>
        <w:tc>
          <w:tcPr>
            <w:tcW w:w="1418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0B736B" w:rsidTr="00777265">
        <w:tc>
          <w:tcPr>
            <w:tcW w:w="1276" w:type="dxa"/>
            <w:vMerge/>
          </w:tcPr>
          <w:p w:rsidR="000B736B" w:rsidRDefault="000B736B" w:rsidP="00641278">
            <w:pPr>
              <w:pStyle w:val="af0"/>
              <w:spacing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93" w:type="dxa"/>
            <w:vMerge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134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275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6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64</w:t>
            </w:r>
          </w:p>
        </w:tc>
        <w:tc>
          <w:tcPr>
            <w:tcW w:w="1418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0B736B" w:rsidTr="00777265">
        <w:tc>
          <w:tcPr>
            <w:tcW w:w="1276" w:type="dxa"/>
            <w:vMerge/>
          </w:tcPr>
          <w:p w:rsidR="000B736B" w:rsidRDefault="000B736B" w:rsidP="00641278">
            <w:pPr>
              <w:pStyle w:val="af0"/>
              <w:spacing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93" w:type="dxa"/>
            <w:vMerge w:val="restart"/>
          </w:tcPr>
          <w:p w:rsidR="000B736B" w:rsidRDefault="00777265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导航</w:t>
            </w:r>
            <w:r w:rsidR="000B736B">
              <w:rPr>
                <w:rFonts w:ascii="宋体" w:hAnsi="宋体" w:hint="eastAsia"/>
                <w:sz w:val="24"/>
                <w:szCs w:val="24"/>
              </w:rPr>
              <w:t>左右标签</w:t>
            </w:r>
            <w:r>
              <w:rPr>
                <w:rFonts w:ascii="宋体" w:hAnsi="宋体" w:hint="eastAsia"/>
                <w:sz w:val="24"/>
                <w:szCs w:val="24"/>
              </w:rPr>
              <w:t>（或按钮）</w:t>
            </w:r>
            <w:r w:rsidR="000B736B">
              <w:rPr>
                <w:rFonts w:ascii="宋体" w:hAnsi="宋体" w:hint="eastAsia"/>
                <w:sz w:val="24"/>
                <w:szCs w:val="24"/>
              </w:rPr>
              <w:t>（label）</w:t>
            </w:r>
          </w:p>
        </w:tc>
        <w:tc>
          <w:tcPr>
            <w:tcW w:w="1134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275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6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64</w:t>
            </w:r>
          </w:p>
        </w:tc>
        <w:tc>
          <w:tcPr>
            <w:tcW w:w="1418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0B736B" w:rsidTr="00777265">
        <w:tc>
          <w:tcPr>
            <w:tcW w:w="1276" w:type="dxa"/>
            <w:vMerge/>
          </w:tcPr>
          <w:p w:rsidR="000B736B" w:rsidRDefault="000B736B" w:rsidP="00641278">
            <w:pPr>
              <w:pStyle w:val="af0"/>
              <w:spacing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93" w:type="dxa"/>
            <w:vMerge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134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275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17</w:t>
            </w:r>
          </w:p>
        </w:tc>
        <w:tc>
          <w:tcPr>
            <w:tcW w:w="1276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64</w:t>
            </w:r>
          </w:p>
        </w:tc>
        <w:tc>
          <w:tcPr>
            <w:tcW w:w="1418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0B736B" w:rsidTr="00777265">
        <w:tc>
          <w:tcPr>
            <w:tcW w:w="1276" w:type="dxa"/>
            <w:vMerge/>
          </w:tcPr>
          <w:p w:rsidR="000B736B" w:rsidRDefault="000B736B" w:rsidP="00641278">
            <w:pPr>
              <w:pStyle w:val="af0"/>
              <w:spacing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2093" w:type="dxa"/>
            <w:vMerge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134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275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17</w:t>
            </w:r>
          </w:p>
        </w:tc>
        <w:tc>
          <w:tcPr>
            <w:tcW w:w="1276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64</w:t>
            </w:r>
          </w:p>
        </w:tc>
        <w:tc>
          <w:tcPr>
            <w:tcW w:w="1418" w:type="dxa"/>
          </w:tcPr>
          <w:p w:rsidR="000B736B" w:rsidRDefault="000B736B" w:rsidP="009B30D2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</w:tbl>
    <w:p w:rsidR="00E26767" w:rsidRDefault="00E26767" w:rsidP="00E26767">
      <w:pPr>
        <w:ind w:firstLine="480"/>
      </w:pPr>
    </w:p>
    <w:p w:rsidR="00E26767" w:rsidRDefault="00E26767" w:rsidP="00E26767">
      <w:pPr>
        <w:ind w:firstLine="480"/>
      </w:pPr>
    </w:p>
    <w:p w:rsidR="00E26767" w:rsidRDefault="00E26767" w:rsidP="00E26767">
      <w:pPr>
        <w:ind w:firstLine="480"/>
      </w:pPr>
    </w:p>
    <w:p w:rsidR="00E26767" w:rsidRDefault="00E26767" w:rsidP="00E26767">
      <w:pPr>
        <w:ind w:firstLine="480"/>
      </w:pPr>
    </w:p>
    <w:p w:rsidR="00E26767" w:rsidRPr="00E26767" w:rsidRDefault="00E26767" w:rsidP="00E26767">
      <w:pPr>
        <w:ind w:firstLine="480"/>
      </w:pPr>
    </w:p>
    <w:p w:rsidR="00E26767" w:rsidRDefault="00E26767" w:rsidP="00E26767">
      <w:pPr>
        <w:pStyle w:val="3"/>
      </w:pPr>
      <w:r>
        <w:rPr>
          <w:rFonts w:hint="eastAsia"/>
        </w:rPr>
        <w:lastRenderedPageBreak/>
        <w:t>首页字体梳理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777265" w:rsidTr="00777265">
        <w:tc>
          <w:tcPr>
            <w:tcW w:w="4261" w:type="dxa"/>
          </w:tcPr>
          <w:p w:rsidR="00777265" w:rsidRDefault="00777265" w:rsidP="0077726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A7A4109" wp14:editId="3F1DFDD1">
                  <wp:extent cx="2516429" cy="4450933"/>
                  <wp:effectExtent l="0" t="0" r="0" b="6985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6453" cy="4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777265" w:rsidRDefault="00777265" w:rsidP="00777265">
            <w:pPr>
              <w:ind w:firstLineChars="0" w:firstLine="0"/>
            </w:pPr>
          </w:p>
          <w:p w:rsidR="00777265" w:rsidRDefault="00777265" w:rsidP="00777265">
            <w:pPr>
              <w:ind w:firstLineChars="0" w:firstLine="0"/>
            </w:pPr>
          </w:p>
          <w:p w:rsidR="00777265" w:rsidRDefault="00777265" w:rsidP="00777265">
            <w:pPr>
              <w:ind w:firstLineChars="0" w:firstLine="0"/>
            </w:pPr>
          </w:p>
          <w:p w:rsidR="00777265" w:rsidRDefault="00777265" w:rsidP="00C4544E">
            <w:pPr>
              <w:pStyle w:val="af0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指模块的标题</w:t>
            </w:r>
          </w:p>
          <w:p w:rsidR="00777265" w:rsidRPr="00777265" w:rsidRDefault="00777265" w:rsidP="00C4544E">
            <w:pPr>
              <w:pStyle w:val="af0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指模块的徽章（</w:t>
            </w:r>
            <w:r>
              <w:rPr>
                <w:rFonts w:hint="eastAsia"/>
              </w:rPr>
              <w:t>badge</w:t>
            </w:r>
            <w:r>
              <w:rPr>
                <w:rFonts w:hint="eastAsia"/>
              </w:rPr>
              <w:t>）</w:t>
            </w:r>
          </w:p>
        </w:tc>
      </w:tr>
    </w:tbl>
    <w:p w:rsidR="00777265" w:rsidRPr="00777265" w:rsidRDefault="00777265" w:rsidP="00777265">
      <w:pPr>
        <w:ind w:firstLine="480"/>
      </w:pPr>
    </w:p>
    <w:tbl>
      <w:tblPr>
        <w:tblStyle w:val="ae"/>
        <w:tblW w:w="7773" w:type="dxa"/>
        <w:tblInd w:w="840" w:type="dxa"/>
        <w:tblLook w:val="04A0" w:firstRow="1" w:lastRow="0" w:firstColumn="1" w:lastColumn="0" w:noHBand="0" w:noVBand="1"/>
      </w:tblPr>
      <w:tblGrid>
        <w:gridCol w:w="943"/>
        <w:gridCol w:w="1056"/>
        <w:gridCol w:w="943"/>
        <w:gridCol w:w="943"/>
        <w:gridCol w:w="1337"/>
        <w:gridCol w:w="1276"/>
        <w:gridCol w:w="1275"/>
      </w:tblGrid>
      <w:tr w:rsidR="007279DC" w:rsidTr="007279DC">
        <w:tc>
          <w:tcPr>
            <w:tcW w:w="3885" w:type="dxa"/>
            <w:gridSpan w:val="4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标签类型</w:t>
            </w:r>
          </w:p>
        </w:tc>
        <w:tc>
          <w:tcPr>
            <w:tcW w:w="1337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大小（px）</w:t>
            </w:r>
          </w:p>
        </w:tc>
        <w:tc>
          <w:tcPr>
            <w:tcW w:w="1276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行距（px）</w:t>
            </w:r>
          </w:p>
        </w:tc>
        <w:tc>
          <w:tcPr>
            <w:tcW w:w="1275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是否加粗</w:t>
            </w:r>
          </w:p>
        </w:tc>
      </w:tr>
      <w:tr w:rsidR="007279DC" w:rsidTr="007279DC">
        <w:tc>
          <w:tcPr>
            <w:tcW w:w="943" w:type="dxa"/>
            <w:vMerge w:val="restart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首页</w:t>
            </w:r>
          </w:p>
        </w:tc>
        <w:tc>
          <w:tcPr>
            <w:tcW w:w="1056" w:type="dxa"/>
            <w:vMerge w:val="restart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模块</w:t>
            </w:r>
          </w:p>
        </w:tc>
        <w:tc>
          <w:tcPr>
            <w:tcW w:w="943" w:type="dxa"/>
            <w:vMerge w:val="restart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标题</w:t>
            </w:r>
          </w:p>
        </w:tc>
        <w:tc>
          <w:tcPr>
            <w:tcW w:w="943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337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18</w:t>
            </w:r>
          </w:p>
        </w:tc>
        <w:tc>
          <w:tcPr>
            <w:tcW w:w="1276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5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279DC" w:rsidTr="007279DC">
        <w:tc>
          <w:tcPr>
            <w:tcW w:w="943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337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15</w:t>
            </w:r>
          </w:p>
        </w:tc>
        <w:tc>
          <w:tcPr>
            <w:tcW w:w="1276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5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279DC" w:rsidTr="007279DC">
        <w:tc>
          <w:tcPr>
            <w:tcW w:w="943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337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15</w:t>
            </w:r>
          </w:p>
        </w:tc>
        <w:tc>
          <w:tcPr>
            <w:tcW w:w="1276" w:type="dxa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5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279DC" w:rsidTr="007279DC">
        <w:tc>
          <w:tcPr>
            <w:tcW w:w="943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 w:val="restart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徽章</w:t>
            </w:r>
          </w:p>
        </w:tc>
        <w:tc>
          <w:tcPr>
            <w:tcW w:w="943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337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36</w:t>
            </w:r>
          </w:p>
        </w:tc>
        <w:tc>
          <w:tcPr>
            <w:tcW w:w="1276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36</w:t>
            </w:r>
          </w:p>
        </w:tc>
        <w:tc>
          <w:tcPr>
            <w:tcW w:w="1275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279DC" w:rsidTr="007279DC">
        <w:tc>
          <w:tcPr>
            <w:tcW w:w="943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337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30</w:t>
            </w:r>
          </w:p>
        </w:tc>
        <w:tc>
          <w:tcPr>
            <w:tcW w:w="1276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36</w:t>
            </w:r>
          </w:p>
        </w:tc>
        <w:tc>
          <w:tcPr>
            <w:tcW w:w="1275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279DC" w:rsidTr="007279DC">
        <w:tc>
          <w:tcPr>
            <w:tcW w:w="943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337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30</w:t>
            </w:r>
          </w:p>
        </w:tc>
        <w:tc>
          <w:tcPr>
            <w:tcW w:w="1276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36</w:t>
            </w:r>
          </w:p>
        </w:tc>
        <w:tc>
          <w:tcPr>
            <w:tcW w:w="1275" w:type="dxa"/>
          </w:tcPr>
          <w:p w:rsidR="007279DC" w:rsidRDefault="007279DC" w:rsidP="007328C7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</w:tbl>
    <w:p w:rsidR="0035289A" w:rsidRPr="00E26767" w:rsidRDefault="0035289A" w:rsidP="00E26767">
      <w:pPr>
        <w:ind w:firstLineChars="0" w:firstLine="0"/>
        <w:rPr>
          <w:rFonts w:ascii="宋体" w:hAnsi="宋体"/>
          <w:szCs w:val="24"/>
        </w:rPr>
      </w:pPr>
    </w:p>
    <w:p w:rsidR="0096743E" w:rsidRDefault="0035289A" w:rsidP="00E26767">
      <w:pPr>
        <w:pStyle w:val="3"/>
      </w:pPr>
      <w:r>
        <w:rPr>
          <w:rFonts w:hint="eastAsia"/>
        </w:rPr>
        <w:lastRenderedPageBreak/>
        <w:t>正文列表字体梳理：</w:t>
      </w:r>
    </w:p>
    <w:p w:rsidR="00AA3511" w:rsidRDefault="00AA3511" w:rsidP="00AA3511">
      <w:pPr>
        <w:ind w:firstLine="480"/>
      </w:pPr>
      <w:r>
        <w:rPr>
          <w:rFonts w:hint="eastAsia"/>
        </w:rPr>
        <w:t>单行列表类似：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AA3511" w:rsidTr="00AA3511">
        <w:tc>
          <w:tcPr>
            <w:tcW w:w="4261" w:type="dxa"/>
          </w:tcPr>
          <w:p w:rsidR="00AA3511" w:rsidRDefault="00AA3511" w:rsidP="00AA351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C9F0507" wp14:editId="7B90D008">
                  <wp:extent cx="2523744" cy="4501600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151" cy="451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AA3511" w:rsidRDefault="00AA3511" w:rsidP="00AA351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D89B1B9" wp14:editId="2673F8ED">
                  <wp:extent cx="2553005" cy="4547539"/>
                  <wp:effectExtent l="0" t="0" r="0" b="571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306" cy="4555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3511" w:rsidRDefault="00AA3511" w:rsidP="00AA3511">
      <w:pPr>
        <w:ind w:firstLine="480"/>
      </w:pPr>
      <w:r>
        <w:rPr>
          <w:rFonts w:hint="eastAsia"/>
        </w:rPr>
        <w:t>列表多行类似：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AA3511" w:rsidTr="00AA3511">
        <w:tc>
          <w:tcPr>
            <w:tcW w:w="4261" w:type="dxa"/>
          </w:tcPr>
          <w:p w:rsidR="00AA3511" w:rsidRDefault="00AA3511" w:rsidP="00AA3511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A21532B" wp14:editId="7B8085DD">
                  <wp:extent cx="2439989" cy="4359860"/>
                  <wp:effectExtent l="0" t="0" r="0" b="317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293" cy="436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AA3511" w:rsidRDefault="00AA3511" w:rsidP="00AA351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C9C690C" wp14:editId="6776AB47">
                  <wp:extent cx="2476112" cy="4389120"/>
                  <wp:effectExtent l="0" t="0" r="635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323" cy="4391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A3511" w:rsidRPr="00AA3511" w:rsidRDefault="00AA3511" w:rsidP="00AA3511">
      <w:pPr>
        <w:ind w:firstLine="480"/>
      </w:pPr>
    </w:p>
    <w:tbl>
      <w:tblPr>
        <w:tblStyle w:val="ae"/>
        <w:tblW w:w="8057" w:type="dxa"/>
        <w:tblInd w:w="840" w:type="dxa"/>
        <w:tblLook w:val="04A0" w:firstRow="1" w:lastRow="0" w:firstColumn="1" w:lastColumn="0" w:noHBand="0" w:noVBand="1"/>
      </w:tblPr>
      <w:tblGrid>
        <w:gridCol w:w="943"/>
        <w:gridCol w:w="1056"/>
        <w:gridCol w:w="943"/>
        <w:gridCol w:w="943"/>
        <w:gridCol w:w="1479"/>
        <w:gridCol w:w="1417"/>
        <w:gridCol w:w="1276"/>
      </w:tblGrid>
      <w:tr w:rsidR="007279DC" w:rsidTr="00037DFD">
        <w:tc>
          <w:tcPr>
            <w:tcW w:w="3885" w:type="dxa"/>
            <w:gridSpan w:val="4"/>
          </w:tcPr>
          <w:p w:rsidR="007279DC" w:rsidRDefault="007279DC" w:rsidP="007279DC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标签类型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大小（px）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行距（px）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是否加粗</w:t>
            </w:r>
          </w:p>
        </w:tc>
      </w:tr>
      <w:tr w:rsidR="007279DC" w:rsidTr="00037DFD">
        <w:trPr>
          <w:trHeight w:val="856"/>
        </w:trPr>
        <w:tc>
          <w:tcPr>
            <w:tcW w:w="943" w:type="dxa"/>
            <w:vMerge w:val="restart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列表</w:t>
            </w:r>
          </w:p>
          <w:p w:rsidR="007279DC" w:rsidRDefault="007279DC" w:rsidP="00641278">
            <w:pPr>
              <w:pStyle w:val="af0"/>
              <w:spacing w:line="360" w:lineRule="auto"/>
              <w:ind w:firstLine="48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999" w:type="dxa"/>
            <w:gridSpan w:val="2"/>
            <w:vMerge w:val="restart"/>
          </w:tcPr>
          <w:p w:rsidR="007279DC" w:rsidRDefault="007279DC" w:rsidP="00AA3511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单</w:t>
            </w:r>
            <w:r w:rsidR="00AA3511">
              <w:rPr>
                <w:rFonts w:ascii="宋体" w:hAnsi="宋体" w:hint="eastAsia"/>
                <w:sz w:val="24"/>
                <w:szCs w:val="24"/>
              </w:rPr>
              <w:t>行</w:t>
            </w:r>
            <w:r>
              <w:rPr>
                <w:rFonts w:ascii="宋体" w:hAnsi="宋体" w:hint="eastAsia"/>
                <w:sz w:val="24"/>
                <w:szCs w:val="24"/>
              </w:rPr>
              <w:t>显示（</w:t>
            </w:r>
            <w:bookmarkStart w:id="23" w:name="OLE_LINK7"/>
            <w:bookmarkStart w:id="24" w:name="OLE_LINK8"/>
            <w:bookmarkStart w:id="25" w:name="OLE_LINK9"/>
            <w:r w:rsidRPr="00E6192D">
              <w:rPr>
                <w:rFonts w:ascii="宋体" w:hAnsi="宋体" w:hint="eastAsia"/>
                <w:sz w:val="24"/>
                <w:szCs w:val="24"/>
              </w:rPr>
              <w:t>包括stdTree列表、设置界面列表、选择流程列表、字体大小列表</w:t>
            </w:r>
            <w:r w:rsidR="00884B54">
              <w:rPr>
                <w:rFonts w:ascii="宋体" w:hAnsi="宋体" w:hint="eastAsia"/>
                <w:sz w:val="24"/>
                <w:szCs w:val="24"/>
              </w:rPr>
              <w:t>等</w:t>
            </w:r>
            <w:bookmarkEnd w:id="23"/>
            <w:bookmarkEnd w:id="24"/>
            <w:bookmarkEnd w:id="25"/>
            <w:r>
              <w:rPr>
                <w:rFonts w:ascii="宋体" w:hAnsi="宋体" w:hint="eastAsia"/>
                <w:sz w:val="24"/>
                <w:szCs w:val="24"/>
              </w:rPr>
              <w:t>）</w:t>
            </w:r>
          </w:p>
        </w:tc>
        <w:tc>
          <w:tcPr>
            <w:tcW w:w="943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23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53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279DC" w:rsidTr="00037DFD">
        <w:trPr>
          <w:trHeight w:val="852"/>
        </w:trPr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="48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999" w:type="dxa"/>
            <w:gridSpan w:val="2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45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279DC" w:rsidTr="00037DFD">
        <w:trPr>
          <w:trHeight w:val="692"/>
        </w:trPr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="48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999" w:type="dxa"/>
            <w:gridSpan w:val="2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45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279DC" w:rsidTr="00037DFD"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 w:val="restart"/>
          </w:tcPr>
          <w:p w:rsidR="007279DC" w:rsidRDefault="007279DC" w:rsidP="00AA3511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多</w:t>
            </w:r>
            <w:r w:rsidR="00AA3511">
              <w:rPr>
                <w:rFonts w:ascii="宋体" w:hAnsi="宋体" w:hint="eastAsia"/>
                <w:sz w:val="24"/>
                <w:szCs w:val="24"/>
              </w:rPr>
              <w:t>行</w:t>
            </w:r>
            <w:r>
              <w:rPr>
                <w:rFonts w:ascii="宋体" w:hAnsi="宋体" w:hint="eastAsia"/>
                <w:sz w:val="24"/>
                <w:szCs w:val="24"/>
              </w:rPr>
              <w:t>显示（包括</w:t>
            </w:r>
            <w:r w:rsidRPr="00E6192D">
              <w:rPr>
                <w:rFonts w:ascii="宋体" w:hAnsi="宋体" w:hint="eastAsia"/>
                <w:sz w:val="24"/>
                <w:szCs w:val="24"/>
              </w:rPr>
              <w:t>stdList列表，stdTodo列表</w:t>
            </w:r>
            <w:r w:rsidR="00884B54">
              <w:rPr>
                <w:rFonts w:ascii="宋体" w:hAnsi="宋体" w:hint="eastAsia"/>
                <w:sz w:val="24"/>
                <w:szCs w:val="24"/>
              </w:rPr>
              <w:t>等</w:t>
            </w:r>
            <w:r>
              <w:rPr>
                <w:rFonts w:ascii="宋体" w:hAnsi="宋体" w:hint="eastAsia"/>
                <w:sz w:val="24"/>
                <w:szCs w:val="24"/>
              </w:rPr>
              <w:t>）</w:t>
            </w:r>
          </w:p>
        </w:tc>
        <w:tc>
          <w:tcPr>
            <w:tcW w:w="943" w:type="dxa"/>
            <w:vMerge w:val="restart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标题</w:t>
            </w:r>
          </w:p>
        </w:tc>
        <w:tc>
          <w:tcPr>
            <w:tcW w:w="943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23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28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279DC" w:rsidTr="00037DFD"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19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24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279DC" w:rsidTr="00037DFD"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19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24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279DC" w:rsidTr="00037DFD"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 w:val="restart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子标题</w:t>
            </w:r>
          </w:p>
        </w:tc>
        <w:tc>
          <w:tcPr>
            <w:tcW w:w="943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19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279DC" w:rsidTr="00037DFD"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15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279DC" w:rsidTr="00037DFD"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479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15</w:t>
            </w:r>
          </w:p>
        </w:tc>
        <w:tc>
          <w:tcPr>
            <w:tcW w:w="1417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6" w:type="dxa"/>
          </w:tcPr>
          <w:p w:rsidR="007279DC" w:rsidRDefault="007279DC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</w:tbl>
    <w:p w:rsidR="0035289A" w:rsidRPr="00E26767" w:rsidRDefault="00667DB7" w:rsidP="00E26767">
      <w:pPr>
        <w:pStyle w:val="3"/>
      </w:pPr>
      <w:r>
        <w:rPr>
          <w:rFonts w:hint="eastAsia"/>
        </w:rPr>
        <w:lastRenderedPageBreak/>
        <w:t>正文</w:t>
      </w:r>
      <w:r w:rsidR="00BF44AF">
        <w:rPr>
          <w:rFonts w:hint="eastAsia"/>
        </w:rPr>
        <w:t>详情</w:t>
      </w:r>
      <w:r>
        <w:rPr>
          <w:rFonts w:hint="eastAsia"/>
        </w:rPr>
        <w:t>内容字体梳理如下：</w:t>
      </w:r>
    </w:p>
    <w:tbl>
      <w:tblPr>
        <w:tblStyle w:val="ae"/>
        <w:tblW w:w="8057" w:type="dxa"/>
        <w:tblInd w:w="840" w:type="dxa"/>
        <w:tblLook w:val="04A0" w:firstRow="1" w:lastRow="0" w:firstColumn="1" w:lastColumn="0" w:noHBand="0" w:noVBand="1"/>
      </w:tblPr>
      <w:tblGrid>
        <w:gridCol w:w="943"/>
        <w:gridCol w:w="1056"/>
        <w:gridCol w:w="943"/>
        <w:gridCol w:w="943"/>
        <w:gridCol w:w="1479"/>
        <w:gridCol w:w="1417"/>
        <w:gridCol w:w="1276"/>
      </w:tblGrid>
      <w:tr w:rsidR="00037DFD" w:rsidTr="007B0F4B">
        <w:tc>
          <w:tcPr>
            <w:tcW w:w="3885" w:type="dxa"/>
            <w:gridSpan w:val="4"/>
          </w:tcPr>
          <w:p w:rsidR="00037DFD" w:rsidRDefault="00037DFD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标签类型</w:t>
            </w:r>
          </w:p>
        </w:tc>
        <w:tc>
          <w:tcPr>
            <w:tcW w:w="1479" w:type="dxa"/>
          </w:tcPr>
          <w:p w:rsidR="00037DFD" w:rsidRDefault="00037DFD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大小（px）</w:t>
            </w:r>
          </w:p>
        </w:tc>
        <w:tc>
          <w:tcPr>
            <w:tcW w:w="1417" w:type="dxa"/>
          </w:tcPr>
          <w:p w:rsidR="00037DFD" w:rsidRDefault="00037DFD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行距（px）</w:t>
            </w:r>
          </w:p>
        </w:tc>
        <w:tc>
          <w:tcPr>
            <w:tcW w:w="1276" w:type="dxa"/>
          </w:tcPr>
          <w:p w:rsidR="00037DFD" w:rsidRDefault="00037DFD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是否加粗</w:t>
            </w:r>
          </w:p>
        </w:tc>
      </w:tr>
      <w:tr w:rsidR="007B0F4B" w:rsidTr="007B0F4B">
        <w:tc>
          <w:tcPr>
            <w:tcW w:w="943" w:type="dxa"/>
            <w:vMerge w:val="restart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3F7C25" w:rsidRDefault="003F7C25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3F7C25" w:rsidRDefault="003F7C25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3F7C25" w:rsidRDefault="003F7C25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3F7C25" w:rsidRDefault="003F7C25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3F7C25" w:rsidRDefault="003F7C25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3F7C25" w:rsidRDefault="003F7C25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B0F4B" w:rsidRDefault="007B0F4B" w:rsidP="007B0F4B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文本内容</w:t>
            </w:r>
          </w:p>
        </w:tc>
        <w:tc>
          <w:tcPr>
            <w:tcW w:w="1056" w:type="dxa"/>
            <w:vMerge w:val="restart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3F7C25" w:rsidRDefault="003F7C25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头部</w:t>
            </w:r>
          </w:p>
        </w:tc>
        <w:tc>
          <w:tcPr>
            <w:tcW w:w="943" w:type="dxa"/>
            <w:vMerge w:val="restart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标题</w:t>
            </w: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26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24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24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 w:val="restart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子标题</w:t>
            </w: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19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16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16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 w:val="restart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3F7C25" w:rsidRDefault="003F7C25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3F7C25" w:rsidRDefault="003F7C25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内容</w:t>
            </w:r>
          </w:p>
        </w:tc>
        <w:tc>
          <w:tcPr>
            <w:tcW w:w="943" w:type="dxa"/>
            <w:vMerge w:val="restart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标题</w:t>
            </w: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24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 w:val="restart"/>
          </w:tcPr>
          <w:p w:rsidR="007B0F4B" w:rsidRDefault="007B0F4B" w:rsidP="003744B0">
            <w:pPr>
              <w:pStyle w:val="af0"/>
              <w:spacing w:line="360" w:lineRule="auto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标题左右标签</w:t>
            </w: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15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13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ind w:firstLine="48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13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Pr="007B0F4B" w:rsidRDefault="007B0F4B" w:rsidP="007B0F4B">
            <w:pPr>
              <w:ind w:firstLineChars="0" w:firstLine="0"/>
              <w:rPr>
                <w:rFonts w:ascii="宋体" w:hAnsi="宋体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 w:val="restart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文本</w:t>
            </w: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22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="48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B0F4B" w:rsidTr="007B0F4B"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="48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056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  <w:vMerge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943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479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20</w:t>
            </w:r>
          </w:p>
        </w:tc>
        <w:tc>
          <w:tcPr>
            <w:tcW w:w="1417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32</w:t>
            </w:r>
          </w:p>
        </w:tc>
        <w:tc>
          <w:tcPr>
            <w:tcW w:w="1276" w:type="dxa"/>
          </w:tcPr>
          <w:p w:rsidR="007B0F4B" w:rsidRDefault="007B0F4B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</w:tbl>
    <w:p w:rsidR="007279DC" w:rsidRDefault="007279DC" w:rsidP="00735962">
      <w:pPr>
        <w:pStyle w:val="af0"/>
        <w:spacing w:line="360" w:lineRule="auto"/>
        <w:ind w:left="840" w:firstLineChars="0" w:firstLine="0"/>
        <w:rPr>
          <w:rFonts w:ascii="宋体" w:hAnsi="宋体"/>
          <w:sz w:val="24"/>
          <w:szCs w:val="24"/>
        </w:rPr>
      </w:pPr>
    </w:p>
    <w:p w:rsidR="007813A0" w:rsidRDefault="007813A0" w:rsidP="00E26767">
      <w:pPr>
        <w:pStyle w:val="3"/>
      </w:pPr>
      <w:r>
        <w:rPr>
          <w:rFonts w:hint="eastAsia"/>
        </w:rPr>
        <w:lastRenderedPageBreak/>
        <w:t>底部脚注字体梳理如下：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8522"/>
      </w:tblGrid>
      <w:tr w:rsidR="00426B2A" w:rsidTr="00A673A5">
        <w:trPr>
          <w:jc w:val="center"/>
        </w:trPr>
        <w:tc>
          <w:tcPr>
            <w:tcW w:w="8522" w:type="dxa"/>
          </w:tcPr>
          <w:p w:rsidR="00426B2A" w:rsidRDefault="00426B2A" w:rsidP="00426B2A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E95AC4B" wp14:editId="5EFF897E">
                  <wp:extent cx="3057525" cy="5419725"/>
                  <wp:effectExtent l="0" t="0" r="9525" b="952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6B2A" w:rsidRDefault="00426B2A" w:rsidP="00426B2A">
      <w:pPr>
        <w:ind w:firstLine="480"/>
      </w:pPr>
    </w:p>
    <w:p w:rsidR="00426B2A" w:rsidRPr="00426B2A" w:rsidRDefault="00426B2A" w:rsidP="00426B2A">
      <w:pPr>
        <w:ind w:firstLine="480"/>
      </w:pPr>
    </w:p>
    <w:tbl>
      <w:tblPr>
        <w:tblStyle w:val="ae"/>
        <w:tblW w:w="0" w:type="auto"/>
        <w:tblInd w:w="840" w:type="dxa"/>
        <w:tblLook w:val="04A0" w:firstRow="1" w:lastRow="0" w:firstColumn="1" w:lastColumn="0" w:noHBand="0" w:noVBand="1"/>
      </w:tblPr>
      <w:tblGrid>
        <w:gridCol w:w="2572"/>
        <w:gridCol w:w="1276"/>
        <w:gridCol w:w="1278"/>
        <w:gridCol w:w="1279"/>
        <w:gridCol w:w="1277"/>
      </w:tblGrid>
      <w:tr w:rsidR="007813A0" w:rsidTr="00641278">
        <w:tc>
          <w:tcPr>
            <w:tcW w:w="3848" w:type="dxa"/>
            <w:gridSpan w:val="2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标签类型</w:t>
            </w:r>
          </w:p>
        </w:tc>
        <w:tc>
          <w:tcPr>
            <w:tcW w:w="1278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大小（px）</w:t>
            </w:r>
          </w:p>
        </w:tc>
        <w:tc>
          <w:tcPr>
            <w:tcW w:w="1279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行距（px）</w:t>
            </w:r>
          </w:p>
        </w:tc>
        <w:tc>
          <w:tcPr>
            <w:tcW w:w="1277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是否加粗</w:t>
            </w:r>
          </w:p>
        </w:tc>
      </w:tr>
      <w:tr w:rsidR="007813A0" w:rsidTr="00641278">
        <w:tc>
          <w:tcPr>
            <w:tcW w:w="2572" w:type="dxa"/>
            <w:vMerge w:val="restart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底部（脚注）</w:t>
            </w:r>
          </w:p>
        </w:tc>
        <w:tc>
          <w:tcPr>
            <w:tcW w:w="1276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大字体</w:t>
            </w:r>
          </w:p>
        </w:tc>
        <w:tc>
          <w:tcPr>
            <w:tcW w:w="1278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14</w:t>
            </w:r>
          </w:p>
        </w:tc>
        <w:tc>
          <w:tcPr>
            <w:tcW w:w="1279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16</w:t>
            </w:r>
          </w:p>
        </w:tc>
        <w:tc>
          <w:tcPr>
            <w:tcW w:w="1277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813A0" w:rsidTr="00641278">
        <w:tc>
          <w:tcPr>
            <w:tcW w:w="2572" w:type="dxa"/>
            <w:vMerge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76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中字体</w:t>
            </w:r>
          </w:p>
        </w:tc>
        <w:tc>
          <w:tcPr>
            <w:tcW w:w="1278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14</w:t>
            </w:r>
          </w:p>
        </w:tc>
        <w:tc>
          <w:tcPr>
            <w:tcW w:w="1279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16</w:t>
            </w:r>
          </w:p>
        </w:tc>
        <w:tc>
          <w:tcPr>
            <w:tcW w:w="1277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  <w:tr w:rsidR="007813A0" w:rsidTr="00641278">
        <w:tc>
          <w:tcPr>
            <w:tcW w:w="2572" w:type="dxa"/>
            <w:vMerge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1276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小字体</w:t>
            </w:r>
          </w:p>
        </w:tc>
        <w:tc>
          <w:tcPr>
            <w:tcW w:w="1278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14</w:t>
            </w:r>
          </w:p>
        </w:tc>
        <w:tc>
          <w:tcPr>
            <w:tcW w:w="1279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16</w:t>
            </w:r>
          </w:p>
        </w:tc>
        <w:tc>
          <w:tcPr>
            <w:tcW w:w="1277" w:type="dxa"/>
          </w:tcPr>
          <w:p w:rsidR="007813A0" w:rsidRDefault="007813A0" w:rsidP="00641278">
            <w:pPr>
              <w:pStyle w:val="af0"/>
              <w:spacing w:line="360" w:lineRule="auto"/>
              <w:ind w:firstLineChars="0" w:firstLine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否</w:t>
            </w:r>
          </w:p>
        </w:tc>
      </w:tr>
    </w:tbl>
    <w:p w:rsidR="009B30D2" w:rsidRPr="00ED7DAC" w:rsidRDefault="009B30D2" w:rsidP="00ED7DAC">
      <w:pPr>
        <w:ind w:firstLineChars="0" w:firstLine="0"/>
        <w:rPr>
          <w:rFonts w:ascii="宋体" w:hAnsi="宋体"/>
          <w:szCs w:val="24"/>
        </w:rPr>
      </w:pPr>
    </w:p>
    <w:p w:rsidR="0085036C" w:rsidRDefault="00797635" w:rsidP="00DA4A14">
      <w:pPr>
        <w:pStyle w:val="2"/>
      </w:pPr>
      <w:r>
        <w:rPr>
          <w:rFonts w:hint="eastAsia"/>
        </w:rPr>
        <w:lastRenderedPageBreak/>
        <w:t>按钮</w:t>
      </w:r>
    </w:p>
    <w:p w:rsidR="005E79A6" w:rsidRDefault="005E79A6" w:rsidP="005E79A6">
      <w:pPr>
        <w:pStyle w:val="3"/>
      </w:pPr>
      <w:r>
        <w:rPr>
          <w:rFonts w:hint="eastAsia"/>
        </w:rPr>
        <w:t>按钮配色</w:t>
      </w:r>
    </w:p>
    <w:p w:rsidR="005E79A6" w:rsidRDefault="005E79A6" w:rsidP="005E79A6">
      <w:pPr>
        <w:ind w:firstLine="480"/>
      </w:pPr>
      <w:r>
        <w:rPr>
          <w:rFonts w:hint="eastAsia"/>
        </w:rPr>
        <w:t>按钮的配色遵循颜色样式，具体配色可以查看颜色章节</w:t>
      </w:r>
      <w:r w:rsidR="006103F4">
        <w:rPr>
          <w:rFonts w:hint="eastAsia"/>
        </w:rPr>
        <w:t>的建议系统色彩样式</w:t>
      </w:r>
      <w:r>
        <w:rPr>
          <w:rFonts w:hint="eastAsia"/>
        </w:rPr>
        <w:t>。</w:t>
      </w:r>
    </w:p>
    <w:p w:rsidR="006103F4" w:rsidRDefault="006103F4" w:rsidP="005E79A6">
      <w:pPr>
        <w:ind w:firstLine="480"/>
      </w:pPr>
      <w:r>
        <w:rPr>
          <w:rFonts w:hint="eastAsia"/>
        </w:rPr>
        <w:t>具体使用配色调用为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103F4" w:rsidTr="006103F4">
        <w:tc>
          <w:tcPr>
            <w:tcW w:w="8522" w:type="dxa"/>
          </w:tcPr>
          <w:p w:rsidR="006103F4" w:rsidRDefault="006103F4" w:rsidP="005E79A6">
            <w:pPr>
              <w:ind w:firstLineChars="0" w:firstLine="0"/>
            </w:pPr>
            <w:r>
              <w:t>.button-{color}   demo:button-positive(</w:t>
            </w:r>
            <w:r>
              <w:rPr>
                <w:rFonts w:hint="eastAsia"/>
              </w:rPr>
              <w:t>信息蓝</w:t>
            </w:r>
            <w:r>
              <w:t>)</w:t>
            </w:r>
          </w:p>
        </w:tc>
      </w:tr>
    </w:tbl>
    <w:p w:rsidR="006103F4" w:rsidRPr="005E79A6" w:rsidRDefault="006103F4" w:rsidP="005E79A6">
      <w:pPr>
        <w:ind w:firstLine="480"/>
      </w:pPr>
    </w:p>
    <w:p w:rsidR="00BA1EDF" w:rsidRDefault="000D4F5F" w:rsidP="005E79A6">
      <w:pPr>
        <w:pStyle w:val="3"/>
      </w:pPr>
      <w:r>
        <w:t>F</w:t>
      </w:r>
      <w:r>
        <w:rPr>
          <w:rFonts w:hint="eastAsia"/>
        </w:rPr>
        <w:t>ull Width</w:t>
      </w:r>
      <w:r>
        <w:rPr>
          <w:rFonts w:hint="eastAsia"/>
        </w:rPr>
        <w:t>显示方式</w:t>
      </w:r>
    </w:p>
    <w:p w:rsidR="005E79A6" w:rsidRPr="005E79A6" w:rsidRDefault="005E79A6" w:rsidP="005E79A6">
      <w:pPr>
        <w:ind w:firstLine="480"/>
      </w:pPr>
      <w:r>
        <w:rPr>
          <w:rFonts w:hint="eastAsia"/>
        </w:rPr>
        <w:t>开发中对于和屏幕宽度相同的按钮应该有一定的需求，</w:t>
      </w:r>
      <w:r w:rsidR="000D4F5F">
        <w:rPr>
          <w:rFonts w:hint="eastAsia"/>
        </w:rPr>
        <w:t>例子</w:t>
      </w:r>
      <w:r>
        <w:rPr>
          <w:rFonts w:hint="eastAsia"/>
        </w:rPr>
        <w:t>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E79A6" w:rsidTr="005E79A6">
        <w:tc>
          <w:tcPr>
            <w:tcW w:w="4261" w:type="dxa"/>
          </w:tcPr>
          <w:p w:rsidR="005E79A6" w:rsidRDefault="005E79A6" w:rsidP="00BA1ED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C4A9539" wp14:editId="244B5525">
                  <wp:extent cx="2352306" cy="4169664"/>
                  <wp:effectExtent l="0" t="0" r="0" b="2540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130" cy="4169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E79A6" w:rsidRDefault="005E79A6" w:rsidP="00BA1ED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90E3113" wp14:editId="307D8E6E">
                  <wp:extent cx="2368777" cy="4206240"/>
                  <wp:effectExtent l="0" t="0" r="0" b="381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375" cy="4207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E79A6" w:rsidRDefault="008B3168" w:rsidP="00BA1EDF">
      <w:pPr>
        <w:ind w:firstLine="480"/>
      </w:pPr>
      <w:r>
        <w:rPr>
          <w:rFonts w:hint="eastAsia"/>
        </w:rPr>
        <w:t>系统</w:t>
      </w:r>
      <w:r w:rsidR="005E79A6">
        <w:rPr>
          <w:rFonts w:hint="eastAsia"/>
        </w:rPr>
        <w:t>提供了两种</w:t>
      </w:r>
      <w:r w:rsidR="005E79A6">
        <w:rPr>
          <w:rFonts w:hint="eastAsia"/>
        </w:rPr>
        <w:t>full width</w:t>
      </w:r>
      <w:r w:rsidR="005E79A6">
        <w:rPr>
          <w:rFonts w:hint="eastAsia"/>
        </w:rPr>
        <w:t>风格的按钮，</w:t>
      </w:r>
      <w:r w:rsidR="000D4F5F">
        <w:t xml:space="preserve">.button-block </w:t>
      </w:r>
      <w:r w:rsidR="000D4F5F">
        <w:rPr>
          <w:rFonts w:hint="eastAsia"/>
        </w:rPr>
        <w:t>和</w:t>
      </w:r>
      <w:r w:rsidR="000D4F5F">
        <w:t>.</w:t>
      </w:r>
      <w:r w:rsidR="000D4F5F">
        <w:rPr>
          <w:rFonts w:hint="eastAsia"/>
        </w:rPr>
        <w:t>button</w:t>
      </w:r>
      <w:r w:rsidR="000D4F5F">
        <w:t xml:space="preserve">-full </w:t>
      </w:r>
      <w:r w:rsidR="000D4F5F">
        <w:rPr>
          <w:rFonts w:hint="eastAsia"/>
        </w:rPr>
        <w:t>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0D4F5F" w:rsidTr="000D4F5F">
        <w:tc>
          <w:tcPr>
            <w:tcW w:w="4261" w:type="dxa"/>
          </w:tcPr>
          <w:p w:rsidR="000D4F5F" w:rsidRDefault="000D4F5F" w:rsidP="00BA1EDF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BCDD46C" wp14:editId="025B1180">
                  <wp:extent cx="2500385" cy="4418381"/>
                  <wp:effectExtent l="0" t="0" r="0" b="1270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001" cy="442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D4F5F" w:rsidRDefault="000D4F5F" w:rsidP="00BA1ED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ABAFBF1" wp14:editId="72603F57">
                  <wp:extent cx="2491865" cy="4411065"/>
                  <wp:effectExtent l="0" t="0" r="3810" b="8890"/>
                  <wp:docPr id="252" name="图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476" cy="4413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4F5F" w:rsidTr="000D4F5F">
        <w:tc>
          <w:tcPr>
            <w:tcW w:w="4261" w:type="dxa"/>
          </w:tcPr>
          <w:p w:rsidR="000D4F5F" w:rsidRPr="000D4F5F" w:rsidRDefault="000D4F5F" w:rsidP="000D4F5F">
            <w:pPr>
              <w:widowControl/>
              <w:pBdr>
                <w:left w:val="single" w:sz="24" w:space="8" w:color="D7DBE4"/>
              </w:pBdr>
              <w:shd w:val="clear" w:color="auto" w:fill="F0F3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adjustRightInd/>
              <w:spacing w:line="240" w:lineRule="auto"/>
              <w:ind w:left="45" w:right="45" w:firstLineChars="0" w:firstLine="0"/>
              <w:jc w:val="left"/>
              <w:textAlignment w:val="auto"/>
              <w:rPr>
                <w:rFonts w:ascii="Consolas" w:hAnsi="Consolas" w:cs="Consolas"/>
                <w:color w:val="333333"/>
                <w:kern w:val="0"/>
                <w:szCs w:val="24"/>
                <w:bdr w:val="none" w:sz="0" w:space="0" w:color="auto" w:frame="1"/>
              </w:rPr>
            </w:pPr>
            <w:r w:rsidRPr="000D4F5F">
              <w:rPr>
                <w:rFonts w:ascii="Consolas" w:hAnsi="Consolas" w:cs="Consolas"/>
                <w:color w:val="000080"/>
                <w:kern w:val="0"/>
                <w:szCs w:val="24"/>
                <w:bdr w:val="none" w:sz="0" w:space="0" w:color="auto" w:frame="1"/>
              </w:rPr>
              <w:t>&lt;button</w:t>
            </w:r>
            <w:r w:rsidRPr="000D4F5F">
              <w:rPr>
                <w:rFonts w:ascii="Consolas" w:hAnsi="Consolas" w:cs="Consolas"/>
                <w:color w:val="333333"/>
                <w:kern w:val="0"/>
                <w:szCs w:val="24"/>
                <w:bdr w:val="none" w:sz="0" w:space="0" w:color="auto" w:frame="1"/>
              </w:rPr>
              <w:t xml:space="preserve"> </w:t>
            </w:r>
            <w:r w:rsidRPr="000D4F5F">
              <w:rPr>
                <w:rFonts w:ascii="Consolas" w:hAnsi="Consolas" w:cs="Consolas"/>
                <w:color w:val="008080"/>
                <w:kern w:val="0"/>
                <w:szCs w:val="24"/>
                <w:bdr w:val="none" w:sz="0" w:space="0" w:color="auto" w:frame="1"/>
              </w:rPr>
              <w:t>class=</w:t>
            </w:r>
            <w:r w:rsidRPr="000D4F5F">
              <w:rPr>
                <w:rFonts w:ascii="Consolas" w:hAnsi="Consolas" w:cs="Consolas"/>
                <w:color w:val="DD1144"/>
                <w:kern w:val="0"/>
                <w:szCs w:val="24"/>
                <w:bdr w:val="none" w:sz="0" w:space="0" w:color="auto" w:frame="1"/>
              </w:rPr>
              <w:t>"button button-block button-positive"</w:t>
            </w:r>
            <w:r w:rsidRPr="000D4F5F">
              <w:rPr>
                <w:rFonts w:ascii="Consolas" w:hAnsi="Consolas" w:cs="Consolas"/>
                <w:color w:val="000080"/>
                <w:kern w:val="0"/>
                <w:szCs w:val="24"/>
                <w:bdr w:val="none" w:sz="0" w:space="0" w:color="auto" w:frame="1"/>
              </w:rPr>
              <w:t>&gt;</w:t>
            </w:r>
          </w:p>
          <w:p w:rsidR="000D4F5F" w:rsidRPr="000D4F5F" w:rsidRDefault="000D4F5F" w:rsidP="000D4F5F">
            <w:pPr>
              <w:widowControl/>
              <w:pBdr>
                <w:left w:val="single" w:sz="24" w:space="8" w:color="D7DBE4"/>
              </w:pBdr>
              <w:shd w:val="clear" w:color="auto" w:fill="F0F3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adjustRightInd/>
              <w:spacing w:line="240" w:lineRule="auto"/>
              <w:ind w:left="45" w:right="45" w:firstLineChars="0" w:firstLine="0"/>
              <w:jc w:val="left"/>
              <w:textAlignment w:val="auto"/>
              <w:rPr>
                <w:rFonts w:ascii="Consolas" w:hAnsi="Consolas" w:cs="Consolas"/>
                <w:color w:val="333333"/>
                <w:kern w:val="0"/>
                <w:szCs w:val="24"/>
                <w:bdr w:val="none" w:sz="0" w:space="0" w:color="auto" w:frame="1"/>
              </w:rPr>
            </w:pPr>
            <w:r w:rsidRPr="000D4F5F">
              <w:rPr>
                <w:rFonts w:ascii="Consolas" w:hAnsi="Consolas" w:cs="Consolas"/>
                <w:color w:val="333333"/>
                <w:kern w:val="0"/>
                <w:szCs w:val="24"/>
                <w:bdr w:val="none" w:sz="0" w:space="0" w:color="auto" w:frame="1"/>
              </w:rPr>
              <w:t xml:space="preserve">  Block Button</w:t>
            </w:r>
          </w:p>
          <w:p w:rsidR="000D4F5F" w:rsidRDefault="000D4F5F" w:rsidP="000D4F5F">
            <w:pPr>
              <w:widowControl/>
              <w:pBdr>
                <w:left w:val="single" w:sz="24" w:space="8" w:color="D7DBE4"/>
              </w:pBdr>
              <w:shd w:val="clear" w:color="auto" w:fill="F0F3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adjustRightInd/>
              <w:spacing w:line="240" w:lineRule="auto"/>
              <w:ind w:firstLineChars="0" w:firstLine="0"/>
              <w:jc w:val="left"/>
              <w:textAlignment w:val="auto"/>
            </w:pPr>
            <w:r w:rsidRPr="000D4F5F">
              <w:rPr>
                <w:rFonts w:ascii="Consolas" w:hAnsi="Consolas" w:cs="Consolas"/>
                <w:color w:val="000080"/>
                <w:kern w:val="0"/>
                <w:szCs w:val="24"/>
                <w:bdr w:val="none" w:sz="0" w:space="0" w:color="auto" w:frame="1"/>
              </w:rPr>
              <w:t>&lt;/button&gt;</w:t>
            </w:r>
          </w:p>
        </w:tc>
        <w:tc>
          <w:tcPr>
            <w:tcW w:w="4261" w:type="dxa"/>
          </w:tcPr>
          <w:p w:rsidR="000D4F5F" w:rsidRDefault="000D4F5F" w:rsidP="000D4F5F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button-full button-positive"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</w:p>
          <w:p w:rsidR="000D4F5F" w:rsidRDefault="000D4F5F" w:rsidP="000D4F5F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 w:firstLine="480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 Full Width Block Button</w:t>
            </w:r>
          </w:p>
          <w:p w:rsidR="000D4F5F" w:rsidRPr="000D4F5F" w:rsidRDefault="000D4F5F" w:rsidP="000D4F5F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&lt;/button&gt;</w:t>
            </w:r>
          </w:p>
        </w:tc>
      </w:tr>
      <w:tr w:rsidR="000D4F5F" w:rsidTr="000D4F5F">
        <w:tc>
          <w:tcPr>
            <w:tcW w:w="4261" w:type="dxa"/>
          </w:tcPr>
          <w:p w:rsidR="000D4F5F" w:rsidRDefault="000D4F5F" w:rsidP="00BA1EDF">
            <w:pPr>
              <w:ind w:firstLineChars="0" w:firstLine="0"/>
            </w:pPr>
            <w:r>
              <w:t>B</w:t>
            </w:r>
            <w:r>
              <w:rPr>
                <w:rFonts w:hint="eastAsia"/>
              </w:rPr>
              <w:t>lock</w:t>
            </w:r>
            <w:r>
              <w:rPr>
                <w:rFonts w:hint="eastAsia"/>
              </w:rPr>
              <w:t>风格按钮两边留有空白</w:t>
            </w:r>
          </w:p>
        </w:tc>
        <w:tc>
          <w:tcPr>
            <w:tcW w:w="4261" w:type="dxa"/>
          </w:tcPr>
          <w:p w:rsidR="000D4F5F" w:rsidRPr="000D4F5F" w:rsidRDefault="000D4F5F" w:rsidP="00BA1EDF">
            <w:pPr>
              <w:ind w:firstLineChars="0" w:firstLine="0"/>
            </w:pPr>
            <w:r>
              <w:t>F</w:t>
            </w:r>
            <w:r>
              <w:rPr>
                <w:rFonts w:hint="eastAsia"/>
              </w:rPr>
              <w:t>ull</w:t>
            </w:r>
            <w:r>
              <w:rPr>
                <w:rFonts w:hint="eastAsia"/>
              </w:rPr>
              <w:t>风格按钮两边不留空白，且按钮左右边框不显示</w:t>
            </w:r>
          </w:p>
        </w:tc>
      </w:tr>
    </w:tbl>
    <w:p w:rsidR="000D4F5F" w:rsidRDefault="000D4F5F" w:rsidP="00BA1EDF">
      <w:pPr>
        <w:ind w:firstLine="480"/>
      </w:pPr>
    </w:p>
    <w:p w:rsidR="00F3261E" w:rsidRDefault="00F3261E" w:rsidP="00BA1EDF">
      <w:pPr>
        <w:ind w:firstLine="480"/>
      </w:pPr>
    </w:p>
    <w:p w:rsidR="00F3261E" w:rsidRDefault="00F3261E" w:rsidP="00BA1EDF">
      <w:pPr>
        <w:ind w:firstLine="480"/>
      </w:pPr>
    </w:p>
    <w:p w:rsidR="00F3261E" w:rsidRDefault="00F3261E" w:rsidP="00BA1EDF">
      <w:pPr>
        <w:ind w:firstLine="480"/>
      </w:pPr>
    </w:p>
    <w:p w:rsidR="00F3261E" w:rsidRDefault="00F3261E" w:rsidP="00BA1EDF">
      <w:pPr>
        <w:ind w:firstLine="480"/>
      </w:pPr>
    </w:p>
    <w:p w:rsidR="00F3261E" w:rsidRDefault="00F3261E" w:rsidP="00BA1EDF">
      <w:pPr>
        <w:ind w:firstLine="480"/>
      </w:pPr>
    </w:p>
    <w:p w:rsidR="000D4F5F" w:rsidRDefault="000D4F5F" w:rsidP="000D4F5F">
      <w:pPr>
        <w:pStyle w:val="3"/>
      </w:pPr>
      <w:r>
        <w:rPr>
          <w:rFonts w:hint="eastAsia"/>
        </w:rPr>
        <w:lastRenderedPageBreak/>
        <w:t>改变按钮尺寸</w:t>
      </w:r>
    </w:p>
    <w:p w:rsidR="000D4F5F" w:rsidRPr="000D4F5F" w:rsidRDefault="000D4F5F" w:rsidP="000D4F5F">
      <w:pPr>
        <w:ind w:firstLine="480"/>
      </w:pPr>
      <w:r>
        <w:rPr>
          <w:rFonts w:hint="eastAsia"/>
        </w:rPr>
        <w:t>普通按钮加入</w:t>
      </w:r>
      <w:r>
        <w:rPr>
          <w:rFonts w:ascii="Consolas" w:hAnsi="Consolas" w:cs="Consolas"/>
          <w:color w:val="4D8CF4"/>
          <w:sz w:val="18"/>
          <w:szCs w:val="18"/>
          <w:shd w:val="clear" w:color="auto" w:fill="F5F5F5"/>
        </w:rPr>
        <w:t>button-large</w:t>
      </w:r>
      <w:r>
        <w:rPr>
          <w:rFonts w:ascii="Consolas" w:hAnsi="Consolas" w:cs="Consolas" w:hint="eastAsia"/>
          <w:color w:val="4D8CF4"/>
          <w:sz w:val="18"/>
          <w:szCs w:val="18"/>
          <w:shd w:val="clear" w:color="auto" w:fill="F5F5F5"/>
        </w:rPr>
        <w:t xml:space="preserve"> </w:t>
      </w:r>
      <w:r w:rsidRPr="000D4F5F">
        <w:rPr>
          <w:rFonts w:hint="eastAsia"/>
        </w:rPr>
        <w:t>可以让按钮变大，加入</w:t>
      </w:r>
      <w:r>
        <w:rPr>
          <w:rFonts w:ascii="Consolas" w:hAnsi="Consolas" w:cs="Consolas"/>
          <w:color w:val="4D8CF4"/>
          <w:sz w:val="18"/>
          <w:szCs w:val="18"/>
          <w:shd w:val="clear" w:color="auto" w:fill="F5F5F5"/>
        </w:rPr>
        <w:t>button-small</w:t>
      </w:r>
      <w:r w:rsidRPr="000D4F5F">
        <w:rPr>
          <w:rFonts w:hint="eastAsia"/>
        </w:rPr>
        <w:t>可以让按钮相对变小。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F3261E" w:rsidTr="00F3261E">
        <w:tc>
          <w:tcPr>
            <w:tcW w:w="2840" w:type="dxa"/>
          </w:tcPr>
          <w:p w:rsidR="00F3261E" w:rsidRDefault="00F3261E" w:rsidP="00BA1ED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16AE7DC" wp14:editId="2D4DDB7C">
                  <wp:extent cx="762000" cy="314325"/>
                  <wp:effectExtent l="0" t="0" r="0" b="9525"/>
                  <wp:docPr id="260" name="图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F3261E" w:rsidRDefault="00F3261E" w:rsidP="00BA1ED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EE9E191" wp14:editId="0D7F3006">
                  <wp:extent cx="1219200" cy="457200"/>
                  <wp:effectExtent l="0" t="0" r="0" b="0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F3261E" w:rsidRDefault="00F3261E" w:rsidP="00BA1ED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362206F" wp14:editId="46831C63">
                  <wp:extent cx="1447800" cy="581025"/>
                  <wp:effectExtent l="0" t="0" r="0" b="9525"/>
                  <wp:docPr id="256" name="图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61E" w:rsidTr="00F3261E">
        <w:tc>
          <w:tcPr>
            <w:tcW w:w="2840" w:type="dxa"/>
          </w:tcPr>
          <w:p w:rsidR="00F3261E" w:rsidRDefault="00F3261E" w:rsidP="00F3261E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button-small button-</w:t>
            </w:r>
            <w:r w:rsidRPr="00F3261E"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positive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</w:p>
          <w:p w:rsidR="00F3261E" w:rsidRDefault="00F3261E" w:rsidP="00F3261E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 w:firstLine="480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Small Button</w:t>
            </w:r>
          </w:p>
          <w:p w:rsidR="00F3261E" w:rsidRDefault="00F3261E" w:rsidP="00F3261E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&lt;/button&gt;</w:t>
            </w:r>
          </w:p>
        </w:tc>
        <w:tc>
          <w:tcPr>
            <w:tcW w:w="2841" w:type="dxa"/>
          </w:tcPr>
          <w:p w:rsidR="00F3261E" w:rsidRDefault="00F3261E" w:rsidP="00F3261E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button-small button-</w:t>
            </w:r>
            <w:r w:rsidRPr="00F3261E"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positive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</w:p>
          <w:p w:rsidR="00F3261E" w:rsidRDefault="00F3261E" w:rsidP="00F3261E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 w:firstLine="480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HTML0"/>
                <w:rFonts w:ascii="Consolas" w:hAnsi="Consolas" w:cs="Consolas" w:hint="eastAsia"/>
                <w:color w:val="333333"/>
                <w:bdr w:val="none" w:sz="0" w:space="0" w:color="auto" w:frame="1"/>
              </w:rPr>
              <w:t>n</w:t>
            </w:r>
            <w:r w:rsidRPr="00F3261E"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ormal</w:t>
            </w:r>
            <w:r>
              <w:rPr>
                <w:rStyle w:val="HTML0"/>
                <w:rFonts w:ascii="Consolas" w:hAnsi="Consolas" w:cs="Consolas" w:hint="eastAsia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Button</w:t>
            </w:r>
          </w:p>
          <w:p w:rsidR="00F3261E" w:rsidRDefault="00F3261E" w:rsidP="00F3261E">
            <w:pPr>
              <w:ind w:firstLineChars="0" w:firstLine="0"/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&lt;/button&gt;</w:t>
            </w:r>
          </w:p>
        </w:tc>
        <w:tc>
          <w:tcPr>
            <w:tcW w:w="2841" w:type="dxa"/>
          </w:tcPr>
          <w:p w:rsidR="00F3261E" w:rsidRDefault="00F3261E" w:rsidP="00F3261E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button-</w:t>
            </w:r>
            <w:r w:rsidR="009B1851"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large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 xml:space="preserve"> button-</w:t>
            </w:r>
            <w:r w:rsidRPr="00F3261E"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positive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</w:p>
          <w:p w:rsidR="00F3261E" w:rsidRDefault="009B1851" w:rsidP="00F3261E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 w:firstLine="480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 w:rsidRPr="009B1851"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Large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 w:rsidR="00F3261E"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Button</w:t>
            </w:r>
          </w:p>
          <w:p w:rsidR="00F3261E" w:rsidRDefault="00F3261E" w:rsidP="00F3261E">
            <w:pPr>
              <w:ind w:firstLineChars="0" w:firstLine="0"/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&lt;/button&gt;</w:t>
            </w:r>
          </w:p>
        </w:tc>
      </w:tr>
    </w:tbl>
    <w:p w:rsidR="000D4F5F" w:rsidRDefault="00E818BF" w:rsidP="00532AC6">
      <w:pPr>
        <w:pStyle w:val="3"/>
      </w:pPr>
      <w:r>
        <w:rPr>
          <w:rFonts w:hint="eastAsia"/>
        </w:rPr>
        <w:t>无边框按钮</w:t>
      </w:r>
    </w:p>
    <w:p w:rsidR="00532AC6" w:rsidRPr="00532AC6" w:rsidRDefault="00532AC6" w:rsidP="00532AC6">
      <w:pPr>
        <w:ind w:firstLine="480"/>
      </w:pPr>
      <w:r>
        <w:rPr>
          <w:rFonts w:hint="eastAsia"/>
        </w:rPr>
        <w:t>无边框按钮的实现方式是增加</w:t>
      </w:r>
      <w:r>
        <w:rPr>
          <w:rFonts w:ascii="Consolas" w:hAnsi="Consolas" w:cs="Consolas"/>
          <w:color w:val="4D8CF4"/>
          <w:sz w:val="18"/>
          <w:szCs w:val="18"/>
          <w:shd w:val="clear" w:color="auto" w:fill="F5F5F5"/>
        </w:rPr>
        <w:t>button-clear</w:t>
      </w:r>
      <w:r w:rsidRPr="00532AC6">
        <w:rPr>
          <w:rFonts w:hint="eastAsia"/>
        </w:rPr>
        <w:t>类，去消除按钮边框以及设置字体颜色为按钮背景色，去除背景色。</w:t>
      </w:r>
    </w:p>
    <w:p w:rsidR="00E818BF" w:rsidRDefault="00532AC6" w:rsidP="00BA1EDF">
      <w:pPr>
        <w:ind w:firstLine="480"/>
      </w:pPr>
      <w:r>
        <w:rPr>
          <w:rFonts w:hint="eastAsia"/>
        </w:rPr>
        <w:t>无边框按钮的页面效果以及应用场景如下：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E818BF" w:rsidTr="00E818BF">
        <w:tc>
          <w:tcPr>
            <w:tcW w:w="2840" w:type="dxa"/>
          </w:tcPr>
          <w:p w:rsidR="00E818BF" w:rsidRDefault="00532AC6" w:rsidP="00BA1ED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EE4E88B" wp14:editId="1EB9E986">
                  <wp:extent cx="1602029" cy="2833219"/>
                  <wp:effectExtent l="0" t="0" r="0" b="5715"/>
                  <wp:docPr id="263" name="图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231" cy="2833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E818BF" w:rsidRDefault="00532AC6" w:rsidP="00BA1ED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D408907" wp14:editId="0FD5B919">
                  <wp:extent cx="1603564" cy="2830983"/>
                  <wp:effectExtent l="0" t="0" r="0" b="7620"/>
                  <wp:docPr id="265" name="图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116" cy="2830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E818BF" w:rsidRDefault="00532AC6" w:rsidP="00BA1ED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52AA89C" wp14:editId="209328D0">
                  <wp:extent cx="1573736" cy="2779776"/>
                  <wp:effectExtent l="0" t="0" r="7620" b="1905"/>
                  <wp:docPr id="264" name="图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139" cy="278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AC6" w:rsidTr="00532AC6">
        <w:tc>
          <w:tcPr>
            <w:tcW w:w="2840" w:type="dxa"/>
          </w:tcPr>
          <w:p w:rsidR="00532AC6" w:rsidRDefault="00532AC6" w:rsidP="00532AC6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button-clear button-positive"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</w:p>
          <w:p w:rsidR="00532AC6" w:rsidRDefault="00532AC6" w:rsidP="00532AC6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 w:firstLine="480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Clear Button</w:t>
            </w:r>
          </w:p>
          <w:p w:rsidR="00532AC6" w:rsidRDefault="00532AC6" w:rsidP="00532AC6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rPr>
                <w:rFonts w:ascii="Consolas" w:hAnsi="Consolas" w:cs="Consolas"/>
                <w:color w:val="333333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&lt;/button&gt;</w:t>
            </w:r>
          </w:p>
          <w:p w:rsidR="00532AC6" w:rsidRDefault="00532AC6" w:rsidP="00D03BFE">
            <w:pPr>
              <w:ind w:firstLineChars="0" w:firstLine="0"/>
            </w:pPr>
          </w:p>
        </w:tc>
        <w:tc>
          <w:tcPr>
            <w:tcW w:w="2841" w:type="dxa"/>
          </w:tcPr>
          <w:p w:rsidR="00532AC6" w:rsidRDefault="00532AC6" w:rsidP="00532AC6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="45" w:right="45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lastRenderedPageBreak/>
              <w:t>&lt;div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"bar bar-header"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</w:p>
          <w:p w:rsidR="00532AC6" w:rsidRDefault="00532AC6" w:rsidP="00532AC6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Chars="19" w:left="46" w:right="45" w:firstLineChars="150" w:firstLine="360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button-icon icon ion-navicon"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&gt;&lt;/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lastRenderedPageBreak/>
              <w:t>button&gt;</w:t>
            </w:r>
          </w:p>
          <w:p w:rsidR="00532AC6" w:rsidRDefault="00532AC6" w:rsidP="00532AC6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Chars="19" w:left="46" w:right="45" w:firstLineChars="150" w:firstLine="360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&lt;div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"h1 title"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Header Buttons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&lt;/div&gt;</w:t>
            </w:r>
          </w:p>
          <w:p w:rsidR="00532AC6" w:rsidRDefault="00532AC6" w:rsidP="00532AC6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leftChars="19" w:left="46" w:right="45" w:firstLineChars="150" w:firstLine="360"/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button-clear button-positive"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Edit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&lt;/button&gt;</w:t>
            </w:r>
          </w:p>
          <w:p w:rsidR="00532AC6" w:rsidRDefault="00532AC6" w:rsidP="00532AC6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  <w:ind w:firstLine="480"/>
              <w:rPr>
                <w:rFonts w:ascii="Consolas" w:hAnsi="Consolas" w:cs="Consolas"/>
                <w:color w:val="333333"/>
              </w:rPr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&lt;/div&gt;</w:t>
            </w:r>
          </w:p>
          <w:p w:rsidR="00532AC6" w:rsidRDefault="00532AC6" w:rsidP="00D03BFE">
            <w:pPr>
              <w:ind w:firstLineChars="0" w:firstLine="0"/>
            </w:pPr>
          </w:p>
        </w:tc>
        <w:tc>
          <w:tcPr>
            <w:tcW w:w="2841" w:type="dxa"/>
          </w:tcPr>
          <w:p w:rsidR="00532AC6" w:rsidRDefault="00D03BFE" w:rsidP="00D03BFE">
            <w:pPr>
              <w:ind w:firstLineChars="0" w:firstLine="0"/>
            </w:pPr>
            <w:r>
              <w:rPr>
                <w:rFonts w:hint="eastAsia"/>
              </w:rPr>
              <w:lastRenderedPageBreak/>
              <w:t>代码省略</w:t>
            </w:r>
          </w:p>
        </w:tc>
      </w:tr>
    </w:tbl>
    <w:p w:rsidR="00E818BF" w:rsidRDefault="00D03BFE" w:rsidP="00D03BFE">
      <w:pPr>
        <w:pStyle w:val="3"/>
      </w:pPr>
      <w:r>
        <w:rPr>
          <w:rFonts w:hint="eastAsia"/>
        </w:rPr>
        <w:lastRenderedPageBreak/>
        <w:t>带图标按钮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196"/>
        <w:gridCol w:w="2111"/>
        <w:gridCol w:w="4215"/>
      </w:tblGrid>
      <w:tr w:rsidR="00982307" w:rsidTr="00125BF6">
        <w:tc>
          <w:tcPr>
            <w:tcW w:w="2196" w:type="dxa"/>
          </w:tcPr>
          <w:p w:rsidR="00982307" w:rsidRDefault="00982307" w:rsidP="00D03BFE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891799F" wp14:editId="0FF39C3C">
                  <wp:extent cx="762000" cy="371475"/>
                  <wp:effectExtent l="0" t="0" r="0" b="9525"/>
                  <wp:docPr id="272" name="图片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</w:tcPr>
          <w:p w:rsidR="00982307" w:rsidRDefault="00982307" w:rsidP="00D03BFE">
            <w:pPr>
              <w:ind w:firstLineChars="0" w:firstLine="0"/>
            </w:pPr>
            <w:r>
              <w:rPr>
                <w:rFonts w:hint="eastAsia"/>
              </w:rPr>
              <w:t>带左图标的无边框灰色按钮</w:t>
            </w:r>
          </w:p>
        </w:tc>
        <w:tc>
          <w:tcPr>
            <w:tcW w:w="4215" w:type="dxa"/>
          </w:tcPr>
          <w:p w:rsidR="00982307" w:rsidRPr="00C8442C" w:rsidRDefault="00982307" w:rsidP="006D27CD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</w:t>
            </w:r>
            <w:r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icon-left ion-chevron-left button-clear button-dark"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Back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</w:t>
            </w:r>
            <w:r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button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</w:p>
        </w:tc>
      </w:tr>
      <w:tr w:rsidR="00982307" w:rsidTr="00125BF6">
        <w:tc>
          <w:tcPr>
            <w:tcW w:w="2196" w:type="dxa"/>
          </w:tcPr>
          <w:p w:rsidR="00982307" w:rsidRDefault="00982307" w:rsidP="00D03BFE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FBD6A9D" wp14:editId="70AFC114">
                  <wp:extent cx="666750" cy="400050"/>
                  <wp:effectExtent l="0" t="0" r="0" b="0"/>
                  <wp:docPr id="273" name="图片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</w:tcPr>
          <w:p w:rsidR="00982307" w:rsidRDefault="00982307" w:rsidP="00982307">
            <w:pPr>
              <w:ind w:firstLineChars="0" w:firstLine="0"/>
            </w:pPr>
            <w:r>
              <w:rPr>
                <w:rFonts w:hint="eastAsia"/>
              </w:rPr>
              <w:t>带左图标的无边框蓝色按钮</w:t>
            </w:r>
          </w:p>
        </w:tc>
        <w:tc>
          <w:tcPr>
            <w:tcW w:w="4215" w:type="dxa"/>
          </w:tcPr>
          <w:p w:rsidR="00982307" w:rsidRPr="00162F51" w:rsidRDefault="00982307" w:rsidP="00661542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</w:t>
            </w:r>
            <w:r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icon-left ion-chevron-left button-clear button-</w:t>
            </w:r>
            <w:r w:rsidRPr="00F3261E"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 xml:space="preserve"> positive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 xml:space="preserve"> 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  <w:r>
              <w:rPr>
                <w:rStyle w:val="HTML0"/>
                <w:rFonts w:ascii="Consolas" w:hAnsi="Consolas" w:cs="Consolas" w:hint="eastAsia"/>
                <w:color w:val="333333"/>
                <w:bdr w:val="none" w:sz="0" w:space="0" w:color="auto" w:frame="1"/>
              </w:rPr>
              <w:t>返回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</w:t>
            </w:r>
            <w:r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button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</w:p>
        </w:tc>
      </w:tr>
      <w:tr w:rsidR="00982307" w:rsidTr="00125BF6">
        <w:tc>
          <w:tcPr>
            <w:tcW w:w="2196" w:type="dxa"/>
          </w:tcPr>
          <w:p w:rsidR="00982307" w:rsidRDefault="00947039" w:rsidP="00D03BFE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18F1760" wp14:editId="09808223">
                  <wp:extent cx="1247775" cy="590550"/>
                  <wp:effectExtent l="0" t="0" r="9525" b="0"/>
                  <wp:docPr id="277" name="图片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11" w:type="dxa"/>
          </w:tcPr>
          <w:p w:rsidR="00982307" w:rsidRPr="006C61B0" w:rsidRDefault="00947039" w:rsidP="00D03BFE">
            <w:pPr>
              <w:ind w:firstLineChars="0" w:firstLine="0"/>
            </w:pPr>
            <w:r>
              <w:rPr>
                <w:rFonts w:hint="eastAsia"/>
              </w:rPr>
              <w:t>带右图标的普通</w:t>
            </w:r>
            <w:r w:rsidR="00125BF6">
              <w:rPr>
                <w:rFonts w:hint="eastAsia"/>
              </w:rPr>
              <w:t>按钮</w:t>
            </w:r>
          </w:p>
        </w:tc>
        <w:tc>
          <w:tcPr>
            <w:tcW w:w="4215" w:type="dxa"/>
          </w:tcPr>
          <w:p w:rsidR="00982307" w:rsidRPr="00947039" w:rsidRDefault="00947039" w:rsidP="00947039">
            <w:pPr>
              <w:pStyle w:val="HTML"/>
              <w:pBdr>
                <w:left w:val="single" w:sz="24" w:space="8" w:color="D7DBE4"/>
              </w:pBdr>
              <w:shd w:val="clear" w:color="auto" w:fill="F0F3F8"/>
              <w:wordWrap w:val="0"/>
            </w:pP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</w:t>
            </w:r>
            <w:r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button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 xml:space="preserve"> </w:t>
            </w:r>
            <w:r>
              <w:rPr>
                <w:rStyle w:val="na"/>
                <w:rFonts w:ascii="Consolas" w:hAnsi="Consolas" w:cs="Consolas"/>
                <w:color w:val="008080"/>
                <w:bdr w:val="none" w:sz="0" w:space="0" w:color="auto" w:frame="1"/>
              </w:rPr>
              <w:t>class=</w:t>
            </w:r>
            <w:r>
              <w:rPr>
                <w:rStyle w:val="s"/>
                <w:rFonts w:ascii="Consolas" w:hAnsi="Consolas" w:cs="Consolas"/>
                <w:color w:val="DD1144"/>
                <w:bdr w:val="none" w:sz="0" w:space="0" w:color="auto" w:frame="1"/>
              </w:rPr>
              <w:t>"button icon-right ion-chevron-right button-calm"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  <w:r>
              <w:rPr>
                <w:rStyle w:val="HTML0"/>
                <w:rFonts w:ascii="Consolas" w:hAnsi="Consolas" w:cs="Consolas"/>
                <w:color w:val="333333"/>
                <w:bdr w:val="none" w:sz="0" w:space="0" w:color="auto" w:frame="1"/>
              </w:rPr>
              <w:t>Learn More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&lt;/</w:t>
            </w:r>
            <w:r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button</w:t>
            </w:r>
            <w:r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&gt;</w:t>
            </w:r>
          </w:p>
        </w:tc>
      </w:tr>
    </w:tbl>
    <w:p w:rsidR="00D03BFE" w:rsidRDefault="00125BF6" w:rsidP="00D03BFE">
      <w:pPr>
        <w:ind w:firstLine="480"/>
      </w:pPr>
      <w:r>
        <w:rPr>
          <w:rFonts w:hint="eastAsia"/>
        </w:rPr>
        <w:t>希望在按钮中加入图标，首先确定图标的位置，左边还是右边，通过</w:t>
      </w:r>
      <w:r w:rsidRPr="008E016A">
        <w:rPr>
          <w:rFonts w:ascii="Consolas" w:hAnsi="Consolas" w:cs="Consolas"/>
          <w:color w:val="4D8CF4"/>
          <w:sz w:val="18"/>
          <w:szCs w:val="18"/>
          <w:shd w:val="clear" w:color="auto" w:fill="F5F5F5"/>
        </w:rPr>
        <w:t>icon-left</w:t>
      </w:r>
      <w:r>
        <w:rPr>
          <w:rFonts w:hint="eastAsia"/>
        </w:rPr>
        <w:t>和</w:t>
      </w:r>
      <w:r w:rsidRPr="008E016A">
        <w:rPr>
          <w:rFonts w:ascii="Consolas" w:hAnsi="Consolas" w:cs="Consolas" w:hint="eastAsia"/>
          <w:color w:val="4D8CF4"/>
          <w:sz w:val="18"/>
          <w:szCs w:val="18"/>
          <w:shd w:val="clear" w:color="auto" w:fill="F5F5F5"/>
        </w:rPr>
        <w:t>icon</w:t>
      </w:r>
      <w:r w:rsidRPr="008E016A">
        <w:rPr>
          <w:rFonts w:ascii="Consolas" w:hAnsi="Consolas" w:cs="Consolas"/>
          <w:color w:val="4D8CF4"/>
          <w:sz w:val="18"/>
          <w:szCs w:val="18"/>
          <w:shd w:val="clear" w:color="auto" w:fill="F5F5F5"/>
        </w:rPr>
        <w:t>-right</w:t>
      </w:r>
      <w:r>
        <w:rPr>
          <w:rFonts w:hint="eastAsia"/>
        </w:rPr>
        <w:t>来定位</w:t>
      </w:r>
      <w:r w:rsidR="008169EC">
        <w:rPr>
          <w:rFonts w:hint="eastAsia"/>
        </w:rPr>
        <w:t>。</w:t>
      </w:r>
      <w:r w:rsidR="008E016A">
        <w:rPr>
          <w:rFonts w:hint="eastAsia"/>
        </w:rPr>
        <w:t>加入的图标要参考</w:t>
      </w:r>
      <w:r w:rsidR="008E016A">
        <w:rPr>
          <w:rFonts w:hint="eastAsia"/>
        </w:rPr>
        <w:t>ionic</w:t>
      </w:r>
      <w:r w:rsidR="008E016A">
        <w:rPr>
          <w:rFonts w:hint="eastAsia"/>
        </w:rPr>
        <w:t>提供的图标，具体查看图标章节。</w:t>
      </w:r>
    </w:p>
    <w:p w:rsidR="0032077E" w:rsidRDefault="0032077E" w:rsidP="00D17085">
      <w:pPr>
        <w:pStyle w:val="2"/>
      </w:pPr>
      <w:bookmarkStart w:id="26" w:name="_Toc390091561"/>
      <w:bookmarkStart w:id="27" w:name="_Toc397676935"/>
      <w:r>
        <w:rPr>
          <w:rFonts w:hint="eastAsia"/>
        </w:rPr>
        <w:t>图标</w:t>
      </w:r>
    </w:p>
    <w:p w:rsidR="00593FEA" w:rsidRDefault="00593FEA" w:rsidP="00593FEA">
      <w:pPr>
        <w:ind w:firstLine="480"/>
      </w:pPr>
      <w:r>
        <w:rPr>
          <w:rFonts w:hint="eastAsia"/>
        </w:rPr>
        <w:t>设置页面图标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93FEA" w:rsidTr="00593FEA">
        <w:tc>
          <w:tcPr>
            <w:tcW w:w="4261" w:type="dxa"/>
          </w:tcPr>
          <w:p w:rsidR="00593FEA" w:rsidRDefault="00593FEA" w:rsidP="00593FEA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20D3E66" wp14:editId="711FA60B">
                  <wp:extent cx="2414016" cy="4214589"/>
                  <wp:effectExtent l="0" t="0" r="5715" b="0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159" cy="421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93FEA" w:rsidRDefault="00593FEA" w:rsidP="00593FEA">
            <w:pPr>
              <w:ind w:firstLineChars="0" w:firstLine="0"/>
            </w:pPr>
            <w:r>
              <w:rPr>
                <w:rFonts w:hint="eastAsia"/>
              </w:rPr>
              <w:t>设置列表图标要尽量简单，</w:t>
            </w:r>
            <w:r w:rsidR="00B77FDE">
              <w:rPr>
                <w:rFonts w:hint="eastAsia"/>
              </w:rPr>
              <w:t>不同使用太复杂的图形，</w:t>
            </w:r>
            <w:r>
              <w:rPr>
                <w:rFonts w:hint="eastAsia"/>
              </w:rPr>
              <w:t>中间内容要统一为白色背景，图标颜色不要相同。</w:t>
            </w:r>
          </w:p>
          <w:p w:rsidR="00593FEA" w:rsidRDefault="00593FEA" w:rsidP="00593FEA">
            <w:pPr>
              <w:ind w:firstLineChars="0" w:firstLine="0"/>
            </w:pPr>
            <w:r>
              <w:rPr>
                <w:rFonts w:hint="eastAsia"/>
              </w:rPr>
              <w:t>图标的尺寸最小要保证为：</w:t>
            </w:r>
          </w:p>
          <w:p w:rsidR="00593FEA" w:rsidRDefault="00593FEA" w:rsidP="00593FEA">
            <w:pPr>
              <w:ind w:firstLineChars="0" w:firstLine="0"/>
            </w:pPr>
            <w:r>
              <w:t>W</w:t>
            </w:r>
            <w:r>
              <w:rPr>
                <w:rFonts w:hint="eastAsia"/>
              </w:rPr>
              <w:t>idth</w:t>
            </w:r>
            <w:r>
              <w:rPr>
                <w:rFonts w:hint="eastAsia"/>
              </w:rPr>
              <w:t>：</w:t>
            </w:r>
            <w:r>
              <w:t>58px;</w:t>
            </w:r>
          </w:p>
          <w:p w:rsidR="00593FEA" w:rsidRDefault="00593FEA" w:rsidP="00593FEA">
            <w:pPr>
              <w:ind w:firstLineChars="0" w:firstLine="0"/>
            </w:pPr>
            <w:r>
              <w:t>height:58px;</w:t>
            </w:r>
          </w:p>
          <w:p w:rsidR="00593FEA" w:rsidRPr="00593FEA" w:rsidRDefault="00593FEA" w:rsidP="00593FEA">
            <w:pPr>
              <w:ind w:firstLineChars="0" w:firstLine="0"/>
            </w:pPr>
            <w:r>
              <w:t>border-radius:10px</w:t>
            </w:r>
          </w:p>
        </w:tc>
      </w:tr>
    </w:tbl>
    <w:p w:rsidR="00593FEA" w:rsidRPr="00593FEA" w:rsidRDefault="00593FEA" w:rsidP="00593FEA">
      <w:pPr>
        <w:ind w:firstLine="480"/>
      </w:pPr>
    </w:p>
    <w:p w:rsidR="0085036C" w:rsidRPr="00D17085" w:rsidRDefault="0085036C" w:rsidP="00D17085">
      <w:pPr>
        <w:pStyle w:val="2"/>
      </w:pPr>
      <w:r w:rsidRPr="00D17085">
        <w:rPr>
          <w:rFonts w:hint="eastAsia"/>
        </w:rPr>
        <w:t>对齐</w:t>
      </w:r>
      <w:bookmarkEnd w:id="26"/>
      <w:bookmarkEnd w:id="27"/>
    </w:p>
    <w:p w:rsidR="00C1496B" w:rsidRPr="00C1496B" w:rsidRDefault="00C1496B" w:rsidP="00C1496B">
      <w:pPr>
        <w:pStyle w:val="af0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表单标签和内容都居左对齐</w:t>
      </w:r>
    </w:p>
    <w:p w:rsidR="0085036C" w:rsidRDefault="00C1496B" w:rsidP="0085036C">
      <w:pPr>
        <w:ind w:left="420" w:firstLine="480"/>
        <w:jc w:val="center"/>
        <w:rPr>
          <w:rFonts w:ascii="宋体" w:hAnsi="宋体"/>
          <w:szCs w:val="24"/>
        </w:rPr>
      </w:pPr>
      <w:r>
        <w:rPr>
          <w:noProof/>
        </w:rPr>
        <w:drawing>
          <wp:inline distT="0" distB="0" distL="0" distR="0" wp14:anchorId="6631EFC7" wp14:editId="24C881D5">
            <wp:extent cx="3067050" cy="1352550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B9" w:rsidRPr="00FC4372" w:rsidRDefault="00DC43B9" w:rsidP="00DC43B9">
      <w:pPr>
        <w:pStyle w:val="af"/>
        <w:ind w:firstLine="400"/>
        <w:jc w:val="center"/>
        <w:rPr>
          <w:rFonts w:ascii="宋体" w:hAnsi="宋体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D329A0">
        <w:fldChar w:fldCharType="begin"/>
      </w:r>
      <w:r w:rsidR="00D329A0">
        <w:instrText xml:space="preserve"> </w:instrText>
      </w:r>
      <w:r w:rsidR="00D329A0">
        <w:rPr>
          <w:rFonts w:hint="eastAsia"/>
        </w:rPr>
        <w:instrText>STYLEREF 1 \s</w:instrText>
      </w:r>
      <w:r w:rsidR="00D329A0">
        <w:instrText xml:space="preserve"> </w:instrText>
      </w:r>
      <w:r w:rsidR="00D329A0">
        <w:fldChar w:fldCharType="separate"/>
      </w:r>
      <w:r w:rsidR="00D329A0">
        <w:rPr>
          <w:noProof/>
        </w:rPr>
        <w:t>3</w:t>
      </w:r>
      <w:r w:rsidR="00D329A0">
        <w:fldChar w:fldCharType="end"/>
      </w:r>
      <w:r w:rsidR="00D329A0">
        <w:noBreakHyphen/>
      </w:r>
      <w:r w:rsidR="00D329A0">
        <w:fldChar w:fldCharType="begin"/>
      </w:r>
      <w:r w:rsidR="00D329A0">
        <w:instrText xml:space="preserve"> </w:instrText>
      </w:r>
      <w:r w:rsidR="00D329A0">
        <w:rPr>
          <w:rFonts w:hint="eastAsia"/>
        </w:rPr>
        <w:instrText xml:space="preserve">SEQ </w:instrText>
      </w:r>
      <w:r w:rsidR="00D329A0">
        <w:rPr>
          <w:rFonts w:hint="eastAsia"/>
        </w:rPr>
        <w:instrText>图</w:instrText>
      </w:r>
      <w:r w:rsidR="00D329A0">
        <w:rPr>
          <w:rFonts w:hint="eastAsia"/>
        </w:rPr>
        <w:instrText xml:space="preserve"> \* ARABIC \s 1</w:instrText>
      </w:r>
      <w:r w:rsidR="00D329A0">
        <w:instrText xml:space="preserve"> </w:instrText>
      </w:r>
      <w:r w:rsidR="00D329A0">
        <w:fldChar w:fldCharType="separate"/>
      </w:r>
      <w:r w:rsidR="00D329A0">
        <w:rPr>
          <w:noProof/>
        </w:rPr>
        <w:t>7</w:t>
      </w:r>
      <w:r w:rsidR="00D329A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表单对齐示例</w:t>
      </w:r>
    </w:p>
    <w:p w:rsidR="0085036C" w:rsidRPr="00FC4372" w:rsidRDefault="0085036C" w:rsidP="0033490A">
      <w:pPr>
        <w:pStyle w:val="af0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表单中标签应与输入框中的文字保持水平对齐。</w:t>
      </w:r>
    </w:p>
    <w:p w:rsidR="0085036C" w:rsidRDefault="00C1496B" w:rsidP="0085036C">
      <w:pPr>
        <w:pStyle w:val="af0"/>
        <w:spacing w:line="360" w:lineRule="auto"/>
        <w:ind w:left="840" w:firstLineChars="0" w:firstLine="0"/>
        <w:jc w:val="center"/>
        <w:rPr>
          <w:rFonts w:ascii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9885E" wp14:editId="43615CA2">
            <wp:extent cx="2962275" cy="13430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6C" w:rsidRPr="00BE59C7" w:rsidRDefault="00A56929" w:rsidP="00F61250">
      <w:pPr>
        <w:pStyle w:val="af"/>
        <w:ind w:firstLine="400"/>
        <w:jc w:val="center"/>
        <w:rPr>
          <w:rFonts w:ascii="宋体" w:hAnsi="宋体"/>
          <w:sz w:val="24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D329A0">
        <w:fldChar w:fldCharType="begin"/>
      </w:r>
      <w:r w:rsidR="00D329A0">
        <w:instrText xml:space="preserve"> </w:instrText>
      </w:r>
      <w:r w:rsidR="00D329A0">
        <w:rPr>
          <w:rFonts w:hint="eastAsia"/>
        </w:rPr>
        <w:instrText>STYLEREF 1 \s</w:instrText>
      </w:r>
      <w:r w:rsidR="00D329A0">
        <w:instrText xml:space="preserve"> </w:instrText>
      </w:r>
      <w:r w:rsidR="00D329A0">
        <w:fldChar w:fldCharType="separate"/>
      </w:r>
      <w:r w:rsidR="00D329A0">
        <w:rPr>
          <w:noProof/>
        </w:rPr>
        <w:t>3</w:t>
      </w:r>
      <w:r w:rsidR="00D329A0">
        <w:fldChar w:fldCharType="end"/>
      </w:r>
      <w:r w:rsidR="00D329A0">
        <w:noBreakHyphen/>
      </w:r>
      <w:r w:rsidR="00C1496B">
        <w:rPr>
          <w:rFonts w:hint="eastAsia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输入框和标签对齐</w:t>
      </w:r>
    </w:p>
    <w:p w:rsidR="0085036C" w:rsidRPr="00D60342" w:rsidRDefault="0085036C" w:rsidP="00D60342">
      <w:pPr>
        <w:pStyle w:val="2"/>
      </w:pPr>
      <w:bookmarkStart w:id="28" w:name="_Toc390091562"/>
      <w:bookmarkStart w:id="29" w:name="_Toc397676936"/>
      <w:r w:rsidRPr="00D60342">
        <w:rPr>
          <w:rFonts w:hint="eastAsia"/>
        </w:rPr>
        <w:t>日期与时间</w:t>
      </w:r>
      <w:bookmarkEnd w:id="28"/>
      <w:bookmarkEnd w:id="29"/>
    </w:p>
    <w:p w:rsidR="0085036C" w:rsidRPr="00FC4372" w:rsidRDefault="0085036C" w:rsidP="0033490A">
      <w:pPr>
        <w:pStyle w:val="af0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FC4372">
        <w:rPr>
          <w:rFonts w:ascii="宋体" w:hAnsi="宋体" w:hint="eastAsia"/>
          <w:sz w:val="24"/>
          <w:szCs w:val="24"/>
        </w:rPr>
        <w:t>日期显示格式为“yyyy-MM-dd”，个位数补零。</w:t>
      </w:r>
    </w:p>
    <w:tbl>
      <w:tblPr>
        <w:tblStyle w:val="ae"/>
        <w:tblW w:w="0" w:type="auto"/>
        <w:tblInd w:w="840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5"/>
      </w:tblGrid>
      <w:tr w:rsidR="0085036C" w:rsidRPr="00FC4372" w:rsidTr="00B70F1E">
        <w:tc>
          <w:tcPr>
            <w:tcW w:w="4655" w:type="dxa"/>
          </w:tcPr>
          <w:p w:rsidR="0085036C" w:rsidRPr="00FC4372" w:rsidRDefault="0085036C" w:rsidP="00B70F1E">
            <w:pPr>
              <w:pStyle w:val="af0"/>
              <w:spacing w:line="360" w:lineRule="auto"/>
              <w:ind w:left="840" w:firstLineChars="0" w:firstLine="0"/>
              <w:rPr>
                <w:rFonts w:ascii="宋体" w:hAnsi="宋体"/>
                <w:color w:val="0070C0"/>
                <w:sz w:val="24"/>
                <w:szCs w:val="24"/>
              </w:rPr>
            </w:pP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>2013-09-10</w:t>
            </w: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0070C0"/>
                <w:sz w:val="28"/>
                <w:szCs w:val="28"/>
              </w:rPr>
              <w:sym w:font="Wingdings" w:char="F0FC"/>
            </w:r>
          </w:p>
          <w:p w:rsidR="0085036C" w:rsidRPr="00FC4372" w:rsidRDefault="0085036C" w:rsidP="00B70F1E">
            <w:pPr>
              <w:pStyle w:val="af0"/>
              <w:spacing w:line="360" w:lineRule="auto"/>
              <w:ind w:left="840" w:firstLineChars="0" w:firstLine="0"/>
              <w:rPr>
                <w:rFonts w:ascii="宋体" w:hAnsi="宋体"/>
                <w:color w:val="FF0000"/>
                <w:sz w:val="28"/>
                <w:szCs w:val="28"/>
              </w:rPr>
            </w:pP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>2013-9-10</w:t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8"/>
                <w:szCs w:val="28"/>
              </w:rPr>
              <w:sym w:font="Wingdings" w:char="F0FB"/>
            </w:r>
          </w:p>
          <w:p w:rsidR="0085036C" w:rsidRPr="00FC4372" w:rsidRDefault="0085036C" w:rsidP="00B70F1E">
            <w:pPr>
              <w:pStyle w:val="af0"/>
              <w:spacing w:line="360" w:lineRule="auto"/>
              <w:ind w:left="840" w:firstLineChars="0" w:firstLine="0"/>
              <w:rPr>
                <w:rFonts w:ascii="宋体" w:hAnsi="宋体"/>
                <w:color w:val="FF0000"/>
                <w:sz w:val="24"/>
                <w:szCs w:val="24"/>
              </w:rPr>
            </w:pPr>
            <w:r w:rsidRPr="00FC4372">
              <w:rPr>
                <w:rFonts w:ascii="宋体" w:hAnsi="宋体"/>
                <w:color w:val="FF0000"/>
                <w:sz w:val="24"/>
                <w:szCs w:val="24"/>
              </w:rPr>
              <w:t>2013年9月10日</w:t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8"/>
                <w:szCs w:val="28"/>
              </w:rPr>
              <w:sym w:font="Wingdings" w:char="F0FB"/>
            </w:r>
          </w:p>
          <w:p w:rsidR="0085036C" w:rsidRPr="00FC4372" w:rsidRDefault="0085036C" w:rsidP="00B70F1E">
            <w:pPr>
              <w:pStyle w:val="af0"/>
              <w:spacing w:line="360" w:lineRule="auto"/>
              <w:ind w:firstLineChars="350" w:firstLine="840"/>
              <w:rPr>
                <w:rFonts w:ascii="宋体" w:hAnsi="宋体"/>
                <w:sz w:val="24"/>
                <w:szCs w:val="24"/>
              </w:rPr>
            </w:pP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>13-9-10</w:t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8"/>
                <w:szCs w:val="28"/>
              </w:rPr>
              <w:sym w:font="Wingdings" w:char="F0FB"/>
            </w:r>
          </w:p>
        </w:tc>
      </w:tr>
    </w:tbl>
    <w:p w:rsidR="0085036C" w:rsidRPr="00FC4372" w:rsidRDefault="0085036C" w:rsidP="0033490A">
      <w:pPr>
        <w:pStyle w:val="af0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FC4372">
        <w:rPr>
          <w:rFonts w:ascii="宋体" w:hAnsi="宋体" w:hint="eastAsia"/>
          <w:sz w:val="24"/>
          <w:szCs w:val="24"/>
        </w:rPr>
        <w:t>时间一般精确到</w:t>
      </w:r>
      <w:r w:rsidRPr="00331912">
        <w:rPr>
          <w:rFonts w:ascii="宋体" w:hAnsi="宋体" w:hint="eastAsia"/>
          <w:b/>
          <w:color w:val="FF0000"/>
          <w:sz w:val="24"/>
          <w:szCs w:val="24"/>
        </w:rPr>
        <w:t>分</w:t>
      </w:r>
      <w:r w:rsidRPr="00FC4372">
        <w:rPr>
          <w:rFonts w:ascii="宋体" w:hAnsi="宋体" w:hint="eastAsia"/>
          <w:sz w:val="24"/>
          <w:szCs w:val="24"/>
        </w:rPr>
        <w:t>，显示格式为“yyyy-MM-dd HH:mm”，小时采用24小时制，冒号是英文半角符号，个位数补零。</w:t>
      </w:r>
    </w:p>
    <w:tbl>
      <w:tblPr>
        <w:tblStyle w:val="ae"/>
        <w:tblW w:w="0" w:type="auto"/>
        <w:tblInd w:w="840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5"/>
      </w:tblGrid>
      <w:tr w:rsidR="0085036C" w:rsidRPr="00FC4372" w:rsidTr="00B70F1E">
        <w:tc>
          <w:tcPr>
            <w:tcW w:w="4655" w:type="dxa"/>
          </w:tcPr>
          <w:p w:rsidR="0085036C" w:rsidRPr="00FC4372" w:rsidRDefault="0085036C" w:rsidP="00B70F1E">
            <w:pPr>
              <w:pStyle w:val="af0"/>
              <w:spacing w:line="360" w:lineRule="auto"/>
              <w:ind w:left="840" w:firstLineChars="0" w:firstLine="0"/>
              <w:rPr>
                <w:rFonts w:ascii="宋体" w:hAnsi="宋体"/>
                <w:color w:val="0070C0"/>
                <w:sz w:val="24"/>
                <w:szCs w:val="24"/>
              </w:rPr>
            </w:pP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>2013-09-10 09:31</w:t>
            </w: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0070C0"/>
                <w:sz w:val="28"/>
                <w:szCs w:val="28"/>
              </w:rPr>
              <w:sym w:font="Wingdings" w:char="F0FC"/>
            </w:r>
          </w:p>
          <w:p w:rsidR="0085036C" w:rsidRPr="00FC4372" w:rsidRDefault="0085036C" w:rsidP="00B70F1E">
            <w:pPr>
              <w:pStyle w:val="af0"/>
              <w:spacing w:line="360" w:lineRule="auto"/>
              <w:ind w:left="840" w:firstLineChars="0" w:firstLine="0"/>
              <w:rPr>
                <w:rFonts w:ascii="宋体" w:hAnsi="宋体"/>
                <w:color w:val="FF0000"/>
                <w:sz w:val="28"/>
                <w:szCs w:val="28"/>
              </w:rPr>
            </w:pP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>2013-09-10 09：31</w:t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8"/>
                <w:szCs w:val="28"/>
              </w:rPr>
              <w:sym w:font="Wingdings" w:char="F0FB"/>
            </w:r>
          </w:p>
          <w:p w:rsidR="0085036C" w:rsidRPr="00FC4372" w:rsidRDefault="0085036C" w:rsidP="00B70F1E">
            <w:pPr>
              <w:pStyle w:val="af0"/>
              <w:spacing w:line="360" w:lineRule="auto"/>
              <w:ind w:firstLineChars="350" w:firstLine="840"/>
              <w:rPr>
                <w:rFonts w:ascii="宋体" w:hAnsi="宋体"/>
                <w:sz w:val="24"/>
                <w:szCs w:val="24"/>
              </w:rPr>
            </w:pP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>2013-09-10 9:31 AM</w:t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8"/>
                <w:szCs w:val="28"/>
              </w:rPr>
              <w:sym w:font="Wingdings" w:char="F0FB"/>
            </w:r>
          </w:p>
        </w:tc>
      </w:tr>
    </w:tbl>
    <w:p w:rsidR="0085036C" w:rsidRPr="00FC4372" w:rsidRDefault="0085036C" w:rsidP="0033490A">
      <w:pPr>
        <w:pStyle w:val="af0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FC4372">
        <w:rPr>
          <w:rFonts w:ascii="宋体" w:hAnsi="宋体" w:hint="eastAsia"/>
          <w:sz w:val="24"/>
          <w:szCs w:val="24"/>
        </w:rPr>
        <w:t>短时间显示格式为“HH:mm”，规范同上。</w:t>
      </w:r>
    </w:p>
    <w:tbl>
      <w:tblPr>
        <w:tblStyle w:val="ae"/>
        <w:tblW w:w="0" w:type="auto"/>
        <w:tblInd w:w="840" w:type="dxa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5"/>
      </w:tblGrid>
      <w:tr w:rsidR="0085036C" w:rsidRPr="00FC4372" w:rsidTr="00B70F1E">
        <w:tc>
          <w:tcPr>
            <w:tcW w:w="4655" w:type="dxa"/>
          </w:tcPr>
          <w:p w:rsidR="0085036C" w:rsidRPr="00FC4372" w:rsidRDefault="0085036C" w:rsidP="00B70F1E">
            <w:pPr>
              <w:pStyle w:val="af0"/>
              <w:spacing w:line="360" w:lineRule="auto"/>
              <w:ind w:left="840" w:firstLineChars="0" w:firstLine="0"/>
              <w:rPr>
                <w:rFonts w:ascii="宋体" w:hAnsi="宋体"/>
                <w:color w:val="0070C0"/>
                <w:sz w:val="24"/>
                <w:szCs w:val="24"/>
              </w:rPr>
            </w:pP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>09:31</w:t>
            </w: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0070C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0070C0"/>
                <w:sz w:val="28"/>
                <w:szCs w:val="28"/>
              </w:rPr>
              <w:sym w:font="Wingdings" w:char="F0FC"/>
            </w:r>
          </w:p>
          <w:p w:rsidR="0085036C" w:rsidRPr="00FC4372" w:rsidRDefault="0085036C" w:rsidP="00B70F1E">
            <w:pPr>
              <w:pStyle w:val="af0"/>
              <w:spacing w:line="360" w:lineRule="auto"/>
              <w:ind w:left="840" w:firstLineChars="0" w:firstLine="0"/>
              <w:rPr>
                <w:rFonts w:ascii="宋体" w:hAnsi="宋体"/>
                <w:color w:val="FF0000"/>
                <w:sz w:val="28"/>
                <w:szCs w:val="28"/>
              </w:rPr>
            </w:pP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>09：31</w:t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8"/>
                <w:szCs w:val="28"/>
              </w:rPr>
              <w:sym w:font="Wingdings" w:char="F0FB"/>
            </w:r>
          </w:p>
          <w:p w:rsidR="0085036C" w:rsidRPr="00FC4372" w:rsidRDefault="0085036C" w:rsidP="00B70F1E">
            <w:pPr>
              <w:pStyle w:val="af0"/>
              <w:spacing w:line="360" w:lineRule="auto"/>
              <w:ind w:left="840" w:firstLineChars="0" w:firstLine="0"/>
              <w:rPr>
                <w:rFonts w:ascii="宋体" w:hAnsi="宋体"/>
                <w:color w:val="FF0000"/>
                <w:sz w:val="24"/>
                <w:szCs w:val="24"/>
              </w:rPr>
            </w:pP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>0931</w:t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4"/>
                <w:szCs w:val="24"/>
              </w:rPr>
              <w:tab/>
            </w:r>
            <w:r w:rsidRPr="00FC4372">
              <w:rPr>
                <w:rFonts w:ascii="宋体" w:hAnsi="宋体" w:hint="eastAsia"/>
                <w:color w:val="FF0000"/>
                <w:sz w:val="28"/>
                <w:szCs w:val="28"/>
              </w:rPr>
              <w:sym w:font="Wingdings" w:char="F0FB"/>
            </w:r>
          </w:p>
        </w:tc>
      </w:tr>
    </w:tbl>
    <w:p w:rsidR="0085036C" w:rsidRPr="00FC4372" w:rsidRDefault="0085036C" w:rsidP="0033490A">
      <w:pPr>
        <w:pStyle w:val="af0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FC4372">
        <w:rPr>
          <w:rFonts w:ascii="宋体" w:hAnsi="宋体" w:hint="eastAsia"/>
          <w:sz w:val="24"/>
          <w:szCs w:val="24"/>
        </w:rPr>
        <w:t>特殊情况下，时间最小可精确到</w:t>
      </w:r>
      <w:r>
        <w:rPr>
          <w:rFonts w:ascii="宋体" w:hAnsi="宋体" w:hint="eastAsia"/>
          <w:sz w:val="24"/>
          <w:szCs w:val="24"/>
        </w:rPr>
        <w:t>秒或者</w:t>
      </w:r>
      <w:r w:rsidRPr="00FC4372">
        <w:rPr>
          <w:rFonts w:ascii="宋体" w:hAnsi="宋体" w:hint="eastAsia"/>
          <w:sz w:val="24"/>
          <w:szCs w:val="24"/>
        </w:rPr>
        <w:t>毫秒，格式为“yyyy-MM-dd HH:mm:ss.SSS”</w:t>
      </w:r>
    </w:p>
    <w:p w:rsidR="0085036C" w:rsidRDefault="0085036C" w:rsidP="0033490A">
      <w:pPr>
        <w:pStyle w:val="af0"/>
        <w:numPr>
          <w:ilvl w:val="0"/>
          <w:numId w:val="3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FC4372">
        <w:rPr>
          <w:rFonts w:ascii="宋体" w:hAnsi="宋体" w:hint="eastAsia"/>
          <w:sz w:val="24"/>
          <w:szCs w:val="24"/>
        </w:rPr>
        <w:t>使用日期时，表单标签及表头推荐使用“xx日期”表述；当精度包含时</w:t>
      </w:r>
      <w:r w:rsidRPr="00FC4372">
        <w:rPr>
          <w:rFonts w:ascii="宋体" w:hAnsi="宋体" w:hint="eastAsia"/>
          <w:sz w:val="24"/>
          <w:szCs w:val="24"/>
        </w:rPr>
        <w:lastRenderedPageBreak/>
        <w:t>间时，表单标签及表头推荐使用“xx时间”表述。</w:t>
      </w:r>
    </w:p>
    <w:p w:rsidR="00CE041E" w:rsidRPr="000011C5" w:rsidRDefault="00CE041E" w:rsidP="000011C5">
      <w:pPr>
        <w:ind w:firstLineChars="0" w:firstLine="0"/>
        <w:rPr>
          <w:rFonts w:ascii="宋体" w:hAnsi="宋体"/>
          <w:szCs w:val="24"/>
        </w:rPr>
      </w:pPr>
    </w:p>
    <w:tbl>
      <w:tblPr>
        <w:tblStyle w:val="ae"/>
        <w:tblW w:w="0" w:type="auto"/>
        <w:tblBorders>
          <w:top w:val="single" w:sz="4" w:space="0" w:color="548DD4" w:themeColor="text2" w:themeTint="99"/>
          <w:left w:val="single" w:sz="4" w:space="0" w:color="548DD4" w:themeColor="text2" w:themeTint="99"/>
          <w:bottom w:val="single" w:sz="4" w:space="0" w:color="548DD4" w:themeColor="text2" w:themeTint="99"/>
          <w:right w:val="single" w:sz="4" w:space="0" w:color="548DD4" w:themeColor="text2" w:themeTint="99"/>
          <w:insideH w:val="single" w:sz="4" w:space="0" w:color="548DD4" w:themeColor="text2" w:themeTint="99"/>
          <w:insideV w:val="single" w:sz="4" w:space="0" w:color="548DD4" w:themeColor="text2" w:themeTint="99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85036C" w:rsidRPr="00FC4372" w:rsidTr="00B70F1E">
        <w:tc>
          <w:tcPr>
            <w:tcW w:w="4261" w:type="dxa"/>
          </w:tcPr>
          <w:p w:rsidR="0085036C" w:rsidRPr="00FC4372" w:rsidRDefault="0085036C" w:rsidP="00B70F1E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 w:rsidRPr="00FC4372">
              <w:rPr>
                <w:rFonts w:ascii="宋体" w:hAnsi="宋体"/>
                <w:noProof/>
              </w:rPr>
              <w:drawing>
                <wp:inline distT="0" distB="0" distL="0" distR="0" wp14:anchorId="092B8E91" wp14:editId="670910BD">
                  <wp:extent cx="2085714" cy="1428572"/>
                  <wp:effectExtent l="0" t="0" r="0" b="63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714" cy="142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5036C" w:rsidRPr="00FC4372" w:rsidRDefault="0085036C" w:rsidP="00B70F1E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 w:rsidRPr="00FC4372">
              <w:rPr>
                <w:rFonts w:ascii="宋体" w:hAnsi="宋体"/>
                <w:noProof/>
              </w:rPr>
              <w:drawing>
                <wp:inline distT="0" distB="0" distL="0" distR="0" wp14:anchorId="61D4081C" wp14:editId="1E481821">
                  <wp:extent cx="2152381" cy="1390476"/>
                  <wp:effectExtent l="0" t="0" r="635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381" cy="13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036C" w:rsidRDefault="003B0876" w:rsidP="003B0876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D329A0">
        <w:fldChar w:fldCharType="begin"/>
      </w:r>
      <w:r w:rsidR="00D329A0">
        <w:instrText xml:space="preserve"> </w:instrText>
      </w:r>
      <w:r w:rsidR="00D329A0">
        <w:rPr>
          <w:rFonts w:hint="eastAsia"/>
        </w:rPr>
        <w:instrText>STYLEREF 1 \s</w:instrText>
      </w:r>
      <w:r w:rsidR="00D329A0">
        <w:instrText xml:space="preserve"> </w:instrText>
      </w:r>
      <w:r w:rsidR="00D329A0">
        <w:fldChar w:fldCharType="separate"/>
      </w:r>
      <w:r w:rsidR="00D329A0">
        <w:rPr>
          <w:noProof/>
        </w:rPr>
        <w:t>3</w:t>
      </w:r>
      <w:r w:rsidR="00D329A0">
        <w:fldChar w:fldCharType="end"/>
      </w:r>
      <w:r w:rsidR="00D329A0">
        <w:noBreakHyphen/>
      </w:r>
      <w:r w:rsidR="00D329A0">
        <w:fldChar w:fldCharType="begin"/>
      </w:r>
      <w:r w:rsidR="00D329A0">
        <w:instrText xml:space="preserve"> </w:instrText>
      </w:r>
      <w:r w:rsidR="00D329A0">
        <w:rPr>
          <w:rFonts w:hint="eastAsia"/>
        </w:rPr>
        <w:instrText xml:space="preserve">SEQ </w:instrText>
      </w:r>
      <w:r w:rsidR="00D329A0">
        <w:rPr>
          <w:rFonts w:hint="eastAsia"/>
        </w:rPr>
        <w:instrText>图</w:instrText>
      </w:r>
      <w:r w:rsidR="00D329A0">
        <w:rPr>
          <w:rFonts w:hint="eastAsia"/>
        </w:rPr>
        <w:instrText xml:space="preserve"> \* ARABIC \s 1</w:instrText>
      </w:r>
      <w:r w:rsidR="00D329A0">
        <w:instrText xml:space="preserve"> </w:instrText>
      </w:r>
      <w:r w:rsidR="00D329A0">
        <w:fldChar w:fldCharType="separate"/>
      </w:r>
      <w:r w:rsidR="00D329A0">
        <w:rPr>
          <w:noProof/>
        </w:rPr>
        <w:t>10</w:t>
      </w:r>
      <w:r w:rsidR="00D329A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日期格式示例</w:t>
      </w:r>
    </w:p>
    <w:p w:rsidR="00CE041E" w:rsidRDefault="00CE041E" w:rsidP="00CE041E">
      <w:pPr>
        <w:ind w:firstLine="480"/>
      </w:pPr>
      <w:r>
        <w:rPr>
          <w:rFonts w:hint="eastAsia"/>
        </w:rPr>
        <w:t>系统页面约定好的时间格式：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E041E" w:rsidRPr="00FC4372" w:rsidTr="000011C5">
        <w:tc>
          <w:tcPr>
            <w:tcW w:w="4261" w:type="dxa"/>
          </w:tcPr>
          <w:p w:rsidR="00CE041E" w:rsidRPr="00FC4372" w:rsidRDefault="009B0ACE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D26A6D" wp14:editId="7949B987">
                  <wp:extent cx="1763195" cy="3130906"/>
                  <wp:effectExtent l="0" t="0" r="8890" b="0"/>
                  <wp:docPr id="225" name="图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801" cy="3131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9B0ACE" w:rsidRDefault="009B0ACE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  <w:p w:rsidR="009B0ACE" w:rsidRDefault="009B0ACE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  <w:p w:rsidR="009B0ACE" w:rsidRDefault="009B0ACE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  <w:p w:rsidR="00CE041E" w:rsidRPr="00FC4372" w:rsidRDefault="009B0ACE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列表的时间格式统一为（MM</w:t>
            </w:r>
            <w:r>
              <w:rPr>
                <w:rFonts w:ascii="宋体" w:hAnsi="宋体"/>
                <w:sz w:val="24"/>
                <w:szCs w:val="24"/>
              </w:rPr>
              <w:t>-DD</w:t>
            </w:r>
            <w:r>
              <w:rPr>
                <w:rFonts w:ascii="宋体" w:hAnsi="宋体" w:hint="eastAsia"/>
                <w:sz w:val="24"/>
                <w:szCs w:val="24"/>
              </w:rPr>
              <w:t>）</w:t>
            </w:r>
          </w:p>
        </w:tc>
      </w:tr>
      <w:tr w:rsidR="00CE041E" w:rsidRPr="00FC4372" w:rsidTr="00CE041E">
        <w:tc>
          <w:tcPr>
            <w:tcW w:w="4261" w:type="dxa"/>
          </w:tcPr>
          <w:p w:rsidR="00CE041E" w:rsidRPr="00FC4372" w:rsidRDefault="00704A42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5F5965" wp14:editId="10F53A02">
                  <wp:extent cx="1726117" cy="3065069"/>
                  <wp:effectExtent l="0" t="0" r="7620" b="2540"/>
                  <wp:docPr id="228" name="图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553" cy="3065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704A42" w:rsidRDefault="00704A42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详情页面时间格式统一为</w:t>
            </w:r>
          </w:p>
          <w:p w:rsidR="00CE041E" w:rsidRPr="00FC4372" w:rsidRDefault="00704A42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（</w:t>
            </w:r>
            <w:r w:rsidRPr="00FC4372">
              <w:rPr>
                <w:rFonts w:ascii="宋体" w:hAnsi="宋体" w:hint="eastAsia"/>
                <w:sz w:val="24"/>
                <w:szCs w:val="24"/>
              </w:rPr>
              <w:t>yyyy-MM-dd HH:mm</w:t>
            </w:r>
            <w:r>
              <w:rPr>
                <w:rFonts w:ascii="宋体" w:hAnsi="宋体" w:hint="eastAsia"/>
                <w:sz w:val="24"/>
                <w:szCs w:val="24"/>
              </w:rPr>
              <w:t>），如果数据的时分都为零或者空，则不显示时分，显示年月日。</w:t>
            </w:r>
          </w:p>
        </w:tc>
      </w:tr>
      <w:tr w:rsidR="00CE041E" w:rsidRPr="00FC4372" w:rsidTr="00CE041E">
        <w:tc>
          <w:tcPr>
            <w:tcW w:w="4261" w:type="dxa"/>
          </w:tcPr>
          <w:p w:rsidR="00CE041E" w:rsidRPr="00FC4372" w:rsidRDefault="00CE041E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  <w:tc>
          <w:tcPr>
            <w:tcW w:w="4261" w:type="dxa"/>
          </w:tcPr>
          <w:p w:rsidR="00CE041E" w:rsidRPr="00FC4372" w:rsidRDefault="00CE041E" w:rsidP="000011C5">
            <w:pPr>
              <w:pStyle w:val="af0"/>
              <w:ind w:firstLineChars="0" w:firstLine="0"/>
              <w:rPr>
                <w:rFonts w:ascii="宋体" w:hAnsi="宋体"/>
                <w:sz w:val="24"/>
                <w:szCs w:val="24"/>
              </w:rPr>
            </w:pPr>
          </w:p>
        </w:tc>
      </w:tr>
    </w:tbl>
    <w:p w:rsidR="00CE041E" w:rsidRPr="00CE041E" w:rsidRDefault="00CE041E" w:rsidP="00CE041E">
      <w:pPr>
        <w:ind w:firstLine="480"/>
      </w:pPr>
    </w:p>
    <w:p w:rsidR="00CE041E" w:rsidRPr="00CE041E" w:rsidRDefault="00CE041E" w:rsidP="00CE041E">
      <w:pPr>
        <w:ind w:firstLine="480"/>
      </w:pPr>
    </w:p>
    <w:p w:rsidR="0085036C" w:rsidRPr="00BF7408" w:rsidRDefault="0085036C" w:rsidP="00BF7408">
      <w:pPr>
        <w:pStyle w:val="2"/>
      </w:pPr>
      <w:bookmarkStart w:id="30" w:name="_Toc390091567"/>
      <w:bookmarkStart w:id="31" w:name="_Toc397676941"/>
      <w:r w:rsidRPr="00BF7408">
        <w:rPr>
          <w:rFonts w:hint="eastAsia"/>
        </w:rPr>
        <w:t>隐藏为空的内容</w:t>
      </w:r>
      <w:bookmarkEnd w:id="30"/>
      <w:bookmarkEnd w:id="31"/>
    </w:p>
    <w:p w:rsidR="0085036C" w:rsidRPr="00C52807" w:rsidRDefault="0085036C" w:rsidP="0033490A">
      <w:pPr>
        <w:pStyle w:val="af0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 w:rsidRPr="00C52807">
        <w:rPr>
          <w:rFonts w:ascii="宋体" w:hAnsi="宋体" w:hint="eastAsia"/>
          <w:sz w:val="24"/>
          <w:szCs w:val="24"/>
        </w:rPr>
        <w:t>当表单处于只读状态时，应该隐藏</w:t>
      </w:r>
      <w:r w:rsidR="00E1603F">
        <w:rPr>
          <w:rFonts w:ascii="宋体" w:hAnsi="宋体" w:hint="eastAsia"/>
          <w:sz w:val="24"/>
          <w:szCs w:val="24"/>
        </w:rPr>
        <w:t>内容</w:t>
      </w:r>
      <w:r w:rsidRPr="00C52807">
        <w:rPr>
          <w:rFonts w:ascii="宋体" w:hAnsi="宋体" w:hint="eastAsia"/>
          <w:sz w:val="24"/>
          <w:szCs w:val="24"/>
        </w:rPr>
        <w:t>为空的字段。</w:t>
      </w:r>
    </w:p>
    <w:tbl>
      <w:tblPr>
        <w:tblStyle w:val="ae"/>
        <w:tblW w:w="0" w:type="auto"/>
        <w:tblInd w:w="487" w:type="dxa"/>
        <w:tblLook w:val="04A0" w:firstRow="1" w:lastRow="0" w:firstColumn="1" w:lastColumn="0" w:noHBand="0" w:noVBand="1"/>
      </w:tblPr>
      <w:tblGrid>
        <w:gridCol w:w="4023"/>
        <w:gridCol w:w="4012"/>
      </w:tblGrid>
      <w:tr w:rsidR="00E1603F" w:rsidTr="00E1603F">
        <w:tc>
          <w:tcPr>
            <w:tcW w:w="4261" w:type="dxa"/>
          </w:tcPr>
          <w:p w:rsidR="00E1603F" w:rsidRDefault="00E1603F" w:rsidP="0085036C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BF08B0" wp14:editId="7DBD16FC">
                  <wp:extent cx="2080373" cy="3869741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816" cy="38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E1603F" w:rsidRDefault="00E1603F" w:rsidP="0085036C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27B396" wp14:editId="40216CDD">
                  <wp:extent cx="2053491" cy="3825850"/>
                  <wp:effectExtent l="0" t="0" r="4445" b="381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753" cy="382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2F4" w:rsidRDefault="00EE02F4" w:rsidP="00EE02F4">
      <w:pPr>
        <w:pStyle w:val="af"/>
        <w:ind w:firstLine="40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D329A0">
        <w:fldChar w:fldCharType="begin"/>
      </w:r>
      <w:r w:rsidR="00D329A0">
        <w:instrText xml:space="preserve"> </w:instrText>
      </w:r>
      <w:r w:rsidR="00D329A0">
        <w:rPr>
          <w:rFonts w:hint="eastAsia"/>
        </w:rPr>
        <w:instrText>STYLEREF 1 \s</w:instrText>
      </w:r>
      <w:r w:rsidR="00D329A0">
        <w:instrText xml:space="preserve"> </w:instrText>
      </w:r>
      <w:r w:rsidR="00D329A0">
        <w:fldChar w:fldCharType="separate"/>
      </w:r>
      <w:r w:rsidR="00D329A0">
        <w:rPr>
          <w:noProof/>
        </w:rPr>
        <w:t>3</w:t>
      </w:r>
      <w:r w:rsidR="00D329A0">
        <w:fldChar w:fldCharType="end"/>
      </w:r>
      <w:r w:rsidR="00D329A0">
        <w:noBreakHyphen/>
      </w:r>
      <w:r w:rsidR="00D329A0">
        <w:fldChar w:fldCharType="begin"/>
      </w:r>
      <w:r w:rsidR="00D329A0">
        <w:instrText xml:space="preserve"> </w:instrText>
      </w:r>
      <w:r w:rsidR="00D329A0">
        <w:rPr>
          <w:rFonts w:hint="eastAsia"/>
        </w:rPr>
        <w:instrText xml:space="preserve">SEQ </w:instrText>
      </w:r>
      <w:r w:rsidR="00D329A0">
        <w:rPr>
          <w:rFonts w:hint="eastAsia"/>
        </w:rPr>
        <w:instrText>图</w:instrText>
      </w:r>
      <w:r w:rsidR="00D329A0">
        <w:rPr>
          <w:rFonts w:hint="eastAsia"/>
        </w:rPr>
        <w:instrText xml:space="preserve"> \* ARABIC \s 1</w:instrText>
      </w:r>
      <w:r w:rsidR="00D329A0">
        <w:instrText xml:space="preserve"> </w:instrText>
      </w:r>
      <w:r w:rsidR="00D329A0">
        <w:fldChar w:fldCharType="separate"/>
      </w:r>
      <w:r w:rsidR="00D329A0">
        <w:rPr>
          <w:noProof/>
        </w:rPr>
        <w:t>14</w:t>
      </w:r>
      <w:r w:rsidR="00D329A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在表单中隐藏值为空的内容</w:t>
      </w:r>
    </w:p>
    <w:p w:rsidR="00E1603F" w:rsidRPr="00E1603F" w:rsidRDefault="00E1603F" w:rsidP="00E1603F">
      <w:pPr>
        <w:ind w:leftChars="68" w:left="487" w:hangingChars="135" w:hanging="324"/>
      </w:pPr>
      <w:r>
        <w:rPr>
          <w:rFonts w:ascii="宋体" w:hAnsi="宋体" w:hint="eastAsia"/>
          <w:szCs w:val="24"/>
        </w:rPr>
        <w:t>上面例子中如果来访日期为空，则不显示该字段。</w:t>
      </w:r>
    </w:p>
    <w:p w:rsidR="0085036C" w:rsidRPr="00C52807" w:rsidRDefault="0085036C" w:rsidP="0033490A">
      <w:pPr>
        <w:pStyle w:val="af0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如果列表为空，必须给出提示信息告知用户没有数据</w:t>
      </w:r>
      <w:r w:rsidRPr="00C52807">
        <w:rPr>
          <w:rFonts w:ascii="宋体" w:hAnsi="宋体" w:hint="eastAsia"/>
          <w:sz w:val="24"/>
          <w:szCs w:val="24"/>
        </w:rPr>
        <w:t>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E1603F" w:rsidTr="00E1603F">
        <w:tc>
          <w:tcPr>
            <w:tcW w:w="4261" w:type="dxa"/>
          </w:tcPr>
          <w:p w:rsidR="00E1603F" w:rsidRDefault="00E1603F" w:rsidP="0085036C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5A3F49" wp14:editId="6A3ACE06">
                  <wp:extent cx="1953159" cy="3638921"/>
                  <wp:effectExtent l="0" t="0" r="9525" b="0"/>
                  <wp:docPr id="258" name="图片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3409" cy="363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E1603F" w:rsidRDefault="00E1603F" w:rsidP="0085036C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FEBBB5" wp14:editId="0373EE71">
                  <wp:extent cx="1989922" cy="3701492"/>
                  <wp:effectExtent l="0" t="0" r="0" b="0"/>
                  <wp:docPr id="257" name="图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438" cy="3700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036C" w:rsidRDefault="0085036C" w:rsidP="0085036C">
      <w:pPr>
        <w:ind w:firstLine="480"/>
        <w:rPr>
          <w:rFonts w:ascii="宋体" w:hAnsi="宋体"/>
          <w:szCs w:val="24"/>
        </w:rPr>
      </w:pPr>
    </w:p>
    <w:p w:rsidR="005926E9" w:rsidRDefault="005926E9" w:rsidP="005926E9">
      <w:pPr>
        <w:pStyle w:val="af"/>
        <w:ind w:firstLine="400"/>
        <w:jc w:val="center"/>
        <w:rPr>
          <w:rFonts w:ascii="宋体" w:hAnsi="宋体"/>
          <w:szCs w:val="24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D329A0">
        <w:fldChar w:fldCharType="begin"/>
      </w:r>
      <w:r w:rsidR="00D329A0">
        <w:instrText xml:space="preserve"> </w:instrText>
      </w:r>
      <w:r w:rsidR="00D329A0">
        <w:rPr>
          <w:rFonts w:hint="eastAsia"/>
        </w:rPr>
        <w:instrText>STYLEREF 1 \s</w:instrText>
      </w:r>
      <w:r w:rsidR="00D329A0">
        <w:instrText xml:space="preserve"> </w:instrText>
      </w:r>
      <w:r w:rsidR="00D329A0">
        <w:fldChar w:fldCharType="separate"/>
      </w:r>
      <w:r w:rsidR="00D329A0">
        <w:rPr>
          <w:noProof/>
        </w:rPr>
        <w:t>3</w:t>
      </w:r>
      <w:r w:rsidR="00D329A0">
        <w:fldChar w:fldCharType="end"/>
      </w:r>
      <w:r w:rsidR="00D329A0">
        <w:noBreakHyphen/>
      </w:r>
      <w:r w:rsidR="00D329A0">
        <w:fldChar w:fldCharType="begin"/>
      </w:r>
      <w:r w:rsidR="00D329A0">
        <w:instrText xml:space="preserve"> </w:instrText>
      </w:r>
      <w:r w:rsidR="00D329A0">
        <w:rPr>
          <w:rFonts w:hint="eastAsia"/>
        </w:rPr>
        <w:instrText xml:space="preserve">SEQ </w:instrText>
      </w:r>
      <w:r w:rsidR="00D329A0">
        <w:rPr>
          <w:rFonts w:hint="eastAsia"/>
        </w:rPr>
        <w:instrText>图</w:instrText>
      </w:r>
      <w:r w:rsidR="00D329A0">
        <w:rPr>
          <w:rFonts w:hint="eastAsia"/>
        </w:rPr>
        <w:instrText xml:space="preserve"> \* ARABIC \s 1</w:instrText>
      </w:r>
      <w:r w:rsidR="00D329A0">
        <w:instrText xml:space="preserve"> </w:instrText>
      </w:r>
      <w:r w:rsidR="00D329A0">
        <w:fldChar w:fldCharType="separate"/>
      </w:r>
      <w:r w:rsidR="00D329A0">
        <w:rPr>
          <w:noProof/>
        </w:rPr>
        <w:t>15</w:t>
      </w:r>
      <w:r w:rsidR="00D329A0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在没有记录时显示提示信息</w:t>
      </w:r>
    </w:p>
    <w:p w:rsidR="0085036C" w:rsidRDefault="0085036C" w:rsidP="0033490A">
      <w:pPr>
        <w:pStyle w:val="af0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对于</w:t>
      </w:r>
      <w:r w:rsidR="00E1603F">
        <w:rPr>
          <w:rFonts w:ascii="宋体" w:hAnsi="宋体" w:hint="eastAsia"/>
          <w:sz w:val="24"/>
          <w:szCs w:val="24"/>
        </w:rPr>
        <w:t>单点登录没有设置或者设置错误的</w:t>
      </w:r>
      <w:r>
        <w:rPr>
          <w:rFonts w:ascii="宋体" w:hAnsi="宋体" w:hint="eastAsia"/>
          <w:sz w:val="24"/>
          <w:szCs w:val="24"/>
        </w:rPr>
        <w:t>，</w:t>
      </w:r>
      <w:r w:rsidR="00E1603F">
        <w:rPr>
          <w:rFonts w:ascii="宋体" w:hAnsi="宋体" w:hint="eastAsia"/>
          <w:sz w:val="24"/>
          <w:szCs w:val="24"/>
        </w:rPr>
        <w:t>统一</w:t>
      </w:r>
      <w:r>
        <w:rPr>
          <w:rFonts w:ascii="宋体" w:hAnsi="宋体" w:hint="eastAsia"/>
          <w:sz w:val="24"/>
          <w:szCs w:val="24"/>
        </w:rPr>
        <w:t>提示信息中以“</w:t>
      </w:r>
      <w:r w:rsidR="00E1603F">
        <w:rPr>
          <w:rFonts w:ascii="宋体" w:hAnsi="宋体" w:hint="eastAsia"/>
          <w:sz w:val="24"/>
          <w:szCs w:val="24"/>
        </w:rPr>
        <w:t>用户名或密码错误</w:t>
      </w:r>
      <w:r w:rsidR="00E32F54">
        <w:rPr>
          <w:rFonts w:ascii="宋体" w:hAnsi="宋体" w:hint="eastAsia"/>
          <w:sz w:val="24"/>
          <w:szCs w:val="24"/>
        </w:rPr>
        <w:t>！”形式给出就可以，注意</w:t>
      </w:r>
      <w:r>
        <w:rPr>
          <w:rFonts w:ascii="宋体" w:hAnsi="宋体" w:hint="eastAsia"/>
          <w:sz w:val="24"/>
          <w:szCs w:val="24"/>
        </w:rPr>
        <w:t>页面风格的统一。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E32F54" w:rsidTr="00BA7298">
        <w:tc>
          <w:tcPr>
            <w:tcW w:w="4261" w:type="dxa"/>
          </w:tcPr>
          <w:p w:rsidR="00E32F54" w:rsidRDefault="00E32F54" w:rsidP="00BA7298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8F16E2" wp14:editId="396D8790">
                  <wp:extent cx="1989922" cy="3701492"/>
                  <wp:effectExtent l="0" t="0" r="0" b="0"/>
                  <wp:docPr id="268" name="图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438" cy="3700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E32F54" w:rsidRDefault="00E32F54" w:rsidP="00BA7298">
            <w:pPr>
              <w:ind w:firstLineChars="0" w:firstLine="0"/>
              <w:rPr>
                <w:rFonts w:ascii="宋体" w:hAnsi="宋体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F66047" wp14:editId="3BD849C7">
                  <wp:extent cx="1958460" cy="3642970"/>
                  <wp:effectExtent l="0" t="0" r="3810" b="0"/>
                  <wp:docPr id="269" name="图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984" cy="3642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2F54" w:rsidRDefault="00E32F54" w:rsidP="00E32F54">
      <w:pPr>
        <w:pStyle w:val="af0"/>
        <w:spacing w:line="360" w:lineRule="auto"/>
        <w:ind w:left="840" w:firstLineChars="0" w:firstLine="0"/>
        <w:rPr>
          <w:noProof/>
        </w:rPr>
      </w:pPr>
      <w:r>
        <w:rPr>
          <w:rFonts w:hint="eastAsia"/>
          <w:noProof/>
        </w:rPr>
        <w:t>无数据情况下提醒：</w:t>
      </w:r>
      <w:r>
        <w:rPr>
          <w:noProof/>
        </w:rPr>
        <w:t>”</w:t>
      </w:r>
      <w:r>
        <w:rPr>
          <w:rFonts w:hint="eastAsia"/>
          <w:noProof/>
        </w:rPr>
        <w:t>无代办</w:t>
      </w:r>
      <w:r>
        <w:rPr>
          <w:noProof/>
        </w:rPr>
        <w:t>”</w:t>
      </w:r>
    </w:p>
    <w:p w:rsidR="00E32F54" w:rsidRPr="00DC09F5" w:rsidRDefault="00E32F54" w:rsidP="00E32F54">
      <w:pPr>
        <w:pStyle w:val="af0"/>
        <w:spacing w:line="360" w:lineRule="auto"/>
        <w:ind w:left="840" w:firstLineChars="0" w:firstLine="0"/>
        <w:rPr>
          <w:rFonts w:ascii="宋体" w:hAnsi="宋体"/>
          <w:sz w:val="24"/>
          <w:szCs w:val="24"/>
        </w:rPr>
      </w:pPr>
      <w:r>
        <w:rPr>
          <w:rFonts w:hint="eastAsia"/>
          <w:noProof/>
        </w:rPr>
        <w:t>单点登录设置错误下提醒：</w:t>
      </w:r>
      <w:r>
        <w:rPr>
          <w:noProof/>
        </w:rPr>
        <w:t xml:space="preserve">” </w:t>
      </w:r>
      <w:r>
        <w:rPr>
          <w:rFonts w:hint="eastAsia"/>
          <w:noProof/>
        </w:rPr>
        <w:t>用户名或密码错误</w:t>
      </w:r>
      <w:r>
        <w:rPr>
          <w:noProof/>
        </w:rPr>
        <w:t>”</w:t>
      </w:r>
    </w:p>
    <w:p w:rsidR="00460102" w:rsidRDefault="004E7118" w:rsidP="00981754">
      <w:pPr>
        <w:pStyle w:val="1"/>
      </w:pPr>
      <w:bookmarkStart w:id="32" w:name="_Toc397676946"/>
      <w:r>
        <w:rPr>
          <w:rFonts w:hint="eastAsia"/>
        </w:rPr>
        <w:lastRenderedPageBreak/>
        <w:t>界面布局</w:t>
      </w:r>
      <w:bookmarkEnd w:id="17"/>
      <w:bookmarkEnd w:id="18"/>
      <w:bookmarkEnd w:id="32"/>
    </w:p>
    <w:p w:rsidR="005E0665" w:rsidRDefault="00A619E9" w:rsidP="00A619E9">
      <w:pPr>
        <w:pStyle w:val="2"/>
      </w:pPr>
      <w:r>
        <w:rPr>
          <w:rFonts w:hint="eastAsia"/>
        </w:rPr>
        <w:t>登陆页面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A619E9" w:rsidTr="00A619E9">
        <w:tc>
          <w:tcPr>
            <w:tcW w:w="4261" w:type="dxa"/>
          </w:tcPr>
          <w:p w:rsidR="00A619E9" w:rsidRDefault="00C231D5" w:rsidP="00A619E9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437D3AF" wp14:editId="1CC0C701">
                  <wp:extent cx="2088238" cy="3884372"/>
                  <wp:effectExtent l="0" t="0" r="7620" b="1905"/>
                  <wp:docPr id="276" name="图片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730" cy="388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C231D5" w:rsidRDefault="00C231D5" w:rsidP="00A619E9">
            <w:pPr>
              <w:ind w:firstLineChars="0" w:firstLine="0"/>
            </w:pPr>
            <w:r>
              <w:rPr>
                <w:rFonts w:hint="eastAsia"/>
              </w:rPr>
              <w:t>登陆界面主要有两块</w:t>
            </w:r>
          </w:p>
          <w:p w:rsidR="00C231D5" w:rsidRDefault="00C231D5" w:rsidP="00C231D5">
            <w:pPr>
              <w:pStyle w:val="af0"/>
              <w:numPr>
                <w:ilvl w:val="0"/>
                <w:numId w:val="34"/>
              </w:numPr>
              <w:ind w:firstLineChars="0"/>
            </w:pPr>
            <w:r>
              <w:t>L</w:t>
            </w:r>
            <w:r>
              <w:rPr>
                <w:rFonts w:hint="eastAsia"/>
              </w:rPr>
              <w:t>og</w:t>
            </w:r>
            <w:r>
              <w:rPr>
                <w:rFonts w:hint="eastAsia"/>
              </w:rPr>
              <w:t>和标题：这部分是在图片上，更改需要重新设计背景图片</w:t>
            </w:r>
          </w:p>
          <w:p w:rsidR="00C231D5" w:rsidRDefault="00C231D5" w:rsidP="00C231D5">
            <w:pPr>
              <w:pStyle w:val="af0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登陆表单：位于登陆界面的正中间，定位的计算公式：</w:t>
            </w:r>
          </w:p>
          <w:p w:rsidR="00C231D5" w:rsidRDefault="00C231D5" w:rsidP="00C231D5">
            <w:pPr>
              <w:pStyle w:val="af0"/>
              <w:ind w:left="360" w:firstLineChars="0" w:firstLine="0"/>
            </w:pPr>
            <w:r>
              <w:rPr>
                <w:rFonts w:hint="eastAsia"/>
              </w:rPr>
              <w:t>高度：页面高度</w:t>
            </w:r>
            <w:r>
              <w:t>/2</w:t>
            </w:r>
            <w:r>
              <w:rPr>
                <w:rFonts w:hint="eastAsia"/>
              </w:rPr>
              <w:t xml:space="preserve"> </w:t>
            </w:r>
            <w:r>
              <w:t xml:space="preserve">– </w:t>
            </w:r>
            <w:r>
              <w:rPr>
                <w:rFonts w:hint="eastAsia"/>
              </w:rPr>
              <w:t>表单高度</w:t>
            </w:r>
            <w:r>
              <w:t>/2</w:t>
            </w:r>
          </w:p>
          <w:p w:rsidR="00C231D5" w:rsidRPr="00C231D5" w:rsidRDefault="00C231D5" w:rsidP="00C231D5">
            <w:pPr>
              <w:pStyle w:val="af0"/>
              <w:ind w:left="360" w:firstLineChars="0" w:firstLine="0"/>
            </w:pPr>
            <w:r>
              <w:rPr>
                <w:rFonts w:hint="eastAsia"/>
              </w:rPr>
              <w:t>宽度：页面宽度</w:t>
            </w:r>
            <w:r>
              <w:t xml:space="preserve">/2 – </w:t>
            </w:r>
            <w:r>
              <w:rPr>
                <w:rFonts w:hint="eastAsia"/>
              </w:rPr>
              <w:t>表单宽度</w:t>
            </w:r>
            <w:r>
              <w:t>/2</w:t>
            </w:r>
          </w:p>
        </w:tc>
      </w:tr>
      <w:tr w:rsidR="00FB4386" w:rsidTr="00A619E9">
        <w:tc>
          <w:tcPr>
            <w:tcW w:w="4261" w:type="dxa"/>
          </w:tcPr>
          <w:p w:rsidR="00FB4386" w:rsidRDefault="00DD71C0" w:rsidP="00A619E9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236526" cy="4162349"/>
                  <wp:effectExtent l="0" t="0" r="0" b="0"/>
                  <wp:docPr id="279" name="图片 279" descr="C:\Users\890171\Desktop\登陆页面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890171\Desktop\登陆页面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7000" cy="4163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FB4386" w:rsidRDefault="00DF3DE8" w:rsidP="00A619E9">
            <w:pPr>
              <w:ind w:firstLineChars="0" w:firstLine="0"/>
            </w:pPr>
            <w:r>
              <w:rPr>
                <w:rFonts w:hint="eastAsia"/>
              </w:rPr>
              <w:t>登陆表单的布局如下：</w:t>
            </w:r>
          </w:p>
          <w:p w:rsidR="006A4B32" w:rsidRPr="009F1912" w:rsidRDefault="006A4B32" w:rsidP="009F1912">
            <w:pPr>
              <w:pStyle w:val="af0"/>
              <w:numPr>
                <w:ilvl w:val="0"/>
                <w:numId w:val="35"/>
              </w:numPr>
              <w:ind w:firstLineChars="0"/>
            </w:pPr>
            <w:r w:rsidRPr="009F1912">
              <w:rPr>
                <w:rFonts w:hint="eastAsia"/>
              </w:rPr>
              <w:t>表单项：左右</w:t>
            </w:r>
            <w:r w:rsidRPr="009F1912">
              <w:rPr>
                <w:rFonts w:hint="eastAsia"/>
              </w:rPr>
              <w:t>padding</w:t>
            </w:r>
            <w:r w:rsidRPr="009F1912">
              <w:rPr>
                <w:rFonts w:hint="eastAsia"/>
              </w:rPr>
              <w:t>：</w:t>
            </w:r>
            <w:r w:rsidRPr="009F1912">
              <w:rPr>
                <w:rFonts w:hint="eastAsia"/>
              </w:rPr>
              <w:t>10px</w:t>
            </w:r>
            <w:r w:rsidRPr="009F1912">
              <w:rPr>
                <w:rFonts w:hint="eastAsia"/>
              </w:rPr>
              <w:t>，高度</w:t>
            </w:r>
            <w:r w:rsidRPr="009F1912">
              <w:rPr>
                <w:rFonts w:hint="eastAsia"/>
              </w:rPr>
              <w:t>46px</w:t>
            </w:r>
            <w:r w:rsidRPr="009F1912">
              <w:rPr>
                <w:rFonts w:hint="eastAsia"/>
              </w:rPr>
              <w:t>，字体大小：</w:t>
            </w:r>
            <w:r w:rsidRPr="009F1912">
              <w:rPr>
                <w:rFonts w:hint="eastAsia"/>
              </w:rPr>
              <w:t>20px</w:t>
            </w:r>
            <w:r w:rsidRPr="009F1912">
              <w:rPr>
                <w:rFonts w:hint="eastAsia"/>
              </w:rPr>
              <w:t>，标签文本居中；</w:t>
            </w:r>
          </w:p>
          <w:p w:rsidR="006A4B32" w:rsidRDefault="006A4B32" w:rsidP="009F1912">
            <w:pPr>
              <w:pStyle w:val="af0"/>
              <w:numPr>
                <w:ilvl w:val="0"/>
                <w:numId w:val="35"/>
              </w:numPr>
              <w:ind w:firstLineChars="0"/>
            </w:pPr>
            <w:r w:rsidRPr="009F1912">
              <w:rPr>
                <w:rFonts w:hint="eastAsia"/>
              </w:rPr>
              <w:t>记住密码</w:t>
            </w:r>
            <w:r w:rsidRPr="009F1912">
              <w:t>:</w:t>
            </w:r>
            <w:r w:rsidRPr="009F1912">
              <w:rPr>
                <w:rFonts w:hint="eastAsia"/>
              </w:rPr>
              <w:t>上下</w:t>
            </w:r>
            <w:r w:rsidRPr="009F1912">
              <w:rPr>
                <w:rFonts w:hint="eastAsia"/>
              </w:rPr>
              <w:t>padding:15px,</w:t>
            </w:r>
            <w:r w:rsidR="009F1912" w:rsidRPr="009F1912">
              <w:rPr>
                <w:rFonts w:hint="eastAsia"/>
              </w:rPr>
              <w:t>字体大小</w:t>
            </w:r>
            <w:r w:rsidR="009F1912" w:rsidRPr="009F1912">
              <w:rPr>
                <w:rFonts w:hint="eastAsia"/>
              </w:rPr>
              <w:t>16px</w:t>
            </w:r>
            <w:r w:rsidR="009F1912" w:rsidRPr="009F1912">
              <w:rPr>
                <w:rFonts w:hint="eastAsia"/>
              </w:rPr>
              <w:t>，右浮动</w:t>
            </w:r>
          </w:p>
          <w:p w:rsidR="00D74A55" w:rsidRDefault="009F1912" w:rsidP="00D74A55">
            <w:pPr>
              <w:pStyle w:val="af0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按钮：左右</w:t>
            </w:r>
            <w:r>
              <w:rPr>
                <w:rFonts w:hint="eastAsia"/>
              </w:rPr>
              <w:t>padding</w:t>
            </w:r>
            <w:r>
              <w:rPr>
                <w:rFonts w:hint="eastAsia"/>
              </w:rPr>
              <w:t>：</w:t>
            </w:r>
            <w:r>
              <w:t>10px</w:t>
            </w:r>
            <w:r>
              <w:rPr>
                <w:rFonts w:hint="eastAsia"/>
              </w:rPr>
              <w:t>，高度</w:t>
            </w:r>
            <w:r>
              <w:rPr>
                <w:rFonts w:hint="eastAsia"/>
              </w:rPr>
              <w:t>44px</w:t>
            </w:r>
            <w:r>
              <w:rPr>
                <w:rFonts w:hint="eastAsia"/>
              </w:rPr>
              <w:t>，字体大小</w:t>
            </w:r>
            <w:r>
              <w:rPr>
                <w:rFonts w:hint="eastAsia"/>
              </w:rPr>
              <w:t>20px</w:t>
            </w:r>
            <w:r>
              <w:rPr>
                <w:rFonts w:hint="eastAsia"/>
              </w:rPr>
              <w:t>，文本居中显示</w:t>
            </w:r>
            <w:r w:rsidR="00D74A55">
              <w:rPr>
                <w:rFonts w:hint="eastAsia"/>
              </w:rPr>
              <w:t>，按钮点击</w:t>
            </w:r>
            <w:r w:rsidR="00DD3D6D">
              <w:rPr>
                <w:rFonts w:hint="eastAsia"/>
              </w:rPr>
              <w:t>反馈：</w:t>
            </w:r>
            <w:r w:rsidR="00D74A55">
              <w:rPr>
                <w:rFonts w:hint="eastAsia"/>
              </w:rPr>
              <w:t>背景色变深</w:t>
            </w:r>
          </w:p>
          <w:p w:rsidR="00026E87" w:rsidRDefault="00026E87" w:rsidP="00026E87">
            <w:pPr>
              <w:pStyle w:val="af0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0B26404E" wp14:editId="557D9C8B">
                  <wp:extent cx="1495425" cy="314325"/>
                  <wp:effectExtent l="0" t="0" r="9525" b="9525"/>
                  <wp:docPr id="280" name="图片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变为</w:t>
            </w:r>
          </w:p>
          <w:p w:rsidR="00026E87" w:rsidRPr="00D74A55" w:rsidRDefault="00026E87" w:rsidP="00026E87">
            <w:pPr>
              <w:pStyle w:val="af0"/>
              <w:ind w:left="360" w:firstLineChars="0" w:firstLine="0"/>
            </w:pPr>
            <w:r>
              <w:rPr>
                <w:noProof/>
              </w:rPr>
              <w:drawing>
                <wp:inline distT="0" distB="0" distL="0" distR="0" wp14:anchorId="57DE20B7" wp14:editId="52643893">
                  <wp:extent cx="1666875" cy="371475"/>
                  <wp:effectExtent l="0" t="0" r="9525" b="9525"/>
                  <wp:docPr id="281" name="图片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19E9" w:rsidRDefault="006248B4" w:rsidP="006248B4">
      <w:pPr>
        <w:pStyle w:val="2"/>
      </w:pPr>
      <w:r>
        <w:lastRenderedPageBreak/>
        <w:t>H</w:t>
      </w:r>
      <w:r>
        <w:rPr>
          <w:rFonts w:hint="eastAsia"/>
        </w:rPr>
        <w:t>ome</w:t>
      </w:r>
      <w:r>
        <w:rPr>
          <w:rFonts w:hint="eastAsia"/>
        </w:rPr>
        <w:t>页面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6248B4" w:rsidTr="006248B4">
        <w:tc>
          <w:tcPr>
            <w:tcW w:w="4261" w:type="dxa"/>
          </w:tcPr>
          <w:p w:rsidR="006248B4" w:rsidRDefault="006248B4" w:rsidP="006248B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F366CC0" wp14:editId="75F6D9DD">
                  <wp:extent cx="2436435" cy="4542739"/>
                  <wp:effectExtent l="0" t="0" r="2540" b="0"/>
                  <wp:docPr id="282" name="图片 282" descr="C:\Users\890171\Desktop\文档\hom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890171\Desktop\文档\hom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6388" cy="4542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248B4" w:rsidRDefault="006248B4" w:rsidP="006248B4">
            <w:pPr>
              <w:ind w:firstLineChars="0" w:firstLine="0"/>
            </w:pPr>
            <w:r>
              <w:t>H</w:t>
            </w:r>
            <w:r>
              <w:rPr>
                <w:rFonts w:hint="eastAsia"/>
              </w:rPr>
              <w:t>ome</w:t>
            </w:r>
            <w:r>
              <w:rPr>
                <w:rFonts w:hint="eastAsia"/>
              </w:rPr>
              <w:t>页面</w:t>
            </w:r>
            <w:r w:rsidR="007245FF">
              <w:rPr>
                <w:rFonts w:hint="eastAsia"/>
              </w:rPr>
              <w:t>主要显示应用的各个模块，模块的具体布局：</w:t>
            </w:r>
          </w:p>
          <w:p w:rsidR="007245FF" w:rsidRDefault="007245FF" w:rsidP="007245FF">
            <w:pPr>
              <w:pStyle w:val="af0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整体大小：</w:t>
            </w:r>
            <w:r>
              <w:rPr>
                <w:rFonts w:hint="eastAsia"/>
              </w:rPr>
              <w:t>166*106 px</w:t>
            </w:r>
          </w:p>
          <w:p w:rsidR="007245FF" w:rsidRDefault="007245FF" w:rsidP="00C15B37">
            <w:pPr>
              <w:pStyle w:val="af0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模块内容在圆圈中显示，圆圈</w:t>
            </w:r>
            <w:r w:rsidR="00C15B37">
              <w:rPr>
                <w:rFonts w:hint="eastAsia"/>
              </w:rPr>
              <w:t>尺寸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102*102</w:t>
            </w:r>
            <w:r>
              <w:rPr>
                <w:rFonts w:hint="eastAsia"/>
              </w:rPr>
              <w:t>，上下边框为</w:t>
            </w:r>
            <w:r>
              <w:rPr>
                <w:rFonts w:hint="eastAsia"/>
              </w:rPr>
              <w:t>2px</w:t>
            </w:r>
            <w:r w:rsidR="00BA7298">
              <w:rPr>
                <w:rFonts w:hint="eastAsia"/>
              </w:rPr>
              <w:t>；</w:t>
            </w:r>
          </w:p>
          <w:p w:rsidR="00BA7298" w:rsidRDefault="00BA7298" w:rsidP="00C15B37">
            <w:pPr>
              <w:pStyle w:val="af0"/>
              <w:numPr>
                <w:ilvl w:val="0"/>
                <w:numId w:val="36"/>
              </w:numPr>
              <w:ind w:firstLineChars="0"/>
            </w:pPr>
            <w:r>
              <w:rPr>
                <w:rFonts w:hint="eastAsia"/>
              </w:rPr>
              <w:t>圆内内容分两部分，上半圆显示图标和未读数目</w:t>
            </w:r>
          </w:p>
          <w:p w:rsidR="00BA7298" w:rsidRDefault="00BA7298" w:rsidP="00BA7298">
            <w:pPr>
              <w:pStyle w:val="af0"/>
              <w:ind w:left="360" w:firstLineChars="0" w:firstLine="0"/>
            </w:pPr>
            <w:bookmarkStart w:id="33" w:name="OLE_LINK1"/>
            <w:bookmarkStart w:id="34" w:name="OLE_LINK2"/>
            <w:r>
              <w:rPr>
                <w:rFonts w:hint="eastAsia"/>
              </w:rPr>
              <w:t>如果没有未读数目，这图标居中显示；否则图标靠左，未读数目靠右，文本大小：</w:t>
            </w:r>
            <w:r>
              <w:rPr>
                <w:rFonts w:hint="eastAsia"/>
              </w:rPr>
              <w:t>30px</w:t>
            </w:r>
            <w:bookmarkEnd w:id="33"/>
            <w:bookmarkEnd w:id="34"/>
          </w:p>
          <w:p w:rsidR="00BA7298" w:rsidRPr="007245FF" w:rsidRDefault="00BA7298" w:rsidP="00BA7298">
            <w:pPr>
              <w:pStyle w:val="af0"/>
              <w:ind w:left="360" w:firstLineChars="0" w:firstLine="0"/>
            </w:pPr>
            <w:bookmarkStart w:id="35" w:name="OLE_LINK3"/>
            <w:bookmarkStart w:id="36" w:name="OLE_LINK4"/>
            <w:bookmarkStart w:id="37" w:name="OLE_LINK5"/>
            <w:bookmarkStart w:id="38" w:name="OLE_LINK6"/>
            <w:r>
              <w:rPr>
                <w:rFonts w:hint="eastAsia"/>
              </w:rPr>
              <w:t>下半圆显示模块标题，居中显示，文本大小：</w:t>
            </w:r>
            <w:r>
              <w:rPr>
                <w:rFonts w:hint="eastAsia"/>
              </w:rPr>
              <w:t>15px</w:t>
            </w:r>
            <w:bookmarkEnd w:id="35"/>
            <w:bookmarkEnd w:id="36"/>
            <w:bookmarkEnd w:id="37"/>
            <w:bookmarkEnd w:id="38"/>
          </w:p>
        </w:tc>
      </w:tr>
      <w:tr w:rsidR="00BA7298" w:rsidTr="006248B4">
        <w:tc>
          <w:tcPr>
            <w:tcW w:w="4261" w:type="dxa"/>
          </w:tcPr>
          <w:p w:rsidR="00BA7298" w:rsidRDefault="008E4D81" w:rsidP="006248B4">
            <w:pPr>
              <w:ind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10E481" wp14:editId="151AEE06">
                  <wp:extent cx="2150026" cy="4008730"/>
                  <wp:effectExtent l="0" t="0" r="3175" b="0"/>
                  <wp:docPr id="2" name="图片 2" descr="C:\Users\890171\Desktop\文档\home-扁平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890171\Desktop\文档\home-扁平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5102" cy="4018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BA7298" w:rsidRDefault="008E4D81" w:rsidP="006248B4">
            <w:pPr>
              <w:ind w:firstLineChars="0" w:firstLine="0"/>
            </w:pPr>
            <w:r>
              <w:rPr>
                <w:rFonts w:hint="eastAsia"/>
              </w:rPr>
              <w:t>扁平主题下的</w:t>
            </w:r>
            <w:r>
              <w:rPr>
                <w:rFonts w:hint="eastAsia"/>
              </w:rPr>
              <w:t>home</w:t>
            </w:r>
            <w:r>
              <w:rPr>
                <w:rFonts w:hint="eastAsia"/>
              </w:rPr>
              <w:t>页面</w:t>
            </w:r>
          </w:p>
          <w:p w:rsidR="008E4D81" w:rsidRPr="008E4D81" w:rsidRDefault="008E4D81" w:rsidP="008E4D81">
            <w:pPr>
              <w:pStyle w:val="af0"/>
              <w:numPr>
                <w:ilvl w:val="0"/>
                <w:numId w:val="37"/>
              </w:numPr>
              <w:ind w:firstLineChars="0"/>
            </w:pPr>
            <w:r w:rsidRPr="008E4D81">
              <w:rPr>
                <w:rFonts w:hint="eastAsia"/>
              </w:rPr>
              <w:t>模块的尺寸为：宽度为屏幕的</w:t>
            </w:r>
            <w:r w:rsidRPr="008E4D81">
              <w:rPr>
                <w:rFonts w:hint="eastAsia"/>
              </w:rPr>
              <w:t>33%</w:t>
            </w:r>
            <w:r w:rsidRPr="008E4D81">
              <w:rPr>
                <w:rFonts w:hint="eastAsia"/>
              </w:rPr>
              <w:t>，高度为</w:t>
            </w:r>
            <w:r w:rsidRPr="008E4D81">
              <w:rPr>
                <w:rFonts w:hint="eastAsia"/>
              </w:rPr>
              <w:t>100px</w:t>
            </w:r>
          </w:p>
          <w:p w:rsidR="008E4D81" w:rsidRDefault="008E4D81" w:rsidP="008E4D81">
            <w:pPr>
              <w:pStyle w:val="af0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模块的主体内容留有一个</w:t>
            </w:r>
            <w:r>
              <w:rPr>
                <w:rFonts w:hint="eastAsia"/>
              </w:rPr>
              <w:t>margin-top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30px</w:t>
            </w:r>
          </w:p>
          <w:p w:rsidR="008E4D81" w:rsidRDefault="008E4D81" w:rsidP="008E4D81">
            <w:pPr>
              <w:pStyle w:val="af0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主体内容分为两部分</w:t>
            </w:r>
          </w:p>
          <w:p w:rsidR="008E4D81" w:rsidRDefault="008E4D81" w:rsidP="008E4D81">
            <w:pPr>
              <w:pStyle w:val="af0"/>
              <w:ind w:left="360" w:firstLineChars="0" w:firstLine="0"/>
            </w:pPr>
            <w:r>
              <w:rPr>
                <w:rFonts w:hint="eastAsia"/>
              </w:rPr>
              <w:t>图标和未读数目：如果没有未读数目，这图标居中显示；否则图标靠左，未读数目靠右，文本大小：</w:t>
            </w:r>
            <w:r>
              <w:rPr>
                <w:rFonts w:hint="eastAsia"/>
              </w:rPr>
              <w:t>30px</w:t>
            </w:r>
          </w:p>
          <w:p w:rsidR="008E4D81" w:rsidRPr="008E4D81" w:rsidRDefault="008E4D81" w:rsidP="008E4D81">
            <w:pPr>
              <w:pStyle w:val="af0"/>
              <w:ind w:left="360" w:firstLineChars="0" w:firstLine="0"/>
            </w:pPr>
            <w:r>
              <w:rPr>
                <w:rFonts w:hint="eastAsia"/>
              </w:rPr>
              <w:t>标题：居中显示，文本大小：</w:t>
            </w:r>
            <w:r>
              <w:rPr>
                <w:rFonts w:hint="eastAsia"/>
              </w:rPr>
              <w:t>15px</w:t>
            </w:r>
          </w:p>
        </w:tc>
      </w:tr>
    </w:tbl>
    <w:p w:rsidR="006248B4" w:rsidRPr="006248B4" w:rsidRDefault="006248B4" w:rsidP="006248B4">
      <w:pPr>
        <w:ind w:firstLine="480"/>
      </w:pPr>
    </w:p>
    <w:p w:rsidR="005E0665" w:rsidRDefault="00250260" w:rsidP="005208D0">
      <w:pPr>
        <w:pStyle w:val="2"/>
      </w:pPr>
      <w:r>
        <w:rPr>
          <w:rFonts w:hint="eastAsia"/>
        </w:rPr>
        <w:t>列表页面</w:t>
      </w:r>
    </w:p>
    <w:p w:rsidR="00C80ED5" w:rsidRDefault="00C80ED5" w:rsidP="00C80ED5">
      <w:pPr>
        <w:ind w:firstLine="480"/>
      </w:pPr>
      <w:r>
        <w:rPr>
          <w:rFonts w:hint="eastAsia"/>
        </w:rPr>
        <w:t>列表分为两种，单行列表和多行列表</w:t>
      </w:r>
    </w:p>
    <w:p w:rsidR="00C80ED5" w:rsidRDefault="00C80ED5" w:rsidP="00C80ED5">
      <w:pPr>
        <w:pStyle w:val="3"/>
      </w:pPr>
      <w:r>
        <w:rPr>
          <w:rFonts w:hint="eastAsia"/>
        </w:rPr>
        <w:t>单行列表</w:t>
      </w:r>
    </w:p>
    <w:p w:rsidR="00C80ED5" w:rsidRDefault="00C80ED5" w:rsidP="00C80ED5">
      <w:pPr>
        <w:ind w:firstLine="480"/>
        <w:rPr>
          <w:rFonts w:ascii="宋体" w:hAnsi="宋体"/>
          <w:szCs w:val="24"/>
        </w:rPr>
      </w:pPr>
      <w:r>
        <w:rPr>
          <w:rFonts w:hint="eastAsia"/>
        </w:rPr>
        <w:t>单行列表</w:t>
      </w:r>
      <w:r w:rsidRPr="00E6192D">
        <w:rPr>
          <w:rFonts w:ascii="宋体" w:hAnsi="宋体" w:hint="eastAsia"/>
          <w:szCs w:val="24"/>
        </w:rPr>
        <w:t>包括stdTree列表、设置界面列表、选择流程列表、字体大小列表</w:t>
      </w:r>
      <w:r>
        <w:rPr>
          <w:rFonts w:ascii="宋体" w:hAnsi="宋体" w:hint="eastAsia"/>
          <w:szCs w:val="24"/>
        </w:rPr>
        <w:t>等。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C80ED5" w:rsidTr="00C80ED5">
        <w:tc>
          <w:tcPr>
            <w:tcW w:w="2840" w:type="dxa"/>
          </w:tcPr>
          <w:p w:rsidR="00C80ED5" w:rsidRDefault="00C80ED5" w:rsidP="00C80ED5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A45E51D" wp14:editId="567358CF">
                  <wp:extent cx="1602029" cy="2984732"/>
                  <wp:effectExtent l="0" t="0" r="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234" cy="298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C80ED5" w:rsidRDefault="006B7780" w:rsidP="00C80ED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E3E4B73" wp14:editId="26E1488E">
                  <wp:extent cx="1601959" cy="2984602"/>
                  <wp:effectExtent l="0" t="0" r="0" b="635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164" cy="298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C80ED5" w:rsidRDefault="006B7780" w:rsidP="00C80ED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29DD2D0" wp14:editId="7BAD1FBE">
                  <wp:extent cx="1601959" cy="2984602"/>
                  <wp:effectExtent l="0" t="0" r="0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164" cy="298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6A9A" w:rsidRDefault="006B7780" w:rsidP="006B7780">
      <w:pPr>
        <w:ind w:firstLineChars="83" w:firstLine="199"/>
      </w:pPr>
      <w:r>
        <w:rPr>
          <w:rFonts w:hint="eastAsia"/>
        </w:rPr>
        <w:tab/>
      </w:r>
    </w:p>
    <w:p w:rsidR="00C80ED5" w:rsidRDefault="006B7780" w:rsidP="006B7780">
      <w:pPr>
        <w:ind w:firstLineChars="83" w:firstLine="199"/>
      </w:pPr>
      <w:r>
        <w:rPr>
          <w:rFonts w:hint="eastAsia"/>
        </w:rPr>
        <w:t>字体大小设置参考整体设计原则，列表两边都可以放置图标，</w:t>
      </w:r>
      <w:r w:rsidR="00B77926">
        <w:rPr>
          <w:rFonts w:hint="eastAsia"/>
        </w:rPr>
        <w:t>布局如下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6C6A9A" w:rsidTr="006C6A9A">
        <w:tc>
          <w:tcPr>
            <w:tcW w:w="4261" w:type="dxa"/>
          </w:tcPr>
          <w:p w:rsidR="006C6A9A" w:rsidRDefault="006C6A9A" w:rsidP="006B7780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3CB974F" wp14:editId="44788D4D">
                  <wp:extent cx="2293912" cy="4030675"/>
                  <wp:effectExtent l="0" t="0" r="0" b="8255"/>
                  <wp:docPr id="283" name="图片 283" descr="C:\Users\890171\Desktop\规范\单行列表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890171\Desktop\规范\单行列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848" cy="4030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6C6A9A" w:rsidRDefault="006C6A9A" w:rsidP="006B7780">
            <w:pPr>
              <w:ind w:firstLineChars="0" w:firstLine="0"/>
            </w:pPr>
            <w:r>
              <w:rPr>
                <w:rFonts w:hint="eastAsia"/>
              </w:rPr>
              <w:t>图标上下内边距为</w:t>
            </w:r>
            <w:r>
              <w:rPr>
                <w:rFonts w:hint="eastAsia"/>
              </w:rPr>
              <w:t>8px</w:t>
            </w:r>
            <w:r>
              <w:rPr>
                <w:rFonts w:hint="eastAsia"/>
              </w:rPr>
              <w:t>，左右内边距为</w:t>
            </w:r>
            <w:r>
              <w:rPr>
                <w:rFonts w:hint="eastAsia"/>
              </w:rPr>
              <w:t>15px</w:t>
            </w:r>
            <w:r>
              <w:rPr>
                <w:rFonts w:hint="eastAsia"/>
              </w:rPr>
              <w:t>；</w:t>
            </w:r>
          </w:p>
          <w:p w:rsidR="006C6A9A" w:rsidRPr="006C6A9A" w:rsidRDefault="006C6A9A" w:rsidP="006B7780">
            <w:pPr>
              <w:ind w:firstLineChars="0" w:firstLine="0"/>
            </w:pPr>
            <w:r>
              <w:rPr>
                <w:rFonts w:hint="eastAsia"/>
              </w:rPr>
              <w:t>左边图标右内边距为</w:t>
            </w:r>
            <w:r>
              <w:rPr>
                <w:rFonts w:hint="eastAsia"/>
              </w:rPr>
              <w:t>15px</w:t>
            </w:r>
          </w:p>
        </w:tc>
      </w:tr>
    </w:tbl>
    <w:p w:rsidR="00B77926" w:rsidRPr="00B77926" w:rsidRDefault="00B77926" w:rsidP="006B7780">
      <w:pPr>
        <w:ind w:firstLineChars="83" w:firstLine="199"/>
      </w:pPr>
    </w:p>
    <w:p w:rsidR="00650393" w:rsidRPr="00650393" w:rsidRDefault="00176BE8" w:rsidP="00176BE8">
      <w:pPr>
        <w:pStyle w:val="3"/>
      </w:pPr>
      <w:r>
        <w:rPr>
          <w:rFonts w:hint="eastAsia"/>
        </w:rPr>
        <w:lastRenderedPageBreak/>
        <w:t>多行列表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830872" w:rsidTr="00830872">
        <w:tc>
          <w:tcPr>
            <w:tcW w:w="4261" w:type="dxa"/>
          </w:tcPr>
          <w:p w:rsidR="00830872" w:rsidRDefault="00830872" w:rsidP="0083087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831D28C" wp14:editId="1A670B4B">
                  <wp:extent cx="2524125" cy="4488067"/>
                  <wp:effectExtent l="0" t="0" r="0" b="825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代办列表.pn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708" cy="4496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30872" w:rsidRDefault="00830872" w:rsidP="0083087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E290C31" wp14:editId="07C5ACBD">
                  <wp:extent cx="2533650" cy="4505003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代办列表-1.jp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295" cy="4520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CA1" w:rsidRDefault="00923CA1" w:rsidP="00C4544E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代办列表</w:t>
      </w:r>
      <w:r w:rsidR="00442C4D">
        <w:rPr>
          <w:rFonts w:hint="eastAsia"/>
        </w:rPr>
        <w:t>左右内边距</w:t>
      </w:r>
      <w:r w:rsidR="00C13FB4">
        <w:rPr>
          <w:rFonts w:hint="eastAsia"/>
        </w:rPr>
        <w:t>各</w:t>
      </w:r>
      <w:r>
        <w:rPr>
          <w:rFonts w:hint="eastAsia"/>
        </w:rPr>
        <w:t>为</w:t>
      </w:r>
      <w:r>
        <w:rPr>
          <w:rFonts w:hint="eastAsia"/>
        </w:rPr>
        <w:t>10px</w:t>
      </w:r>
    </w:p>
    <w:p w:rsidR="00C13FB4" w:rsidRDefault="00C13FB4" w:rsidP="00C13FB4">
      <w:pPr>
        <w:ind w:firstLineChars="0"/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8"/>
        <w:gridCol w:w="4264"/>
      </w:tblGrid>
      <w:tr w:rsidR="00C13FB4" w:rsidTr="00EA2B67">
        <w:tc>
          <w:tcPr>
            <w:tcW w:w="4261" w:type="dxa"/>
          </w:tcPr>
          <w:p w:rsidR="00C13FB4" w:rsidRDefault="00C13FB4" w:rsidP="00C13FB4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5B10E78" wp14:editId="3484E537">
                  <wp:extent cx="2609850" cy="4640489"/>
                  <wp:effectExtent l="0" t="0" r="0" b="8255"/>
                  <wp:docPr id="16" name="图片 16" descr="C:\Users\890171\Desktop\截图\代办列表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890171\Desktop\截图\代办列表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859" cy="465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C13FB4" w:rsidRDefault="00C13FB4" w:rsidP="00C13FB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95A3DBA" wp14:editId="45FF051A">
                  <wp:extent cx="2614185" cy="4648200"/>
                  <wp:effectExtent l="0" t="0" r="0" b="0"/>
                  <wp:docPr id="17" name="图片 17" descr="C:\Users\890171\Desktop\截图\代办列表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890171\Desktop\截图\代办列表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848" cy="4667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3FB4" w:rsidRDefault="00C13FB4" w:rsidP="00C4544E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每条代办内容的高度为</w:t>
      </w:r>
      <w:r w:rsidR="001B4AB7">
        <w:rPr>
          <w:rFonts w:hint="eastAsia"/>
        </w:rPr>
        <w:t>：</w:t>
      </w:r>
      <w:r>
        <w:t>88px</w:t>
      </w:r>
    </w:p>
    <w:p w:rsidR="00C13FB4" w:rsidRDefault="00C13FB4" w:rsidP="00C4544E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代办内详情的</w:t>
      </w:r>
      <w:r w:rsidR="00442C4D">
        <w:rPr>
          <w:rFonts w:hint="eastAsia"/>
        </w:rPr>
        <w:t>边框边距</w:t>
      </w:r>
      <w:r>
        <w:rPr>
          <w:rFonts w:hint="eastAsia"/>
        </w:rPr>
        <w:t>为</w:t>
      </w:r>
      <w:r w:rsidR="00442C4D">
        <w:rPr>
          <w:rFonts w:hint="eastAsia"/>
        </w:rPr>
        <w:t>：左内边距</w:t>
      </w:r>
      <w:r w:rsidR="001B4AB7">
        <w:rPr>
          <w:rFonts w:hint="eastAsia"/>
        </w:rPr>
        <w:t>为</w:t>
      </w:r>
      <w:r w:rsidR="001B4AB7">
        <w:rPr>
          <w:rFonts w:hint="eastAsia"/>
        </w:rPr>
        <w:t>14px</w:t>
      </w:r>
      <w:r w:rsidR="00442C4D">
        <w:rPr>
          <w:rFonts w:hint="eastAsia"/>
        </w:rPr>
        <w:t>，上内边</w:t>
      </w:r>
      <w:r w:rsidR="001B4AB7">
        <w:rPr>
          <w:rFonts w:hint="eastAsia"/>
        </w:rPr>
        <w:t>距为</w:t>
      </w:r>
      <w:r w:rsidR="001B4AB7">
        <w:rPr>
          <w:rFonts w:hint="eastAsia"/>
        </w:rPr>
        <w:t>5px</w:t>
      </w:r>
      <w:r w:rsidR="001B4AB7">
        <w:rPr>
          <w:rFonts w:hint="eastAsia"/>
        </w:rPr>
        <w:t>（</w:t>
      </w:r>
      <w:r w:rsidR="001B4AB7">
        <w:rPr>
          <w:rStyle w:val="webkit-css-property"/>
          <w:rFonts w:ascii="Consolas" w:hAnsi="Consolas" w:cs="Consolas"/>
          <w:color w:val="C80000"/>
          <w:sz w:val="18"/>
          <w:szCs w:val="18"/>
          <w:u w:val="single"/>
        </w:rPr>
        <w:t>padding</w:t>
      </w:r>
      <w:r w:rsidR="001B4AB7">
        <w:rPr>
          <w:rFonts w:ascii="Consolas" w:hAnsi="Consolas" w:cs="Consolas"/>
          <w:color w:val="222222"/>
          <w:sz w:val="18"/>
          <w:szCs w:val="18"/>
        </w:rPr>
        <w:t>:</w:t>
      </w:r>
      <w:r w:rsidR="001B4AB7">
        <w:rPr>
          <w:rStyle w:val="apple-converted-space"/>
          <w:rFonts w:ascii="Consolas" w:hAnsi="Consolas" w:cs="Consolas"/>
          <w:color w:val="222222"/>
          <w:sz w:val="18"/>
          <w:szCs w:val="18"/>
        </w:rPr>
        <w:t> </w:t>
      </w:r>
      <w:r w:rsidR="001B4AB7">
        <w:rPr>
          <w:rStyle w:val="value"/>
          <w:rFonts w:ascii="Consolas" w:hAnsi="Consolas" w:cs="Consolas"/>
          <w:color w:val="222222"/>
          <w:sz w:val="18"/>
          <w:szCs w:val="18"/>
        </w:rPr>
        <w:t>5px 0px 0px 14px</w:t>
      </w:r>
      <w:r w:rsidR="001B4AB7">
        <w:rPr>
          <w:rFonts w:ascii="Consolas" w:hAnsi="Consolas" w:cs="Consolas"/>
          <w:color w:val="222222"/>
          <w:sz w:val="18"/>
          <w:szCs w:val="18"/>
        </w:rPr>
        <w:t>;</w:t>
      </w:r>
      <w:r w:rsidR="001B4AB7">
        <w:rPr>
          <w:rFonts w:hint="eastAsia"/>
        </w:rPr>
        <w:t>）</w:t>
      </w:r>
    </w:p>
    <w:p w:rsidR="001B4AB7" w:rsidRDefault="001B4AB7" w:rsidP="001B4AB7">
      <w:pPr>
        <w:ind w:firstLineChars="0"/>
      </w:pPr>
    </w:p>
    <w:p w:rsidR="001B4AB7" w:rsidRDefault="001B4AB7" w:rsidP="001B4AB7">
      <w:pPr>
        <w:ind w:firstLineChars="0"/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9"/>
        <w:gridCol w:w="4243"/>
      </w:tblGrid>
      <w:tr w:rsidR="001B4AB7" w:rsidTr="00EA2B67">
        <w:tc>
          <w:tcPr>
            <w:tcW w:w="4261" w:type="dxa"/>
          </w:tcPr>
          <w:p w:rsidR="001B4AB7" w:rsidRDefault="001B4AB7" w:rsidP="00A6589E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908E944" wp14:editId="55E9ADE5">
                  <wp:extent cx="2614186" cy="4648200"/>
                  <wp:effectExtent l="0" t="0" r="0" b="0"/>
                  <wp:docPr id="24" name="图片 24" descr="C:\Users\890171\Desktop\截图\代办列表-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890171\Desktop\截图\代办列表-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4186" cy="464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1B4AB7" w:rsidRDefault="001B4AB7" w:rsidP="00A6589E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0C0FC04" wp14:editId="0690E66B">
                  <wp:extent cx="2582044" cy="4591050"/>
                  <wp:effectExtent l="0" t="0" r="8890" b="0"/>
                  <wp:docPr id="28" name="图片 28" descr="C:\Users\890171\Desktop\截图\代办列表-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890171\Desktop\截图\代办列表-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2044" cy="459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4AB7" w:rsidRDefault="001B4AB7" w:rsidP="001B4AB7">
      <w:pPr>
        <w:ind w:firstLineChars="0"/>
      </w:pPr>
      <w:r>
        <w:rPr>
          <w:rFonts w:hint="eastAsia"/>
        </w:rPr>
        <w:t>代办列表内容分为标题和子标题时间两块</w:t>
      </w:r>
    </w:p>
    <w:p w:rsidR="006B3B9D" w:rsidRDefault="001B4AB7" w:rsidP="00C4544E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标题最多两行显示，超过两行部分省略显示</w:t>
      </w:r>
      <w:r w:rsidR="00BF574E">
        <w:rPr>
          <w:rFonts w:hint="eastAsia"/>
        </w:rPr>
        <w:t>，字体大小和高度由用户设置的字体大</w:t>
      </w:r>
      <w:r w:rsidR="006B3B9D">
        <w:rPr>
          <w:rFonts w:hint="eastAsia"/>
        </w:rPr>
        <w:t>小控制，默认中字体情况下，高度为</w:t>
      </w:r>
      <w:r w:rsidR="006B3B9D">
        <w:rPr>
          <w:rFonts w:hint="eastAsia"/>
        </w:rPr>
        <w:t>48px</w:t>
      </w:r>
      <w:r w:rsidR="006B3B9D">
        <w:rPr>
          <w:rFonts w:hint="eastAsia"/>
        </w:rPr>
        <w:t>，行高</w:t>
      </w:r>
      <w:r w:rsidR="006B3B9D">
        <w:rPr>
          <w:rFonts w:hint="eastAsia"/>
        </w:rPr>
        <w:t>24px</w:t>
      </w:r>
      <w:r w:rsidR="006B3B9D">
        <w:rPr>
          <w:rFonts w:hint="eastAsia"/>
        </w:rPr>
        <w:t>，字体大小为</w:t>
      </w:r>
      <w:r w:rsidR="006B3B9D">
        <w:rPr>
          <w:rFonts w:hint="eastAsia"/>
        </w:rPr>
        <w:t>19px</w:t>
      </w:r>
      <w:r w:rsidR="006B3B9D">
        <w:rPr>
          <w:rFonts w:hint="eastAsia"/>
        </w:rPr>
        <w:t>，颜色都为</w:t>
      </w:r>
      <w:r w:rsidR="006B3B9D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#3F3F3F</w:t>
      </w:r>
      <w:r w:rsidR="006B3B9D">
        <w:rPr>
          <w:rFonts w:hint="eastAsia"/>
        </w:rPr>
        <w:t>（黑色）</w:t>
      </w:r>
      <w:r w:rsidR="006B3B9D">
        <w:rPr>
          <w:rFonts w:hint="eastAsia"/>
        </w:rPr>
        <w:t xml:space="preserve"> </w:t>
      </w:r>
    </w:p>
    <w:p w:rsidR="006B3B9D" w:rsidRPr="00F16BC9" w:rsidRDefault="006B3B9D" w:rsidP="00C4544E">
      <w:pPr>
        <w:pStyle w:val="af0"/>
        <w:numPr>
          <w:ilvl w:val="0"/>
          <w:numId w:val="10"/>
        </w:numPr>
        <w:ind w:firstLineChars="0"/>
      </w:pPr>
      <w:r>
        <w:rPr>
          <w:rFonts w:hint="eastAsia"/>
        </w:rPr>
        <w:t>小字体：高度为</w:t>
      </w:r>
      <w:r>
        <w:rPr>
          <w:rFonts w:hint="eastAsia"/>
        </w:rPr>
        <w:t>48px</w:t>
      </w:r>
      <w:r>
        <w:rPr>
          <w:rFonts w:hint="eastAsia"/>
        </w:rPr>
        <w:t>，行高</w:t>
      </w:r>
      <w:r>
        <w:rPr>
          <w:rFonts w:hint="eastAsia"/>
        </w:rPr>
        <w:t>24px</w:t>
      </w:r>
      <w:r>
        <w:rPr>
          <w:rFonts w:hint="eastAsia"/>
        </w:rPr>
        <w:t>，字体大小为</w:t>
      </w:r>
      <w:r>
        <w:rPr>
          <w:rFonts w:hint="eastAsia"/>
        </w:rPr>
        <w:t>19px</w:t>
      </w:r>
    </w:p>
    <w:p w:rsidR="006B3B9D" w:rsidRDefault="006B3B9D" w:rsidP="00C4544E">
      <w:pPr>
        <w:pStyle w:val="af0"/>
        <w:numPr>
          <w:ilvl w:val="0"/>
          <w:numId w:val="10"/>
        </w:numPr>
        <w:ind w:firstLineChars="0"/>
      </w:pPr>
      <w:r w:rsidRPr="00F16BC9">
        <w:rPr>
          <w:rFonts w:hint="eastAsia"/>
        </w:rPr>
        <w:t>中字体：</w:t>
      </w:r>
      <w:r>
        <w:rPr>
          <w:rFonts w:hint="eastAsia"/>
        </w:rPr>
        <w:t>高度为</w:t>
      </w:r>
      <w:r>
        <w:rPr>
          <w:rFonts w:hint="eastAsia"/>
        </w:rPr>
        <w:t>48px</w:t>
      </w:r>
      <w:r>
        <w:rPr>
          <w:rFonts w:hint="eastAsia"/>
        </w:rPr>
        <w:t>，行高</w:t>
      </w:r>
      <w:r>
        <w:rPr>
          <w:rFonts w:hint="eastAsia"/>
        </w:rPr>
        <w:t>24px</w:t>
      </w:r>
      <w:r>
        <w:rPr>
          <w:rFonts w:hint="eastAsia"/>
        </w:rPr>
        <w:t>，字体大小为</w:t>
      </w:r>
      <w:r>
        <w:rPr>
          <w:rFonts w:hint="eastAsia"/>
        </w:rPr>
        <w:t>19px</w:t>
      </w:r>
    </w:p>
    <w:p w:rsidR="006B3B9D" w:rsidRDefault="006B3B9D" w:rsidP="00C4544E">
      <w:pPr>
        <w:pStyle w:val="af0"/>
        <w:numPr>
          <w:ilvl w:val="0"/>
          <w:numId w:val="10"/>
        </w:numPr>
        <w:ind w:firstLineChars="0"/>
      </w:pPr>
      <w:r>
        <w:rPr>
          <w:rFonts w:hint="eastAsia"/>
        </w:rPr>
        <w:t>大</w:t>
      </w:r>
      <w:r w:rsidRPr="00F16BC9">
        <w:rPr>
          <w:rFonts w:hint="eastAsia"/>
        </w:rPr>
        <w:t>字体：</w:t>
      </w:r>
      <w:r>
        <w:rPr>
          <w:rFonts w:hint="eastAsia"/>
        </w:rPr>
        <w:t>高度为</w:t>
      </w:r>
      <w:r>
        <w:rPr>
          <w:rFonts w:hint="eastAsia"/>
        </w:rPr>
        <w:t>56px</w:t>
      </w:r>
      <w:r>
        <w:rPr>
          <w:rFonts w:hint="eastAsia"/>
        </w:rPr>
        <w:t>，行高</w:t>
      </w:r>
      <w:r>
        <w:rPr>
          <w:rFonts w:hint="eastAsia"/>
        </w:rPr>
        <w:t>28px</w:t>
      </w:r>
      <w:r>
        <w:rPr>
          <w:rFonts w:hint="eastAsia"/>
        </w:rPr>
        <w:t>，字体大小为</w:t>
      </w:r>
      <w:r>
        <w:rPr>
          <w:rFonts w:hint="eastAsia"/>
        </w:rPr>
        <w:t>23px</w:t>
      </w:r>
    </w:p>
    <w:p w:rsidR="006B3B9D" w:rsidRDefault="006B3B9D" w:rsidP="006B3B9D">
      <w:pPr>
        <w:pStyle w:val="af0"/>
        <w:ind w:left="620" w:firstLineChars="0" w:firstLine="0"/>
      </w:pPr>
    </w:p>
    <w:p w:rsidR="006B3B9D" w:rsidRPr="00900C87" w:rsidRDefault="001B4AB7" w:rsidP="00C4544E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子标题靠左显示，</w:t>
      </w:r>
      <w:r w:rsidR="00DA5E8B">
        <w:rPr>
          <w:rFonts w:hint="eastAsia"/>
        </w:rPr>
        <w:t>一行显示内容，超过部分省略显示，</w:t>
      </w:r>
      <w:r w:rsidR="006B3B9D">
        <w:rPr>
          <w:rFonts w:hint="eastAsia"/>
        </w:rPr>
        <w:t>字体颜色为</w:t>
      </w:r>
      <w:r w:rsidR="006B3B9D" w:rsidRPr="006B3B9D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#666</w:t>
      </w:r>
      <w:r w:rsidR="006B3B9D" w:rsidRPr="006B3B9D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（灰</w:t>
      </w:r>
      <w:r w:rsidR="00347ECB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色</w:t>
      </w:r>
      <w:r w:rsidR="006B3B9D" w:rsidRPr="006B3B9D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）</w:t>
      </w:r>
    </w:p>
    <w:p w:rsidR="006B3B9D" w:rsidRDefault="006B3B9D" w:rsidP="00C4544E">
      <w:pPr>
        <w:pStyle w:val="af0"/>
        <w:numPr>
          <w:ilvl w:val="0"/>
          <w:numId w:val="11"/>
        </w:numPr>
        <w:ind w:firstLineChars="0"/>
      </w:pPr>
      <w:r>
        <w:rPr>
          <w:rFonts w:hint="eastAsia"/>
        </w:rPr>
        <w:t>小字体：</w:t>
      </w:r>
      <w:r w:rsidR="00347ECB">
        <w:rPr>
          <w:rFonts w:hint="eastAsia"/>
        </w:rPr>
        <w:t>字体大小为</w:t>
      </w:r>
      <w:r w:rsidR="00347ECB">
        <w:rPr>
          <w:rFonts w:hint="eastAsia"/>
        </w:rPr>
        <w:t>15px</w:t>
      </w:r>
      <w:r w:rsidR="00347ECB">
        <w:rPr>
          <w:rFonts w:hint="eastAsia"/>
        </w:rPr>
        <w:t>，上下边框间距为</w:t>
      </w:r>
      <w:r w:rsidR="00347ECB">
        <w:rPr>
          <w:rFonts w:hint="eastAsia"/>
        </w:rPr>
        <w:t>7px</w:t>
      </w:r>
      <w:r w:rsidR="00347ECB">
        <w:rPr>
          <w:rFonts w:hint="eastAsia"/>
        </w:rPr>
        <w:t>（</w:t>
      </w:r>
      <w:r w:rsidR="00347ECB">
        <w:rPr>
          <w:rStyle w:val="webkit-css-property"/>
          <w:rFonts w:ascii="Consolas" w:hAnsi="Consolas" w:cs="Consolas"/>
          <w:color w:val="C80000"/>
          <w:sz w:val="18"/>
          <w:szCs w:val="18"/>
        </w:rPr>
        <w:t>margin</w:t>
      </w:r>
      <w:r w:rsidR="00347ECB">
        <w:rPr>
          <w:rFonts w:ascii="Consolas" w:hAnsi="Consolas" w:cs="Consolas"/>
          <w:color w:val="222222"/>
          <w:sz w:val="18"/>
          <w:szCs w:val="18"/>
        </w:rPr>
        <w:t>:</w:t>
      </w:r>
      <w:r w:rsidR="00347ECB">
        <w:rPr>
          <w:rStyle w:val="apple-converted-space"/>
          <w:rFonts w:ascii="Consolas" w:hAnsi="Consolas" w:cs="Consolas"/>
          <w:color w:val="222222"/>
          <w:sz w:val="18"/>
          <w:szCs w:val="18"/>
        </w:rPr>
        <w:t> </w:t>
      </w:r>
      <w:r w:rsidR="00347ECB">
        <w:rPr>
          <w:rStyle w:val="value"/>
          <w:rFonts w:ascii="Consolas" w:hAnsi="Consolas" w:cs="Consolas"/>
          <w:color w:val="222222"/>
          <w:sz w:val="18"/>
          <w:szCs w:val="18"/>
        </w:rPr>
        <w:t>7px 0</w:t>
      </w:r>
      <w:r w:rsidR="00347ECB">
        <w:rPr>
          <w:rFonts w:ascii="Consolas" w:hAnsi="Consolas" w:cs="Consolas"/>
          <w:color w:val="222222"/>
          <w:sz w:val="18"/>
          <w:szCs w:val="18"/>
        </w:rPr>
        <w:t>;</w:t>
      </w:r>
      <w:r w:rsidR="00347ECB">
        <w:rPr>
          <w:rFonts w:hint="eastAsia"/>
        </w:rPr>
        <w:t>）</w:t>
      </w:r>
    </w:p>
    <w:p w:rsidR="006B3B9D" w:rsidRDefault="006B3B9D" w:rsidP="00C4544E">
      <w:pPr>
        <w:pStyle w:val="af0"/>
        <w:numPr>
          <w:ilvl w:val="0"/>
          <w:numId w:val="11"/>
        </w:numPr>
        <w:ind w:firstLineChars="0"/>
      </w:pPr>
      <w:r>
        <w:rPr>
          <w:rFonts w:hint="eastAsia"/>
        </w:rPr>
        <w:t>中字体：字体大小为</w:t>
      </w:r>
      <w:r>
        <w:rPr>
          <w:rFonts w:hint="eastAsia"/>
        </w:rPr>
        <w:t>15px</w:t>
      </w:r>
      <w:r w:rsidR="00C03642">
        <w:rPr>
          <w:rFonts w:hint="eastAsia"/>
        </w:rPr>
        <w:t>，上下边框间距为</w:t>
      </w:r>
      <w:r w:rsidR="00C03642">
        <w:rPr>
          <w:rFonts w:hint="eastAsia"/>
        </w:rPr>
        <w:t>7px</w:t>
      </w:r>
      <w:r w:rsidR="00E755CF">
        <w:rPr>
          <w:rFonts w:hint="eastAsia"/>
        </w:rPr>
        <w:t>（</w:t>
      </w:r>
      <w:r w:rsidR="00E755CF">
        <w:rPr>
          <w:rStyle w:val="webkit-css-property"/>
          <w:rFonts w:ascii="Consolas" w:hAnsi="Consolas" w:cs="Consolas"/>
          <w:color w:val="C80000"/>
          <w:sz w:val="18"/>
          <w:szCs w:val="18"/>
        </w:rPr>
        <w:t>margin</w:t>
      </w:r>
      <w:r w:rsidR="00E755CF">
        <w:rPr>
          <w:rFonts w:ascii="Consolas" w:hAnsi="Consolas" w:cs="Consolas"/>
          <w:color w:val="222222"/>
          <w:sz w:val="18"/>
          <w:szCs w:val="18"/>
        </w:rPr>
        <w:t>:</w:t>
      </w:r>
      <w:r w:rsidR="00E755CF">
        <w:rPr>
          <w:rStyle w:val="apple-converted-space"/>
          <w:rFonts w:ascii="Consolas" w:hAnsi="Consolas" w:cs="Consolas"/>
          <w:color w:val="222222"/>
          <w:sz w:val="18"/>
          <w:szCs w:val="18"/>
        </w:rPr>
        <w:t> </w:t>
      </w:r>
      <w:r w:rsidR="00E755CF">
        <w:rPr>
          <w:rStyle w:val="value"/>
          <w:rFonts w:ascii="Consolas" w:hAnsi="Consolas" w:cs="Consolas"/>
          <w:color w:val="222222"/>
          <w:sz w:val="18"/>
          <w:szCs w:val="18"/>
        </w:rPr>
        <w:t>7px 0</w:t>
      </w:r>
      <w:r w:rsidR="00E755CF">
        <w:rPr>
          <w:rFonts w:ascii="Consolas" w:hAnsi="Consolas" w:cs="Consolas"/>
          <w:color w:val="222222"/>
          <w:sz w:val="18"/>
          <w:szCs w:val="18"/>
        </w:rPr>
        <w:t>;</w:t>
      </w:r>
      <w:r w:rsidR="00E755CF">
        <w:rPr>
          <w:rFonts w:hint="eastAsia"/>
        </w:rPr>
        <w:t>）</w:t>
      </w:r>
    </w:p>
    <w:p w:rsidR="006B3B9D" w:rsidRPr="006B3B9D" w:rsidRDefault="006B3B9D" w:rsidP="00C4544E">
      <w:pPr>
        <w:pStyle w:val="af0"/>
        <w:numPr>
          <w:ilvl w:val="0"/>
          <w:numId w:val="11"/>
        </w:numPr>
        <w:ind w:firstLineChars="0"/>
      </w:pPr>
      <w:r>
        <w:rPr>
          <w:rFonts w:hint="eastAsia"/>
        </w:rPr>
        <w:t>大字体：</w:t>
      </w:r>
      <w:r w:rsidR="00D532FD">
        <w:rPr>
          <w:rFonts w:hint="eastAsia"/>
        </w:rPr>
        <w:t>字体大小为</w:t>
      </w:r>
      <w:r w:rsidR="00D532FD">
        <w:rPr>
          <w:rFonts w:hint="eastAsia"/>
        </w:rPr>
        <w:t>15px</w:t>
      </w:r>
      <w:r w:rsidR="00D532FD">
        <w:rPr>
          <w:rFonts w:hint="eastAsia"/>
        </w:rPr>
        <w:t>，上下边框间距为</w:t>
      </w:r>
      <w:r w:rsidR="00D532FD">
        <w:rPr>
          <w:rFonts w:hint="eastAsia"/>
        </w:rPr>
        <w:t>10px</w:t>
      </w:r>
      <w:r w:rsidR="00D532FD">
        <w:rPr>
          <w:rFonts w:hint="eastAsia"/>
        </w:rPr>
        <w:t>（</w:t>
      </w:r>
      <w:r w:rsidR="00D532FD">
        <w:rPr>
          <w:rStyle w:val="webkit-css-property"/>
          <w:rFonts w:ascii="Consolas" w:hAnsi="Consolas" w:cs="Consolas"/>
          <w:color w:val="C80000"/>
          <w:sz w:val="18"/>
          <w:szCs w:val="18"/>
        </w:rPr>
        <w:t>margin</w:t>
      </w:r>
      <w:r w:rsidR="00D532FD">
        <w:rPr>
          <w:rFonts w:ascii="Consolas" w:hAnsi="Consolas" w:cs="Consolas"/>
          <w:color w:val="222222"/>
          <w:sz w:val="18"/>
          <w:szCs w:val="18"/>
        </w:rPr>
        <w:t>:</w:t>
      </w:r>
      <w:r w:rsidR="00D532FD">
        <w:rPr>
          <w:rStyle w:val="value"/>
          <w:rFonts w:ascii="Consolas" w:hAnsi="Consolas" w:cs="Consolas" w:hint="eastAsia"/>
          <w:color w:val="222222"/>
          <w:sz w:val="18"/>
          <w:szCs w:val="18"/>
        </w:rPr>
        <w:t>10</w:t>
      </w:r>
      <w:r w:rsidR="00D532FD">
        <w:rPr>
          <w:rStyle w:val="value"/>
          <w:rFonts w:ascii="Consolas" w:hAnsi="Consolas" w:cs="Consolas"/>
          <w:color w:val="222222"/>
          <w:sz w:val="18"/>
          <w:szCs w:val="18"/>
        </w:rPr>
        <w:t>px 0</w:t>
      </w:r>
      <w:r w:rsidR="00D532FD">
        <w:rPr>
          <w:rFonts w:ascii="Consolas" w:hAnsi="Consolas" w:cs="Consolas"/>
          <w:color w:val="222222"/>
          <w:sz w:val="18"/>
          <w:szCs w:val="18"/>
        </w:rPr>
        <w:t>;</w:t>
      </w:r>
      <w:r w:rsidR="00D532FD">
        <w:rPr>
          <w:rFonts w:hint="eastAsia"/>
        </w:rPr>
        <w:t>）</w:t>
      </w:r>
    </w:p>
    <w:p w:rsidR="006B3B9D" w:rsidRDefault="00900C87" w:rsidP="00C4544E">
      <w:pPr>
        <w:pStyle w:val="af0"/>
        <w:numPr>
          <w:ilvl w:val="0"/>
          <w:numId w:val="9"/>
        </w:numPr>
        <w:ind w:firstLineChars="0"/>
      </w:pPr>
      <w:r>
        <w:rPr>
          <w:rFonts w:hint="eastAsia"/>
        </w:rPr>
        <w:t>时间靠右显示，时间格式为</w:t>
      </w:r>
      <w:r>
        <w:t>”MM-DD”</w:t>
      </w:r>
    </w:p>
    <w:p w:rsidR="00900C87" w:rsidRDefault="001A5B89" w:rsidP="001A5B89">
      <w:pPr>
        <w:pStyle w:val="2"/>
      </w:pPr>
      <w:r>
        <w:rPr>
          <w:rFonts w:hint="eastAsia"/>
        </w:rPr>
        <w:lastRenderedPageBreak/>
        <w:t>详情页面</w:t>
      </w:r>
    </w:p>
    <w:p w:rsidR="001A5B89" w:rsidRPr="001A5B89" w:rsidRDefault="001A5B89" w:rsidP="001A5B89">
      <w:pPr>
        <w:pStyle w:val="3"/>
      </w:pPr>
      <w:r>
        <w:rPr>
          <w:rFonts w:hint="eastAsia"/>
        </w:rPr>
        <w:t>详情页面整体布局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6"/>
        <w:gridCol w:w="4246"/>
      </w:tblGrid>
      <w:tr w:rsidR="00B35FA3" w:rsidTr="00B35FA3">
        <w:tc>
          <w:tcPr>
            <w:tcW w:w="4276" w:type="dxa"/>
          </w:tcPr>
          <w:p w:rsidR="00B35FA3" w:rsidRDefault="00B35FA3" w:rsidP="00A6589E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C52158A" wp14:editId="34111F9B">
                  <wp:extent cx="2620088" cy="4667250"/>
                  <wp:effectExtent l="0" t="0" r="8890" b="0"/>
                  <wp:docPr id="76" name="图片 76" descr="C:\Users\890171\Desktop\截图\代办详情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890171\Desktop\截图\代办详情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891" cy="4668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6" w:type="dxa"/>
          </w:tcPr>
          <w:p w:rsidR="00B35FA3" w:rsidRDefault="00B35FA3" w:rsidP="00A6589E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FF65A4C" wp14:editId="78F2D90B">
                  <wp:extent cx="2609393" cy="4648200"/>
                  <wp:effectExtent l="0" t="0" r="635" b="0"/>
                  <wp:docPr id="77" name="图片 77" descr="C:\Users\890171\Desktop\截图\代办详情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890171\Desktop\截图\代办详情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9393" cy="464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5FA3" w:rsidRDefault="00B35FA3" w:rsidP="00C4544E">
      <w:pPr>
        <w:pStyle w:val="af0"/>
        <w:numPr>
          <w:ilvl w:val="0"/>
          <w:numId w:val="8"/>
        </w:numPr>
        <w:ind w:firstLineChars="0"/>
      </w:pPr>
      <w:r>
        <w:rPr>
          <w:rFonts w:hint="eastAsia"/>
        </w:rPr>
        <w:t>详情内容上</w:t>
      </w:r>
      <w:r w:rsidR="00442C4D">
        <w:rPr>
          <w:rFonts w:hint="eastAsia"/>
        </w:rPr>
        <w:t>内边</w:t>
      </w:r>
      <w:r>
        <w:rPr>
          <w:rFonts w:hint="eastAsia"/>
        </w:rPr>
        <w:t>距为</w:t>
      </w:r>
      <w:r>
        <w:rPr>
          <w:rFonts w:hint="eastAsia"/>
        </w:rPr>
        <w:t>10px</w:t>
      </w:r>
      <w:r>
        <w:rPr>
          <w:rFonts w:hint="eastAsia"/>
        </w:rPr>
        <w:t>，下</w:t>
      </w:r>
      <w:r w:rsidR="00442C4D">
        <w:rPr>
          <w:rFonts w:hint="eastAsia"/>
        </w:rPr>
        <w:t>内边</w:t>
      </w:r>
      <w:r>
        <w:rPr>
          <w:rFonts w:hint="eastAsia"/>
        </w:rPr>
        <w:t>距为</w:t>
      </w:r>
      <w:r>
        <w:rPr>
          <w:rFonts w:hint="eastAsia"/>
        </w:rPr>
        <w:t>30px</w:t>
      </w:r>
      <w:r>
        <w:rPr>
          <w:rFonts w:hint="eastAsia"/>
        </w:rPr>
        <w:t>，左右</w:t>
      </w:r>
      <w:r w:rsidR="00442C4D">
        <w:rPr>
          <w:rFonts w:hint="eastAsia"/>
        </w:rPr>
        <w:t>内边</w:t>
      </w:r>
      <w:r>
        <w:rPr>
          <w:rFonts w:hint="eastAsia"/>
        </w:rPr>
        <w:t>距为宽度的</w:t>
      </w:r>
      <w:r>
        <w:rPr>
          <w:rFonts w:hint="eastAsia"/>
        </w:rPr>
        <w:t>3%</w:t>
      </w:r>
      <w:r>
        <w:rPr>
          <w:rFonts w:hint="eastAsia"/>
        </w:rPr>
        <w:t>（</w:t>
      </w:r>
      <w:r w:rsidRPr="00B35FA3">
        <w:t>padding: 10px 3% 30px 3%;</w:t>
      </w:r>
      <w:r>
        <w:rPr>
          <w:rFonts w:hint="eastAsia"/>
        </w:rPr>
        <w:t>）</w:t>
      </w:r>
      <w:r w:rsidR="003D3089">
        <w:rPr>
          <w:rFonts w:hint="eastAsia"/>
        </w:rPr>
        <w:t>，详情内容字体大小</w:t>
      </w:r>
      <w:r w:rsidR="00946D7C">
        <w:rPr>
          <w:rFonts w:hint="eastAsia"/>
        </w:rPr>
        <w:t>默认</w:t>
      </w:r>
      <w:r w:rsidR="003D3089">
        <w:rPr>
          <w:rFonts w:hint="eastAsia"/>
        </w:rPr>
        <w:t>设置为</w:t>
      </w:r>
    </w:p>
    <w:p w:rsidR="00946D7C" w:rsidRDefault="00946D7C" w:rsidP="00C4544E">
      <w:pPr>
        <w:pStyle w:val="af0"/>
        <w:numPr>
          <w:ilvl w:val="1"/>
          <w:numId w:val="8"/>
        </w:numPr>
        <w:ind w:firstLineChars="0"/>
      </w:pPr>
      <w:r>
        <w:rPr>
          <w:rFonts w:hint="eastAsia"/>
        </w:rPr>
        <w:t>小字体：</w:t>
      </w:r>
      <w:r>
        <w:rPr>
          <w:rFonts w:hint="eastAsia"/>
        </w:rPr>
        <w:t>16px</w:t>
      </w:r>
    </w:p>
    <w:p w:rsidR="00946D7C" w:rsidRDefault="00946D7C" w:rsidP="00C4544E">
      <w:pPr>
        <w:pStyle w:val="af0"/>
        <w:numPr>
          <w:ilvl w:val="1"/>
          <w:numId w:val="8"/>
        </w:numPr>
        <w:ind w:firstLineChars="0"/>
      </w:pPr>
      <w:r>
        <w:rPr>
          <w:rFonts w:hint="eastAsia"/>
        </w:rPr>
        <w:t>中字体：</w:t>
      </w:r>
      <w:r>
        <w:rPr>
          <w:rFonts w:hint="eastAsia"/>
        </w:rPr>
        <w:t>16px</w:t>
      </w:r>
    </w:p>
    <w:p w:rsidR="003D3089" w:rsidRDefault="00946D7C" w:rsidP="00C4544E">
      <w:pPr>
        <w:pStyle w:val="af0"/>
        <w:numPr>
          <w:ilvl w:val="1"/>
          <w:numId w:val="8"/>
        </w:numPr>
        <w:ind w:firstLineChars="0"/>
      </w:pPr>
      <w:r>
        <w:rPr>
          <w:rFonts w:hint="eastAsia"/>
        </w:rPr>
        <w:t>大字体：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18px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01"/>
        <w:gridCol w:w="2821"/>
        <w:gridCol w:w="2800"/>
      </w:tblGrid>
      <w:tr w:rsidR="00946D7C" w:rsidTr="00946D7C">
        <w:tc>
          <w:tcPr>
            <w:tcW w:w="2840" w:type="dxa"/>
          </w:tcPr>
          <w:p w:rsidR="00946D7C" w:rsidRDefault="00946D7C" w:rsidP="003D3089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50504E2" wp14:editId="5C994950">
                  <wp:extent cx="1771650" cy="3134456"/>
                  <wp:effectExtent l="0" t="0" r="0" b="8890"/>
                  <wp:docPr id="86" name="图片 86" descr="C:\Users\890171\Desktop\截图\代办详情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890171\Desktop\截图\代办详情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341" cy="3146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946D7C" w:rsidRDefault="00946D7C" w:rsidP="003D3089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F9E5B99" wp14:editId="792CFF1B">
                  <wp:extent cx="1718430" cy="3057525"/>
                  <wp:effectExtent l="0" t="0" r="0" b="0"/>
                  <wp:docPr id="87" name="图片 87" descr="C:\Users\890171\Desktop\截图\代办详情-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890171\Desktop\截图\代办详情-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443" cy="3064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946D7C" w:rsidRDefault="00946D7C" w:rsidP="003D3089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E4398AF" wp14:editId="12453E61">
                  <wp:extent cx="1704918" cy="3028950"/>
                  <wp:effectExtent l="0" t="0" r="0" b="0"/>
                  <wp:docPr id="88" name="图片 88" descr="C:\Users\890171\Desktop\截图\代办详情-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890171\Desktop\截图\代办详情-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18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3089" w:rsidRDefault="00946D7C" w:rsidP="003D3089">
      <w:pPr>
        <w:ind w:firstLineChars="0"/>
      </w:pPr>
      <w:r>
        <w:rPr>
          <w:rFonts w:hint="eastAsia"/>
        </w:rPr>
        <w:t>详情内容分为三部分</w:t>
      </w:r>
    </w:p>
    <w:p w:rsidR="00946D7C" w:rsidRDefault="00946D7C" w:rsidP="00C4544E">
      <w:pPr>
        <w:pStyle w:val="af0"/>
        <w:numPr>
          <w:ilvl w:val="0"/>
          <w:numId w:val="12"/>
        </w:numPr>
        <w:ind w:firstLineChars="0"/>
      </w:pPr>
      <w:r>
        <w:rPr>
          <w:rFonts w:hint="eastAsia"/>
        </w:rPr>
        <w:t>标题</w:t>
      </w:r>
    </w:p>
    <w:p w:rsidR="00946D7C" w:rsidRPr="00DC7532" w:rsidRDefault="00442C4D" w:rsidP="00C4544E">
      <w:pPr>
        <w:pStyle w:val="af0"/>
        <w:numPr>
          <w:ilvl w:val="0"/>
          <w:numId w:val="12"/>
        </w:numPr>
        <w:ind w:firstLineChars="0"/>
      </w:pPr>
      <w:r>
        <w:rPr>
          <w:rFonts w:hint="eastAsia"/>
        </w:rPr>
        <w:t>子标题</w:t>
      </w:r>
    </w:p>
    <w:p w:rsidR="00946D7C" w:rsidRDefault="00946D7C" w:rsidP="00C4544E">
      <w:pPr>
        <w:pStyle w:val="af0"/>
        <w:numPr>
          <w:ilvl w:val="0"/>
          <w:numId w:val="12"/>
        </w:numPr>
        <w:ind w:firstLineChars="0"/>
      </w:pPr>
      <w:r>
        <w:rPr>
          <w:rFonts w:hint="eastAsia"/>
        </w:rPr>
        <w:t>内容</w:t>
      </w:r>
    </w:p>
    <w:p w:rsidR="009A2BA7" w:rsidRDefault="009A2BA7" w:rsidP="001A5B89">
      <w:pPr>
        <w:pStyle w:val="3"/>
      </w:pPr>
      <w:r>
        <w:rPr>
          <w:rFonts w:hint="eastAsia"/>
        </w:rPr>
        <w:t>标题</w:t>
      </w:r>
    </w:p>
    <w:p w:rsidR="009A2BA7" w:rsidRPr="00946D7C" w:rsidRDefault="009A2BA7" w:rsidP="009A2BA7">
      <w:pPr>
        <w:ind w:left="620" w:firstLineChars="0" w:firstLine="0"/>
        <w:rPr>
          <w:rFonts w:ascii="Calibri" w:hAnsi="Calibri"/>
          <w:sz w:val="21"/>
          <w:szCs w:val="22"/>
        </w:rPr>
      </w:pPr>
      <w:r w:rsidRPr="00946D7C">
        <w:rPr>
          <w:rFonts w:ascii="Calibri" w:hAnsi="Calibri" w:hint="eastAsia"/>
          <w:sz w:val="21"/>
          <w:szCs w:val="22"/>
        </w:rPr>
        <w:t>标题颜色为黑色（</w:t>
      </w:r>
      <w:r w:rsidRPr="00946D7C">
        <w:rPr>
          <w:rFonts w:ascii="Calibri" w:hAnsi="Calibri"/>
          <w:sz w:val="21"/>
          <w:szCs w:val="22"/>
        </w:rPr>
        <w:t>#3F3F3F</w:t>
      </w:r>
      <w:r w:rsidRPr="00946D7C">
        <w:rPr>
          <w:rFonts w:ascii="Calibri" w:hAnsi="Calibri" w:hint="eastAsia"/>
          <w:sz w:val="21"/>
          <w:szCs w:val="22"/>
        </w:rPr>
        <w:t>），加粗并居中显示，标题显示高度不限制，内容有多少，全部完整显示，字体大小设置为默认字体的</w:t>
      </w:r>
      <w:r w:rsidRPr="00946D7C">
        <w:rPr>
          <w:rFonts w:ascii="Calibri" w:hAnsi="Calibri" w:hint="eastAsia"/>
          <w:sz w:val="21"/>
          <w:szCs w:val="22"/>
        </w:rPr>
        <w:t>1.4</w:t>
      </w:r>
      <w:r w:rsidRPr="00946D7C">
        <w:rPr>
          <w:rFonts w:ascii="Calibri" w:hAnsi="Calibri" w:hint="eastAsia"/>
          <w:sz w:val="21"/>
          <w:szCs w:val="22"/>
        </w:rPr>
        <w:t>倍（</w:t>
      </w:r>
      <w:r w:rsidRPr="00946D7C">
        <w:rPr>
          <w:rFonts w:ascii="Calibri" w:hAnsi="Calibri" w:hint="eastAsia"/>
          <w:sz w:val="21"/>
          <w:szCs w:val="22"/>
        </w:rPr>
        <w:t>1.4em</w:t>
      </w:r>
      <w:r w:rsidRPr="00946D7C">
        <w:rPr>
          <w:rFonts w:ascii="Calibri" w:hAnsi="Calibri" w:hint="eastAsia"/>
          <w:sz w:val="21"/>
          <w:szCs w:val="22"/>
        </w:rPr>
        <w:t>）</w:t>
      </w:r>
    </w:p>
    <w:p w:rsidR="009A2BA7" w:rsidRPr="009A2BA7" w:rsidRDefault="009A2BA7" w:rsidP="009A2BA7">
      <w:pPr>
        <w:ind w:firstLine="480"/>
      </w:pPr>
    </w:p>
    <w:p w:rsidR="001A5B89" w:rsidRDefault="00DB716D" w:rsidP="001A5B89">
      <w:pPr>
        <w:pStyle w:val="3"/>
      </w:pPr>
      <w:r>
        <w:rPr>
          <w:rFonts w:hint="eastAsia"/>
        </w:rPr>
        <w:lastRenderedPageBreak/>
        <w:t>子标题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53"/>
        <w:gridCol w:w="1423"/>
        <w:gridCol w:w="1415"/>
        <w:gridCol w:w="2831"/>
      </w:tblGrid>
      <w:tr w:rsidR="00B46110" w:rsidTr="00B46110">
        <w:tc>
          <w:tcPr>
            <w:tcW w:w="2855" w:type="dxa"/>
          </w:tcPr>
          <w:p w:rsidR="00B46110" w:rsidRDefault="00B46110" w:rsidP="00B46110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E57E50D" wp14:editId="0CFB2A13">
                  <wp:extent cx="1718430" cy="3057525"/>
                  <wp:effectExtent l="0" t="0" r="0" b="0"/>
                  <wp:docPr id="284" name="图片 284" descr="C:\Users\890171\Desktop\截图\代办详情-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890171\Desktop\截图\代办详情-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443" cy="3064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4" w:type="dxa"/>
            <w:gridSpan w:val="2"/>
          </w:tcPr>
          <w:p w:rsidR="00B46110" w:rsidRDefault="00B46110" w:rsidP="00B46110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A89C23E" wp14:editId="31ED85DD">
                  <wp:extent cx="1704975" cy="3024517"/>
                  <wp:effectExtent l="0" t="0" r="0" b="4445"/>
                  <wp:docPr id="285" name="图片 285" descr="C:\Users\890171\Desktop\截图\代办详情-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890171\Desktop\截图\代办详情-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302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3" w:type="dxa"/>
          </w:tcPr>
          <w:p w:rsidR="00B46110" w:rsidRDefault="00B46110" w:rsidP="00B46110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03531C0" wp14:editId="13C24AA6">
                  <wp:extent cx="1704918" cy="3028950"/>
                  <wp:effectExtent l="0" t="0" r="0" b="0"/>
                  <wp:docPr id="287" name="图片 287" descr="C:\Users\890171\Desktop\截图\代办详情-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890171\Desktop\截图\代办详情-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18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7532" w:rsidTr="00A6589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276" w:type="dxa"/>
            <w:gridSpan w:val="2"/>
          </w:tcPr>
          <w:p w:rsidR="00DC7532" w:rsidRDefault="00DC7532" w:rsidP="00A6589E">
            <w:pPr>
              <w:ind w:firstLineChars="0" w:firstLine="0"/>
            </w:pPr>
          </w:p>
        </w:tc>
        <w:tc>
          <w:tcPr>
            <w:tcW w:w="4246" w:type="dxa"/>
            <w:gridSpan w:val="2"/>
          </w:tcPr>
          <w:p w:rsidR="00DC7532" w:rsidRDefault="00DC7532" w:rsidP="00A6589E">
            <w:pPr>
              <w:ind w:firstLineChars="0" w:firstLine="0"/>
            </w:pPr>
          </w:p>
        </w:tc>
      </w:tr>
    </w:tbl>
    <w:p w:rsidR="00DC7532" w:rsidRPr="009A2BA7" w:rsidRDefault="00BF5848" w:rsidP="00C4544E">
      <w:pPr>
        <w:pStyle w:val="af0"/>
        <w:numPr>
          <w:ilvl w:val="0"/>
          <w:numId w:val="13"/>
        </w:numPr>
        <w:ind w:firstLineChars="0"/>
      </w:pPr>
      <w:r>
        <w:rPr>
          <w:rFonts w:hint="eastAsia"/>
        </w:rPr>
        <w:t>子标题可能</w:t>
      </w:r>
      <w:r w:rsidR="00DC7532" w:rsidRPr="009A2BA7">
        <w:rPr>
          <w:rFonts w:hint="eastAsia"/>
        </w:rPr>
        <w:t>包括时间和作者，字体设置</w:t>
      </w:r>
      <w:r w:rsidR="00D201A1" w:rsidRPr="009A2BA7">
        <w:rPr>
          <w:rFonts w:hint="eastAsia"/>
        </w:rPr>
        <w:t>为页面字体大小的</w:t>
      </w:r>
      <w:r w:rsidR="00D201A1" w:rsidRPr="009A2BA7">
        <w:rPr>
          <w:rFonts w:hint="eastAsia"/>
        </w:rPr>
        <w:t>0.8</w:t>
      </w:r>
      <w:r w:rsidR="00D201A1" w:rsidRPr="009A2BA7">
        <w:rPr>
          <w:rFonts w:hint="eastAsia"/>
        </w:rPr>
        <w:t>倍（</w:t>
      </w:r>
      <w:r w:rsidR="00D201A1" w:rsidRPr="009A2BA7">
        <w:t>0.</w:t>
      </w:r>
      <w:r w:rsidR="00D201A1" w:rsidRPr="009A2BA7">
        <w:rPr>
          <w:rFonts w:hint="eastAsia"/>
        </w:rPr>
        <w:t>8</w:t>
      </w:r>
      <w:r w:rsidR="00D201A1" w:rsidRPr="009A2BA7">
        <w:t>em</w:t>
      </w:r>
      <w:r w:rsidR="00D201A1" w:rsidRPr="009A2BA7">
        <w:rPr>
          <w:rFonts w:hint="eastAsia"/>
        </w:rPr>
        <w:t>），颜色为</w:t>
      </w:r>
      <w:r w:rsidR="00D201A1" w:rsidRPr="009A2BA7">
        <w:t>#999</w:t>
      </w:r>
      <w:r w:rsidR="00D201A1" w:rsidRPr="009A2BA7">
        <w:rPr>
          <w:rFonts w:hint="eastAsia"/>
        </w:rPr>
        <w:t>（灰色）</w:t>
      </w:r>
      <w:r w:rsidR="00D201A1" w:rsidRPr="009A2BA7">
        <w:t>,</w:t>
      </w:r>
      <w:r w:rsidR="00D201A1" w:rsidRPr="009A2BA7">
        <w:rPr>
          <w:rFonts w:hint="eastAsia"/>
        </w:rPr>
        <w:t>上下内边距为</w:t>
      </w:r>
      <w:r w:rsidR="00D201A1" w:rsidRPr="009A2BA7">
        <w:rPr>
          <w:rFonts w:hint="eastAsia"/>
        </w:rPr>
        <w:t>4px</w:t>
      </w:r>
      <w:r w:rsidR="00D201A1" w:rsidRPr="009A2BA7">
        <w:rPr>
          <w:rFonts w:hint="eastAsia"/>
        </w:rPr>
        <w:t>，左右内边距不设置，底部边框设置为</w:t>
      </w:r>
      <w:r w:rsidR="00D201A1" w:rsidRPr="009A2BA7">
        <w:rPr>
          <w:rFonts w:hint="eastAsia"/>
        </w:rPr>
        <w:t>1px</w:t>
      </w:r>
      <w:r w:rsidR="00D201A1" w:rsidRPr="009A2BA7">
        <w:rPr>
          <w:rFonts w:hint="eastAsia"/>
        </w:rPr>
        <w:t>并加粗，颜色设置为</w:t>
      </w:r>
      <w:r w:rsidR="00D201A1" w:rsidRPr="009A2BA7">
        <w:rPr>
          <w:rFonts w:hint="eastAsia"/>
        </w:rPr>
        <w:t>#</w:t>
      </w:r>
      <w:r w:rsidR="00D201A1" w:rsidRPr="009A2BA7">
        <w:t>D6D6D7</w:t>
      </w:r>
      <w:r w:rsidR="00D201A1" w:rsidRPr="009A2BA7">
        <w:rPr>
          <w:rFonts w:hint="eastAsia"/>
        </w:rPr>
        <w:t>（浅灰色），内容一行显示，超出部分不显示</w:t>
      </w:r>
    </w:p>
    <w:p w:rsidR="00D201A1" w:rsidRPr="00BD36E4" w:rsidRDefault="00D201A1" w:rsidP="00C4544E">
      <w:pPr>
        <w:pStyle w:val="af0"/>
        <w:numPr>
          <w:ilvl w:val="0"/>
          <w:numId w:val="13"/>
        </w:numPr>
        <w:ind w:firstLineChars="0"/>
      </w:pPr>
      <w:r w:rsidRPr="009A2BA7">
        <w:rPr>
          <w:rFonts w:hint="eastAsia"/>
        </w:rPr>
        <w:t>时间和作者块设置相同，</w:t>
      </w:r>
      <w:r w:rsidR="009A2BA7">
        <w:rPr>
          <w:rFonts w:hint="eastAsia"/>
        </w:rPr>
        <w:t>左右</w:t>
      </w:r>
      <w:r w:rsidRPr="009A2BA7">
        <w:rPr>
          <w:rFonts w:hint="eastAsia"/>
        </w:rPr>
        <w:t>外边距设置为</w:t>
      </w:r>
      <w:r w:rsidRPr="009A2BA7">
        <w:rPr>
          <w:rFonts w:hint="eastAsia"/>
        </w:rPr>
        <w:t>15px</w:t>
      </w:r>
      <w:r w:rsidRPr="009A2BA7">
        <w:rPr>
          <w:rFonts w:hint="eastAsia"/>
        </w:rPr>
        <w:t>，其他继承细节内容设置</w:t>
      </w:r>
    </w:p>
    <w:p w:rsidR="00BD36E4" w:rsidRDefault="00BD36E4" w:rsidP="00BD36E4">
      <w:pPr>
        <w:ind w:firstLineChars="0"/>
      </w:pPr>
    </w:p>
    <w:p w:rsidR="00BD36E4" w:rsidRDefault="001A5B89" w:rsidP="001A5B89">
      <w:pPr>
        <w:pStyle w:val="3"/>
      </w:pPr>
      <w:r>
        <w:rPr>
          <w:rFonts w:hint="eastAsia"/>
        </w:rPr>
        <w:t>内容</w:t>
      </w:r>
    </w:p>
    <w:p w:rsidR="001A5B89" w:rsidRDefault="001A5B89" w:rsidP="001A5B89">
      <w:pPr>
        <w:ind w:firstLine="480"/>
      </w:pPr>
      <w:r>
        <w:rPr>
          <w:rFonts w:hint="eastAsia"/>
        </w:rPr>
        <w:t>内容由各个可套用的模板完成，具体的模板有：</w:t>
      </w:r>
    </w:p>
    <w:p w:rsidR="001A5B89" w:rsidRDefault="001A5B89" w:rsidP="00C4544E">
      <w:pPr>
        <w:pStyle w:val="af0"/>
        <w:numPr>
          <w:ilvl w:val="0"/>
          <w:numId w:val="14"/>
        </w:numPr>
        <w:ind w:firstLineChars="0"/>
      </w:pPr>
      <w:r>
        <w:rPr>
          <w:rFonts w:hint="eastAsia"/>
        </w:rPr>
        <w:t>审批意见</w:t>
      </w:r>
    </w:p>
    <w:p w:rsidR="001A5B89" w:rsidRDefault="001A5B89" w:rsidP="00C4544E">
      <w:pPr>
        <w:pStyle w:val="af0"/>
        <w:numPr>
          <w:ilvl w:val="0"/>
          <w:numId w:val="14"/>
        </w:numPr>
        <w:ind w:firstLineChars="0"/>
      </w:pPr>
      <w:r>
        <w:rPr>
          <w:rFonts w:hint="eastAsia"/>
        </w:rPr>
        <w:t>流转过程</w:t>
      </w:r>
    </w:p>
    <w:p w:rsidR="001A5B89" w:rsidRDefault="001A5B89" w:rsidP="00C4544E">
      <w:pPr>
        <w:pStyle w:val="af0"/>
        <w:numPr>
          <w:ilvl w:val="0"/>
          <w:numId w:val="14"/>
        </w:numPr>
        <w:ind w:firstLineChars="0"/>
      </w:pPr>
      <w:r>
        <w:rPr>
          <w:rFonts w:hint="eastAsia"/>
        </w:rPr>
        <w:t>表格</w:t>
      </w:r>
    </w:p>
    <w:p w:rsidR="001A5B89" w:rsidRDefault="001A5B89" w:rsidP="00C4544E">
      <w:pPr>
        <w:pStyle w:val="af0"/>
        <w:numPr>
          <w:ilvl w:val="0"/>
          <w:numId w:val="14"/>
        </w:numPr>
        <w:ind w:firstLineChars="0"/>
      </w:pPr>
      <w:r>
        <w:rPr>
          <w:rFonts w:hint="eastAsia"/>
        </w:rPr>
        <w:t>附件</w:t>
      </w:r>
    </w:p>
    <w:p w:rsidR="001A5B89" w:rsidRPr="001A5B89" w:rsidRDefault="001A5B89" w:rsidP="00C4544E">
      <w:pPr>
        <w:pStyle w:val="af0"/>
        <w:numPr>
          <w:ilvl w:val="0"/>
          <w:numId w:val="14"/>
        </w:numPr>
        <w:ind w:firstLineChars="0"/>
      </w:pPr>
      <w:r>
        <w:rPr>
          <w:rFonts w:hint="eastAsia"/>
        </w:rPr>
        <w:t>我的意见</w:t>
      </w:r>
    </w:p>
    <w:p w:rsidR="009A2BA7" w:rsidRDefault="001A5B89" w:rsidP="009A2BA7">
      <w:pPr>
        <w:pStyle w:val="4"/>
        <w:numPr>
          <w:ilvl w:val="0"/>
          <w:numId w:val="0"/>
        </w:numPr>
        <w:ind w:left="437"/>
      </w:pPr>
      <w:r>
        <w:rPr>
          <w:rFonts w:hint="eastAsia"/>
        </w:rPr>
        <w:t>审批意见</w:t>
      </w:r>
      <w:r w:rsidR="009A2BA7">
        <w:rPr>
          <w:rFonts w:hint="eastAsia"/>
        </w:rPr>
        <w:tab/>
      </w:r>
    </w:p>
    <w:p w:rsidR="001A5B89" w:rsidRDefault="00BB6781" w:rsidP="00C4544E">
      <w:pPr>
        <w:pStyle w:val="af0"/>
        <w:numPr>
          <w:ilvl w:val="0"/>
          <w:numId w:val="14"/>
        </w:numPr>
        <w:ind w:firstLineChars="0"/>
      </w:pPr>
      <w:r w:rsidRPr="009A2BA7">
        <w:rPr>
          <w:rFonts w:hint="eastAsia"/>
        </w:rPr>
        <w:t>审批意见主要布局</w:t>
      </w:r>
    </w:p>
    <w:p w:rsidR="00F3715B" w:rsidRDefault="00F3715B" w:rsidP="00F3715B">
      <w:pPr>
        <w:pStyle w:val="af0"/>
        <w:ind w:left="900" w:firstLineChars="0" w:firstLine="0"/>
      </w:pPr>
    </w:p>
    <w:p w:rsidR="00F3715B" w:rsidRDefault="00F3715B" w:rsidP="00F3715B">
      <w:pPr>
        <w:pStyle w:val="af0"/>
        <w:ind w:left="90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24"/>
        <w:gridCol w:w="2851"/>
        <w:gridCol w:w="2847"/>
      </w:tblGrid>
      <w:tr w:rsidR="00F3715B" w:rsidTr="00F3715B">
        <w:tc>
          <w:tcPr>
            <w:tcW w:w="2526" w:type="dxa"/>
          </w:tcPr>
          <w:p w:rsidR="00F3715B" w:rsidRDefault="00F3715B" w:rsidP="00F3715B">
            <w:pPr>
              <w:pStyle w:val="af0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E456D40" wp14:editId="787D20A4">
                  <wp:extent cx="1685925" cy="2987262"/>
                  <wp:effectExtent l="0" t="0" r="0" b="3810"/>
                  <wp:docPr id="32" name="图片 32" descr="C:\Users\890171\Desktop\截图\审批意见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890171\Desktop\截图\审批意见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2987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0" w:type="dxa"/>
          </w:tcPr>
          <w:p w:rsidR="00F3715B" w:rsidRDefault="00F3715B" w:rsidP="00F3715B">
            <w:pPr>
              <w:pStyle w:val="af0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35A1F19" wp14:editId="6367F518">
                  <wp:extent cx="1703496" cy="3019425"/>
                  <wp:effectExtent l="0" t="0" r="0" b="0"/>
                  <wp:docPr id="34" name="图片 34" descr="C:\Users\890171\Desktop\截图\审批意见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890171\Desktop\截图\审批意见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496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6" w:type="dxa"/>
          </w:tcPr>
          <w:p w:rsidR="00F3715B" w:rsidRDefault="00F3715B" w:rsidP="00F3715B">
            <w:pPr>
              <w:pStyle w:val="af0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6329308" wp14:editId="7D3F504D">
                  <wp:extent cx="1700661" cy="3009900"/>
                  <wp:effectExtent l="0" t="0" r="0" b="0"/>
                  <wp:docPr id="35" name="图片 35" descr="C:\Users\890171\Desktop\截图\审批意见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890171\Desktop\截图\审批意见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2949" cy="301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715B" w:rsidRPr="009A2BA7" w:rsidRDefault="00F3715B" w:rsidP="00F3715B">
      <w:pPr>
        <w:pStyle w:val="af0"/>
        <w:ind w:left="900" w:firstLineChars="0" w:firstLine="0"/>
      </w:pPr>
    </w:p>
    <w:p w:rsidR="00F86EF2" w:rsidRDefault="00BB6781" w:rsidP="00F86EF2">
      <w:pPr>
        <w:ind w:firstLineChars="0" w:firstLine="0"/>
        <w:rPr>
          <w:sz w:val="21"/>
          <w:szCs w:val="21"/>
        </w:rPr>
      </w:pPr>
      <w:r w:rsidRPr="00BB6781">
        <w:rPr>
          <w:rFonts w:hint="eastAsia"/>
          <w:sz w:val="21"/>
          <w:szCs w:val="21"/>
        </w:rPr>
        <w:t>审批意见主要分</w:t>
      </w:r>
      <w:r>
        <w:rPr>
          <w:rFonts w:hint="eastAsia"/>
          <w:sz w:val="21"/>
          <w:szCs w:val="21"/>
        </w:rPr>
        <w:t>标题和内容两块，</w:t>
      </w:r>
      <w:r w:rsidR="00C33D47">
        <w:rPr>
          <w:rFonts w:hint="eastAsia"/>
          <w:sz w:val="21"/>
          <w:szCs w:val="21"/>
        </w:rPr>
        <w:t>整体设置为上下外边距为</w:t>
      </w:r>
      <w:r w:rsidR="00C33D47">
        <w:rPr>
          <w:rFonts w:hint="eastAsia"/>
          <w:sz w:val="21"/>
          <w:szCs w:val="21"/>
        </w:rPr>
        <w:t>10px</w:t>
      </w:r>
      <w:r w:rsidR="00C33D47">
        <w:rPr>
          <w:rFonts w:hint="eastAsia"/>
          <w:sz w:val="21"/>
          <w:szCs w:val="21"/>
        </w:rPr>
        <w:t>，右外边距为</w:t>
      </w:r>
      <w:r w:rsidR="00C33D47">
        <w:rPr>
          <w:rFonts w:hint="eastAsia"/>
          <w:sz w:val="21"/>
          <w:szCs w:val="21"/>
        </w:rPr>
        <w:t>2px</w:t>
      </w:r>
      <w:r w:rsidR="00C33D47">
        <w:rPr>
          <w:rFonts w:hint="eastAsia"/>
          <w:sz w:val="21"/>
          <w:szCs w:val="21"/>
        </w:rPr>
        <w:t>，底部边框设置为</w:t>
      </w:r>
      <w:r w:rsidR="00C33D47">
        <w:rPr>
          <w:rFonts w:hint="eastAsia"/>
          <w:sz w:val="21"/>
          <w:szCs w:val="21"/>
        </w:rPr>
        <w:t>1px</w:t>
      </w:r>
      <w:r w:rsidR="00C33D47">
        <w:rPr>
          <w:rFonts w:hint="eastAsia"/>
          <w:sz w:val="21"/>
          <w:szCs w:val="21"/>
        </w:rPr>
        <w:t>并加粗，颜色设置为</w:t>
      </w:r>
      <w:r w:rsidR="00C33D47" w:rsidRPr="00C33D47">
        <w:rPr>
          <w:sz w:val="21"/>
          <w:szCs w:val="21"/>
        </w:rPr>
        <w:t>#D6D6D7</w:t>
      </w:r>
      <w:r w:rsidR="00C33D47">
        <w:rPr>
          <w:rFonts w:hint="eastAsia"/>
          <w:sz w:val="21"/>
          <w:szCs w:val="21"/>
        </w:rPr>
        <w:t>（灰色）</w:t>
      </w:r>
    </w:p>
    <w:p w:rsidR="009A2BA7" w:rsidRDefault="00F86EF2" w:rsidP="00C4544E">
      <w:pPr>
        <w:pStyle w:val="af0"/>
        <w:numPr>
          <w:ilvl w:val="0"/>
          <w:numId w:val="15"/>
        </w:numPr>
        <w:ind w:firstLineChars="0"/>
        <w:rPr>
          <w:szCs w:val="21"/>
        </w:rPr>
      </w:pPr>
      <w:r w:rsidRPr="00F86EF2">
        <w:rPr>
          <w:rFonts w:hint="eastAsia"/>
          <w:szCs w:val="21"/>
        </w:rPr>
        <w:t>标题</w:t>
      </w:r>
      <w:r>
        <w:rPr>
          <w:rFonts w:hint="eastAsia"/>
          <w:szCs w:val="21"/>
        </w:rPr>
        <w:t>一栏包括左边的标</w:t>
      </w:r>
      <w:r w:rsidRPr="009A2BA7">
        <w:rPr>
          <w:rFonts w:hint="eastAsia"/>
        </w:rPr>
        <w:t>题</w:t>
      </w:r>
      <w:r w:rsidR="009A2BA7">
        <w:rPr>
          <w:rFonts w:hint="eastAsia"/>
          <w:szCs w:val="21"/>
        </w:rPr>
        <w:t>以及右边的隐藏或者详细资料按钮</w:t>
      </w:r>
      <w:r w:rsidR="009A2BA7">
        <w:rPr>
          <w:szCs w:val="21"/>
        </w:rPr>
        <w:t>.</w:t>
      </w:r>
    </w:p>
    <w:p w:rsidR="009A2BA7" w:rsidRPr="009A2BA7" w:rsidRDefault="00F86EF2" w:rsidP="00C4544E">
      <w:pPr>
        <w:pStyle w:val="af0"/>
        <w:numPr>
          <w:ilvl w:val="1"/>
          <w:numId w:val="15"/>
        </w:numPr>
        <w:ind w:firstLineChars="0"/>
        <w:rPr>
          <w:szCs w:val="21"/>
        </w:rPr>
      </w:pPr>
      <w:r w:rsidRPr="009A2BA7">
        <w:rPr>
          <w:rFonts w:hint="eastAsia"/>
          <w:szCs w:val="21"/>
        </w:rPr>
        <w:t>主题字体大小</w:t>
      </w:r>
      <w:r w:rsidRPr="009A2BA7">
        <w:rPr>
          <w:rFonts w:hint="eastAsia"/>
          <w:szCs w:val="21"/>
        </w:rPr>
        <w:t>20px</w:t>
      </w:r>
      <w:r w:rsidRPr="009A2BA7">
        <w:rPr>
          <w:rFonts w:hint="eastAsia"/>
          <w:szCs w:val="21"/>
        </w:rPr>
        <w:t>，加粗显示，颜色为</w:t>
      </w:r>
      <w:r w:rsidRPr="009A2BA7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#3F3F3F</w:t>
      </w:r>
      <w:r w:rsidRPr="009A2BA7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（黑色）</w:t>
      </w:r>
    </w:p>
    <w:p w:rsidR="00F86EF2" w:rsidRPr="009A2BA7" w:rsidRDefault="00F86EF2" w:rsidP="00C4544E">
      <w:pPr>
        <w:pStyle w:val="af0"/>
        <w:numPr>
          <w:ilvl w:val="1"/>
          <w:numId w:val="15"/>
        </w:numPr>
        <w:ind w:firstLineChars="0"/>
        <w:rPr>
          <w:szCs w:val="21"/>
        </w:rPr>
      </w:pPr>
      <w:r w:rsidRPr="009A2BA7">
        <w:rPr>
          <w:rFonts w:hint="eastAsia"/>
          <w:szCs w:val="21"/>
        </w:rPr>
        <w:t>右边的按钮字体大小为</w:t>
      </w:r>
      <w:r w:rsidRPr="009A2BA7">
        <w:rPr>
          <w:rFonts w:hint="eastAsia"/>
          <w:szCs w:val="21"/>
        </w:rPr>
        <w:t>16px</w:t>
      </w:r>
      <w:r w:rsidRPr="009A2BA7">
        <w:rPr>
          <w:rFonts w:hint="eastAsia"/>
          <w:szCs w:val="21"/>
        </w:rPr>
        <w:t>，不加粗，颜色为</w:t>
      </w:r>
      <w:r w:rsidR="00E45683" w:rsidRPr="009A2BA7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#007AFF</w:t>
      </w:r>
      <w:r w:rsidR="00E45683" w:rsidRPr="009A2BA7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 (</w:t>
      </w:r>
      <w:r w:rsidR="00E45683" w:rsidRPr="009A2BA7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蓝色</w:t>
      </w:r>
      <w:r w:rsidR="00E45683" w:rsidRPr="009A2BA7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)</w:t>
      </w:r>
    </w:p>
    <w:p w:rsidR="009A2BA7" w:rsidRDefault="00E45683" w:rsidP="00C4544E">
      <w:pPr>
        <w:pStyle w:val="af0"/>
        <w:numPr>
          <w:ilvl w:val="0"/>
          <w:numId w:val="15"/>
        </w:numPr>
        <w:ind w:firstLineChars="0"/>
        <w:rPr>
          <w:szCs w:val="21"/>
        </w:rPr>
      </w:pPr>
      <w:r w:rsidRPr="00E45683">
        <w:rPr>
          <w:rFonts w:hint="eastAsia"/>
          <w:szCs w:val="21"/>
        </w:rPr>
        <w:t>内容分条排列显示</w:t>
      </w:r>
      <w:r w:rsidRPr="00E45683">
        <w:rPr>
          <w:rFonts w:hint="eastAsia"/>
          <w:szCs w:val="21"/>
        </w:rPr>
        <w:t>,</w:t>
      </w:r>
      <w:r w:rsidRPr="00E45683">
        <w:rPr>
          <w:rFonts w:hint="eastAsia"/>
          <w:szCs w:val="21"/>
        </w:rPr>
        <w:t>每条的</w:t>
      </w:r>
      <w:r>
        <w:rPr>
          <w:rFonts w:hint="eastAsia"/>
          <w:szCs w:val="21"/>
        </w:rPr>
        <w:t>内容包括了审批人</w:t>
      </w:r>
      <w:r>
        <w:rPr>
          <w:rFonts w:hint="eastAsia"/>
          <w:szCs w:val="21"/>
        </w:rPr>
        <w:t>(who),</w:t>
      </w:r>
      <w:r>
        <w:rPr>
          <w:rFonts w:hint="eastAsia"/>
          <w:szCs w:val="21"/>
        </w:rPr>
        <w:t>审批意见</w:t>
      </w:r>
      <w:r>
        <w:rPr>
          <w:rFonts w:hint="eastAsia"/>
          <w:szCs w:val="21"/>
        </w:rPr>
        <w:t>(what)</w:t>
      </w:r>
      <w:r>
        <w:rPr>
          <w:rFonts w:hint="eastAsia"/>
          <w:szCs w:val="21"/>
        </w:rPr>
        <w:t>以及审批时间</w:t>
      </w:r>
      <w:r>
        <w:rPr>
          <w:rFonts w:hint="eastAsia"/>
          <w:szCs w:val="21"/>
        </w:rPr>
        <w:t>(when)</w:t>
      </w:r>
      <w:r>
        <w:rPr>
          <w:rFonts w:hint="eastAsia"/>
          <w:szCs w:val="21"/>
        </w:rPr>
        <w:t>。</w:t>
      </w:r>
    </w:p>
    <w:p w:rsidR="009A2BA7" w:rsidRDefault="00E45683" w:rsidP="00C4544E">
      <w:pPr>
        <w:pStyle w:val="af0"/>
        <w:numPr>
          <w:ilvl w:val="1"/>
          <w:numId w:val="15"/>
        </w:numPr>
        <w:ind w:firstLineChars="0"/>
        <w:rPr>
          <w:szCs w:val="21"/>
        </w:rPr>
      </w:pPr>
      <w:r w:rsidRPr="009A2BA7">
        <w:rPr>
          <w:rFonts w:hint="eastAsia"/>
          <w:szCs w:val="21"/>
        </w:rPr>
        <w:t>审批人宽度设置为</w:t>
      </w:r>
      <w:r w:rsidRPr="009A2BA7">
        <w:rPr>
          <w:rFonts w:hint="eastAsia"/>
          <w:szCs w:val="21"/>
        </w:rPr>
        <w:t>80px</w:t>
      </w:r>
      <w:r w:rsidRPr="009A2BA7">
        <w:rPr>
          <w:rFonts w:hint="eastAsia"/>
          <w:szCs w:val="21"/>
        </w:rPr>
        <w:t>，内容超过长度省略不显示，可以显示四个字，即审批人名字长度超过</w:t>
      </w:r>
      <w:r w:rsidRPr="009A2BA7">
        <w:rPr>
          <w:rFonts w:hint="eastAsia"/>
          <w:szCs w:val="21"/>
        </w:rPr>
        <w:t>4</w:t>
      </w:r>
      <w:r w:rsidRPr="009A2BA7">
        <w:rPr>
          <w:rFonts w:hint="eastAsia"/>
          <w:szCs w:val="21"/>
        </w:rPr>
        <w:t>个字只能显示</w:t>
      </w:r>
      <w:r w:rsidRPr="009A2BA7">
        <w:rPr>
          <w:rFonts w:hint="eastAsia"/>
          <w:szCs w:val="21"/>
        </w:rPr>
        <w:t>4</w:t>
      </w:r>
      <w:r w:rsidRPr="009A2BA7">
        <w:rPr>
          <w:rFonts w:hint="eastAsia"/>
          <w:szCs w:val="21"/>
        </w:rPr>
        <w:t>个字，字体大小为</w:t>
      </w:r>
      <w:r w:rsidRPr="009A2BA7">
        <w:rPr>
          <w:rFonts w:hint="eastAsia"/>
          <w:szCs w:val="21"/>
        </w:rPr>
        <w:t>20px</w:t>
      </w:r>
      <w:r w:rsidRPr="009A2BA7">
        <w:rPr>
          <w:rFonts w:hint="eastAsia"/>
          <w:szCs w:val="21"/>
        </w:rPr>
        <w:t>，</w:t>
      </w:r>
      <w:r w:rsidR="00FE792A" w:rsidRPr="009A2BA7">
        <w:rPr>
          <w:rFonts w:hint="eastAsia"/>
          <w:szCs w:val="21"/>
        </w:rPr>
        <w:t>靠左显示，颜色为</w:t>
      </w:r>
      <w:r w:rsidR="00FE792A" w:rsidRPr="009A2BA7">
        <w:rPr>
          <w:rFonts w:hint="eastAsia"/>
          <w:szCs w:val="21"/>
        </w:rPr>
        <w:t>#</w:t>
      </w:r>
      <w:r w:rsidR="00FE792A" w:rsidRPr="009A2BA7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2FB445</w:t>
      </w:r>
      <w:r w:rsidR="00FE792A" w:rsidRPr="009A2BA7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（绿色）。</w:t>
      </w:r>
    </w:p>
    <w:p w:rsidR="009A2BA7" w:rsidRDefault="00FE792A" w:rsidP="00C4544E">
      <w:pPr>
        <w:pStyle w:val="af0"/>
        <w:numPr>
          <w:ilvl w:val="1"/>
          <w:numId w:val="15"/>
        </w:numPr>
        <w:ind w:firstLineChars="0"/>
        <w:rPr>
          <w:szCs w:val="21"/>
        </w:rPr>
      </w:pPr>
      <w:r w:rsidRPr="009A2BA7">
        <w:rPr>
          <w:rFonts w:hint="eastAsia"/>
          <w:szCs w:val="21"/>
        </w:rPr>
        <w:t>审批意见</w:t>
      </w:r>
      <w:r w:rsidRPr="009A2BA7">
        <w:rPr>
          <w:rFonts w:hint="eastAsia"/>
          <w:szCs w:val="21"/>
        </w:rPr>
        <w:t>(what)</w:t>
      </w:r>
      <w:r w:rsidRPr="009A2BA7">
        <w:rPr>
          <w:rFonts w:hint="eastAsia"/>
          <w:szCs w:val="21"/>
        </w:rPr>
        <w:t>长度不限制，意见内容有多少，全部显示，字体大小为</w:t>
      </w:r>
      <w:r w:rsidRPr="009A2BA7">
        <w:rPr>
          <w:rFonts w:hint="eastAsia"/>
          <w:szCs w:val="21"/>
        </w:rPr>
        <w:t>20px</w:t>
      </w:r>
      <w:r w:rsidRPr="009A2BA7">
        <w:rPr>
          <w:rFonts w:hint="eastAsia"/>
          <w:szCs w:val="21"/>
        </w:rPr>
        <w:t>，左外边距为</w:t>
      </w:r>
      <w:r w:rsidRPr="009A2BA7">
        <w:rPr>
          <w:rFonts w:hint="eastAsia"/>
          <w:szCs w:val="21"/>
        </w:rPr>
        <w:t>80px</w:t>
      </w:r>
      <w:r w:rsidRPr="009A2BA7">
        <w:rPr>
          <w:rFonts w:hint="eastAsia"/>
          <w:szCs w:val="21"/>
        </w:rPr>
        <w:t>，使得其能位于审批人右边。</w:t>
      </w:r>
    </w:p>
    <w:p w:rsidR="00FE792A" w:rsidRPr="009A2BA7" w:rsidRDefault="00FE792A" w:rsidP="00C4544E">
      <w:pPr>
        <w:pStyle w:val="af0"/>
        <w:numPr>
          <w:ilvl w:val="1"/>
          <w:numId w:val="15"/>
        </w:numPr>
        <w:ind w:firstLineChars="0"/>
        <w:rPr>
          <w:szCs w:val="21"/>
        </w:rPr>
      </w:pPr>
      <w:r w:rsidRPr="009A2BA7">
        <w:rPr>
          <w:rFonts w:hint="eastAsia"/>
          <w:szCs w:val="21"/>
        </w:rPr>
        <w:t>审批时间</w:t>
      </w:r>
      <w:r w:rsidRPr="009A2BA7">
        <w:rPr>
          <w:rFonts w:hint="eastAsia"/>
          <w:szCs w:val="21"/>
        </w:rPr>
        <w:t>(when)</w:t>
      </w:r>
      <w:r w:rsidRPr="009A2BA7">
        <w:rPr>
          <w:rFonts w:hint="eastAsia"/>
          <w:szCs w:val="21"/>
        </w:rPr>
        <w:t>一行显示，字体大小为</w:t>
      </w:r>
      <w:r w:rsidRPr="009A2BA7">
        <w:rPr>
          <w:rFonts w:hint="eastAsia"/>
          <w:szCs w:val="21"/>
        </w:rPr>
        <w:t>16px</w:t>
      </w:r>
      <w:r w:rsidRPr="009A2BA7">
        <w:rPr>
          <w:rFonts w:hint="eastAsia"/>
          <w:szCs w:val="21"/>
        </w:rPr>
        <w:t>，颜色为</w:t>
      </w:r>
      <w:r w:rsidRPr="009A2BA7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#999</w:t>
      </w:r>
      <w:r w:rsidRPr="009A2BA7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（灰色）</w:t>
      </w:r>
      <w:r w:rsidRPr="009A2BA7">
        <w:rPr>
          <w:rFonts w:hint="eastAsia"/>
          <w:szCs w:val="21"/>
        </w:rPr>
        <w:t>，左外边距为</w:t>
      </w:r>
      <w:r w:rsidRPr="009A2BA7">
        <w:rPr>
          <w:rFonts w:hint="eastAsia"/>
          <w:szCs w:val="21"/>
        </w:rPr>
        <w:t>80px</w:t>
      </w:r>
      <w:r w:rsidRPr="009A2BA7">
        <w:rPr>
          <w:rFonts w:hint="eastAsia"/>
          <w:szCs w:val="21"/>
        </w:rPr>
        <w:t>，使得其能位于审批人右边。</w:t>
      </w:r>
      <w:r w:rsidR="00903234" w:rsidRPr="009A2BA7">
        <w:rPr>
          <w:rFonts w:hint="eastAsia"/>
          <w:szCs w:val="21"/>
        </w:rPr>
        <w:t>时间格式</w:t>
      </w:r>
      <w:r w:rsidR="00DC7272" w:rsidRPr="009A2BA7">
        <w:rPr>
          <w:rFonts w:hint="eastAsia"/>
          <w:szCs w:val="21"/>
        </w:rPr>
        <w:t>统一为（</w:t>
      </w:r>
      <w:r w:rsidR="00DC7272" w:rsidRPr="009A2BA7">
        <w:rPr>
          <w:szCs w:val="21"/>
        </w:rPr>
        <w:t>”YYYY-MM-DD HH:mm”</w:t>
      </w:r>
      <w:r w:rsidR="00DC7272" w:rsidRPr="009A2BA7">
        <w:rPr>
          <w:rFonts w:hint="eastAsia"/>
          <w:szCs w:val="21"/>
        </w:rPr>
        <w:t>）</w:t>
      </w:r>
      <w:r w:rsidR="00903234" w:rsidRPr="009A2BA7">
        <w:rPr>
          <w:rFonts w:hint="eastAsia"/>
          <w:szCs w:val="21"/>
        </w:rPr>
        <w:t>。</w:t>
      </w:r>
    </w:p>
    <w:p w:rsidR="001A5B89" w:rsidRDefault="001A5B89" w:rsidP="001A5B89">
      <w:pPr>
        <w:pStyle w:val="4"/>
      </w:pPr>
      <w:r>
        <w:rPr>
          <w:rFonts w:hint="eastAsia"/>
        </w:rPr>
        <w:lastRenderedPageBreak/>
        <w:t>流转过程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12"/>
        <w:gridCol w:w="2855"/>
        <w:gridCol w:w="2855"/>
      </w:tblGrid>
      <w:tr w:rsidR="00506C35" w:rsidTr="00506C35">
        <w:tc>
          <w:tcPr>
            <w:tcW w:w="2840" w:type="dxa"/>
          </w:tcPr>
          <w:p w:rsidR="00506C35" w:rsidRDefault="00506C35" w:rsidP="00506C3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4BE7532" wp14:editId="49A300F1">
                  <wp:extent cx="1685925" cy="2986239"/>
                  <wp:effectExtent l="0" t="0" r="0" b="5080"/>
                  <wp:docPr id="36" name="图片 36" descr="C:\Users\890171\Desktop\截图\流转过程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890171\Desktop\截图\流转过程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2986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506C35" w:rsidRDefault="00506C35" w:rsidP="00506C3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59A3CB2" wp14:editId="49174730">
                  <wp:extent cx="1708870" cy="3028950"/>
                  <wp:effectExtent l="0" t="0" r="5715" b="0"/>
                  <wp:docPr id="37" name="图片 37" descr="C:\Users\890171\Desktop\截图\流转过程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890171\Desktop\截图\流转过程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87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506C35" w:rsidRDefault="00506C35" w:rsidP="00506C35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6665181" wp14:editId="6E51885E">
                  <wp:extent cx="1708597" cy="3019425"/>
                  <wp:effectExtent l="0" t="0" r="6350" b="0"/>
                  <wp:docPr id="38" name="图片 38" descr="C:\Users\890171\Desktop\截图\流转过程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890171\Desktop\截图\流转过程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8597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3A9E" w:rsidRDefault="001A3A9E" w:rsidP="001A3A9E">
      <w:pPr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流转过程同样</w:t>
      </w:r>
      <w:r w:rsidRPr="00BB6781">
        <w:rPr>
          <w:rFonts w:hint="eastAsia"/>
          <w:sz w:val="21"/>
          <w:szCs w:val="21"/>
        </w:rPr>
        <w:t>主要分</w:t>
      </w:r>
      <w:r>
        <w:rPr>
          <w:rFonts w:hint="eastAsia"/>
          <w:sz w:val="21"/>
          <w:szCs w:val="21"/>
        </w:rPr>
        <w:t>标题和内容两块，整体设置为上下外边距为</w:t>
      </w:r>
      <w:r>
        <w:rPr>
          <w:rFonts w:hint="eastAsia"/>
          <w:sz w:val="21"/>
          <w:szCs w:val="21"/>
        </w:rPr>
        <w:t>10px</w:t>
      </w:r>
      <w:r>
        <w:rPr>
          <w:rFonts w:hint="eastAsia"/>
          <w:sz w:val="21"/>
          <w:szCs w:val="21"/>
        </w:rPr>
        <w:t>，右外边距为</w:t>
      </w:r>
      <w:r>
        <w:rPr>
          <w:rFonts w:hint="eastAsia"/>
          <w:sz w:val="21"/>
          <w:szCs w:val="21"/>
        </w:rPr>
        <w:t>2px</w:t>
      </w:r>
      <w:r>
        <w:rPr>
          <w:rFonts w:hint="eastAsia"/>
          <w:sz w:val="21"/>
          <w:szCs w:val="21"/>
        </w:rPr>
        <w:t>，底部边框设置为</w:t>
      </w:r>
      <w:r>
        <w:rPr>
          <w:rFonts w:hint="eastAsia"/>
          <w:sz w:val="21"/>
          <w:szCs w:val="21"/>
        </w:rPr>
        <w:t>1px</w:t>
      </w:r>
      <w:r>
        <w:rPr>
          <w:rFonts w:hint="eastAsia"/>
          <w:sz w:val="21"/>
          <w:szCs w:val="21"/>
        </w:rPr>
        <w:t>并加粗，颜色设置为</w:t>
      </w:r>
      <w:r w:rsidRPr="00C33D47">
        <w:rPr>
          <w:sz w:val="21"/>
          <w:szCs w:val="21"/>
        </w:rPr>
        <w:t>#D6D6D7</w:t>
      </w:r>
      <w:r>
        <w:rPr>
          <w:rFonts w:hint="eastAsia"/>
          <w:sz w:val="21"/>
          <w:szCs w:val="21"/>
        </w:rPr>
        <w:t>（灰色）</w:t>
      </w:r>
    </w:p>
    <w:p w:rsidR="009A2BA7" w:rsidRDefault="009A2BA7" w:rsidP="00C4544E">
      <w:pPr>
        <w:pStyle w:val="af0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标题一栏包括左边的标题以及右边的隐藏或者详细资料按钮</w:t>
      </w:r>
    </w:p>
    <w:p w:rsidR="009A2BA7" w:rsidRPr="009A2BA7" w:rsidRDefault="001A3A9E" w:rsidP="00C4544E">
      <w:pPr>
        <w:pStyle w:val="af0"/>
        <w:numPr>
          <w:ilvl w:val="1"/>
          <w:numId w:val="16"/>
        </w:numPr>
        <w:ind w:firstLineChars="0"/>
        <w:rPr>
          <w:szCs w:val="21"/>
        </w:rPr>
      </w:pPr>
      <w:r w:rsidRPr="00DC7272">
        <w:rPr>
          <w:rFonts w:hint="eastAsia"/>
          <w:szCs w:val="21"/>
        </w:rPr>
        <w:t>主题字体大小</w:t>
      </w:r>
      <w:r w:rsidRPr="00DC7272">
        <w:rPr>
          <w:rFonts w:hint="eastAsia"/>
          <w:szCs w:val="21"/>
        </w:rPr>
        <w:t>20px</w:t>
      </w:r>
      <w:r w:rsidRPr="00DC7272">
        <w:rPr>
          <w:rFonts w:hint="eastAsia"/>
          <w:szCs w:val="21"/>
        </w:rPr>
        <w:t>，加粗显示，颜色为</w:t>
      </w:r>
      <w:r w:rsidRPr="00DC7272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#3F3F3F</w:t>
      </w:r>
      <w:r w:rsidRPr="00DC7272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（黑色）</w:t>
      </w:r>
    </w:p>
    <w:p w:rsidR="001A3A9E" w:rsidRPr="00DC7272" w:rsidRDefault="001A3A9E" w:rsidP="00C4544E">
      <w:pPr>
        <w:pStyle w:val="af0"/>
        <w:numPr>
          <w:ilvl w:val="1"/>
          <w:numId w:val="16"/>
        </w:numPr>
        <w:ind w:firstLineChars="0"/>
        <w:rPr>
          <w:szCs w:val="21"/>
        </w:rPr>
      </w:pPr>
      <w:r w:rsidRPr="00DC7272">
        <w:rPr>
          <w:rFonts w:hint="eastAsia"/>
          <w:szCs w:val="21"/>
        </w:rPr>
        <w:t>右边的按钮字体大小为</w:t>
      </w:r>
      <w:r w:rsidRPr="00DC7272">
        <w:rPr>
          <w:rFonts w:hint="eastAsia"/>
          <w:szCs w:val="21"/>
        </w:rPr>
        <w:t>16px</w:t>
      </w:r>
      <w:r w:rsidRPr="00DC7272">
        <w:rPr>
          <w:rFonts w:hint="eastAsia"/>
          <w:szCs w:val="21"/>
        </w:rPr>
        <w:t>，不加粗，颜色为</w:t>
      </w:r>
      <w:r w:rsidRPr="00DC7272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#007AFF</w:t>
      </w:r>
      <w:r w:rsidRPr="00DC7272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 (</w:t>
      </w:r>
      <w:r w:rsidRPr="00DC7272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蓝色</w:t>
      </w:r>
      <w:r w:rsidRPr="00DC7272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)</w:t>
      </w:r>
      <w:r w:rsidR="00C74CAA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 </w:t>
      </w:r>
      <w:r w:rsidR="00C74CAA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，</w:t>
      </w:r>
      <w:r w:rsidR="00C74CAA" w:rsidRPr="00C74CAA">
        <w:rPr>
          <w:rFonts w:hint="eastAsia"/>
          <w:szCs w:val="21"/>
        </w:rPr>
        <w:t>默认</w:t>
      </w:r>
      <w:r w:rsidR="00C74CAA">
        <w:rPr>
          <w:rFonts w:hint="eastAsia"/>
          <w:szCs w:val="21"/>
        </w:rPr>
        <w:t>隐藏</w:t>
      </w:r>
      <w:r w:rsidR="00C74CAA" w:rsidRPr="00C74CAA">
        <w:rPr>
          <w:rFonts w:hint="eastAsia"/>
          <w:szCs w:val="21"/>
        </w:rPr>
        <w:t>流转过程。</w:t>
      </w:r>
    </w:p>
    <w:p w:rsidR="009A2BA7" w:rsidRPr="009A2BA7" w:rsidRDefault="001A3A9E" w:rsidP="00C4544E">
      <w:pPr>
        <w:pStyle w:val="af0"/>
        <w:numPr>
          <w:ilvl w:val="0"/>
          <w:numId w:val="16"/>
        </w:numPr>
        <w:ind w:firstLineChars="0"/>
        <w:rPr>
          <w:szCs w:val="21"/>
        </w:rPr>
      </w:pPr>
      <w:r w:rsidRPr="00DC7272">
        <w:rPr>
          <w:rFonts w:hint="eastAsia"/>
          <w:szCs w:val="21"/>
        </w:rPr>
        <w:t>内容分条排列显示</w:t>
      </w:r>
      <w:r w:rsidRPr="00DC7272">
        <w:rPr>
          <w:rFonts w:hint="eastAsia"/>
          <w:szCs w:val="21"/>
        </w:rPr>
        <w:t>,</w:t>
      </w:r>
      <w:r w:rsidRPr="00DC7272">
        <w:rPr>
          <w:rFonts w:hint="eastAsia"/>
          <w:szCs w:val="21"/>
        </w:rPr>
        <w:t>每条的流转内容包括了人</w:t>
      </w:r>
      <w:r w:rsidRPr="00DC7272">
        <w:rPr>
          <w:rFonts w:hint="eastAsia"/>
          <w:szCs w:val="21"/>
        </w:rPr>
        <w:t>(who),</w:t>
      </w:r>
      <w:r w:rsidRPr="00DC7272">
        <w:rPr>
          <w:rFonts w:hint="eastAsia"/>
          <w:szCs w:val="21"/>
        </w:rPr>
        <w:t>内容</w:t>
      </w:r>
      <w:r w:rsidRPr="00DC7272">
        <w:rPr>
          <w:rFonts w:hint="eastAsia"/>
          <w:szCs w:val="21"/>
        </w:rPr>
        <w:t>(what)</w:t>
      </w:r>
      <w:r w:rsidRPr="00DC7272">
        <w:rPr>
          <w:rFonts w:hint="eastAsia"/>
          <w:szCs w:val="21"/>
        </w:rPr>
        <w:t>以及时间</w:t>
      </w:r>
      <w:r w:rsidRPr="00DC7272">
        <w:rPr>
          <w:rFonts w:hint="eastAsia"/>
          <w:szCs w:val="21"/>
        </w:rPr>
        <w:t>(when)</w:t>
      </w:r>
      <w:r w:rsidRPr="00DC7272">
        <w:rPr>
          <w:rFonts w:hint="eastAsia"/>
          <w:szCs w:val="21"/>
        </w:rPr>
        <w:t>。</w:t>
      </w:r>
    </w:p>
    <w:p w:rsidR="009A2BA7" w:rsidRPr="009A2BA7" w:rsidRDefault="001A3A9E" w:rsidP="00C4544E">
      <w:pPr>
        <w:pStyle w:val="af0"/>
        <w:numPr>
          <w:ilvl w:val="1"/>
          <w:numId w:val="16"/>
        </w:numPr>
        <w:ind w:firstLineChars="0"/>
        <w:rPr>
          <w:szCs w:val="21"/>
        </w:rPr>
      </w:pPr>
      <w:r w:rsidRPr="00DC7272">
        <w:rPr>
          <w:rFonts w:hint="eastAsia"/>
          <w:szCs w:val="21"/>
        </w:rPr>
        <w:t>按照</w:t>
      </w:r>
      <w:r w:rsidR="009A2BA7">
        <w:rPr>
          <w:rFonts w:hint="eastAsia"/>
          <w:szCs w:val="21"/>
        </w:rPr>
        <w:t>流转</w:t>
      </w:r>
      <w:r w:rsidRPr="00DC7272">
        <w:rPr>
          <w:rFonts w:hint="eastAsia"/>
          <w:szCs w:val="21"/>
        </w:rPr>
        <w:t>时间，</w:t>
      </w:r>
      <w:r w:rsidR="009A2BA7">
        <w:rPr>
          <w:rFonts w:hint="eastAsia"/>
          <w:szCs w:val="21"/>
        </w:rPr>
        <w:t>流转</w:t>
      </w:r>
      <w:r w:rsidRPr="00DC7272">
        <w:rPr>
          <w:rFonts w:hint="eastAsia"/>
          <w:szCs w:val="21"/>
        </w:rPr>
        <w:t>人，以及</w:t>
      </w:r>
      <w:r w:rsidR="009A2BA7">
        <w:rPr>
          <w:rFonts w:hint="eastAsia"/>
          <w:szCs w:val="21"/>
        </w:rPr>
        <w:t>流转</w:t>
      </w:r>
      <w:r w:rsidRPr="00DC7272">
        <w:rPr>
          <w:rFonts w:hint="eastAsia"/>
          <w:szCs w:val="21"/>
        </w:rPr>
        <w:t>内容从左到右排列。</w:t>
      </w:r>
    </w:p>
    <w:p w:rsidR="009A2BA7" w:rsidRPr="009A2BA7" w:rsidRDefault="009A2BA7" w:rsidP="00C4544E">
      <w:pPr>
        <w:pStyle w:val="af0"/>
        <w:numPr>
          <w:ilvl w:val="1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流转</w:t>
      </w:r>
      <w:r w:rsidR="00DC7272">
        <w:rPr>
          <w:rFonts w:hint="eastAsia"/>
          <w:szCs w:val="21"/>
        </w:rPr>
        <w:t>时间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when</w:t>
      </w:r>
      <w:r>
        <w:rPr>
          <w:rFonts w:hint="eastAsia"/>
          <w:szCs w:val="21"/>
        </w:rPr>
        <w:t>）</w:t>
      </w:r>
      <w:r w:rsidR="00DC7272">
        <w:rPr>
          <w:rFonts w:hint="eastAsia"/>
          <w:szCs w:val="21"/>
        </w:rPr>
        <w:t>显示格式为（</w:t>
      </w:r>
      <w:r w:rsidR="00DC7272">
        <w:rPr>
          <w:szCs w:val="21"/>
        </w:rPr>
        <w:t>”YYYY-MM-DD”</w:t>
      </w:r>
      <w:r w:rsidR="00DC7272">
        <w:rPr>
          <w:rFonts w:hint="eastAsia"/>
          <w:szCs w:val="21"/>
        </w:rPr>
        <w:t>），字体大小为</w:t>
      </w:r>
      <w:r w:rsidR="00DC7272" w:rsidRPr="009A2BA7">
        <w:rPr>
          <w:szCs w:val="21"/>
        </w:rPr>
        <w:t>16px</w:t>
      </w:r>
      <w:r w:rsidR="00DC7272" w:rsidRPr="009A2BA7">
        <w:rPr>
          <w:rFonts w:hint="eastAsia"/>
          <w:szCs w:val="21"/>
        </w:rPr>
        <w:t>，颜色为</w:t>
      </w:r>
      <w:r w:rsidR="00DC7272" w:rsidRPr="009A2BA7">
        <w:rPr>
          <w:szCs w:val="21"/>
        </w:rPr>
        <w:t>#999;</w:t>
      </w:r>
      <w:r w:rsidR="00DC7272" w:rsidRPr="009A2BA7">
        <w:rPr>
          <w:rFonts w:hint="eastAsia"/>
          <w:szCs w:val="21"/>
        </w:rPr>
        <w:t>（灰色）。</w:t>
      </w:r>
    </w:p>
    <w:p w:rsidR="009A2BA7" w:rsidRPr="009A2BA7" w:rsidRDefault="00DC7272" w:rsidP="00C4544E">
      <w:pPr>
        <w:pStyle w:val="af0"/>
        <w:numPr>
          <w:ilvl w:val="1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流转人（</w:t>
      </w:r>
      <w:r>
        <w:rPr>
          <w:rFonts w:hint="eastAsia"/>
          <w:szCs w:val="21"/>
        </w:rPr>
        <w:t>who</w:t>
      </w:r>
      <w:r w:rsidR="009A2BA7">
        <w:rPr>
          <w:rFonts w:hint="eastAsia"/>
          <w:szCs w:val="21"/>
        </w:rPr>
        <w:t>）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80px</w:t>
      </w:r>
      <w:r>
        <w:rPr>
          <w:rFonts w:hint="eastAsia"/>
          <w:szCs w:val="21"/>
        </w:rPr>
        <w:t>，内容超过长度省略不显示，可以显示四个字，即审批人名字长度超过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个字只能显示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个字，字体大小为</w:t>
      </w:r>
      <w:r>
        <w:rPr>
          <w:rFonts w:hint="eastAsia"/>
          <w:szCs w:val="21"/>
        </w:rPr>
        <w:t>20px</w:t>
      </w:r>
      <w:r>
        <w:rPr>
          <w:rFonts w:hint="eastAsia"/>
          <w:szCs w:val="21"/>
        </w:rPr>
        <w:t>，靠左显示，颜色为</w:t>
      </w:r>
      <w:r>
        <w:rPr>
          <w:rFonts w:hint="eastAsia"/>
          <w:szCs w:val="21"/>
        </w:rPr>
        <w:t>#</w:t>
      </w:r>
      <w:r w:rsidRPr="009A2BA7">
        <w:rPr>
          <w:szCs w:val="21"/>
        </w:rPr>
        <w:t>2FB445</w:t>
      </w:r>
      <w:r w:rsidRPr="009A2BA7">
        <w:rPr>
          <w:rFonts w:hint="eastAsia"/>
          <w:szCs w:val="21"/>
        </w:rPr>
        <w:t>（绿色）。</w:t>
      </w:r>
    </w:p>
    <w:p w:rsidR="001A3A9E" w:rsidRPr="009A2BA7" w:rsidRDefault="00DC7272" w:rsidP="00C4544E">
      <w:pPr>
        <w:pStyle w:val="af0"/>
        <w:numPr>
          <w:ilvl w:val="1"/>
          <w:numId w:val="16"/>
        </w:numPr>
        <w:ind w:firstLineChars="0"/>
        <w:rPr>
          <w:szCs w:val="21"/>
        </w:rPr>
      </w:pPr>
      <w:r w:rsidRPr="009A2BA7">
        <w:rPr>
          <w:rFonts w:hint="eastAsia"/>
          <w:szCs w:val="21"/>
        </w:rPr>
        <w:t>流转</w:t>
      </w:r>
      <w:r>
        <w:rPr>
          <w:rFonts w:hint="eastAsia"/>
          <w:szCs w:val="21"/>
        </w:rPr>
        <w:t>(what)</w:t>
      </w:r>
      <w:r>
        <w:rPr>
          <w:rFonts w:hint="eastAsia"/>
          <w:szCs w:val="21"/>
        </w:rPr>
        <w:t>长度不限制，意见内容有多少，全部显示，字体大小为</w:t>
      </w:r>
      <w:r>
        <w:rPr>
          <w:rFonts w:hint="eastAsia"/>
          <w:szCs w:val="21"/>
        </w:rPr>
        <w:t>20px</w:t>
      </w:r>
      <w:r>
        <w:rPr>
          <w:rFonts w:hint="eastAsia"/>
          <w:szCs w:val="21"/>
        </w:rPr>
        <w:t>，左外边距为</w:t>
      </w:r>
      <w:r>
        <w:rPr>
          <w:rFonts w:hint="eastAsia"/>
          <w:szCs w:val="21"/>
        </w:rPr>
        <w:t>175</w:t>
      </w:r>
      <w:r>
        <w:rPr>
          <w:szCs w:val="21"/>
        </w:rPr>
        <w:t>px</w:t>
      </w:r>
      <w:r>
        <w:rPr>
          <w:rFonts w:hint="eastAsia"/>
          <w:szCs w:val="21"/>
        </w:rPr>
        <w:t>，使得其能位于流转人右边。</w:t>
      </w:r>
    </w:p>
    <w:p w:rsidR="001A5B89" w:rsidRDefault="001A5B89" w:rsidP="001A5B89">
      <w:pPr>
        <w:pStyle w:val="4"/>
      </w:pPr>
      <w:r>
        <w:rPr>
          <w:rFonts w:hint="eastAsia"/>
        </w:rPr>
        <w:lastRenderedPageBreak/>
        <w:t>表格</w:t>
      </w:r>
      <w:r w:rsidR="00971E77">
        <w:rPr>
          <w:rFonts w:hint="eastAsia"/>
        </w:rPr>
        <w:t>（</w:t>
      </w:r>
      <w:r w:rsidR="00971E77">
        <w:rPr>
          <w:rFonts w:hint="eastAsia"/>
        </w:rPr>
        <w:t>key</w:t>
      </w:r>
      <w:r w:rsidR="00971E77">
        <w:t>-value</w:t>
      </w:r>
      <w:r w:rsidR="00971E77">
        <w:rPr>
          <w:rFonts w:hint="eastAsia"/>
        </w:rPr>
        <w:t>）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44"/>
        <w:gridCol w:w="2830"/>
        <w:gridCol w:w="2848"/>
      </w:tblGrid>
      <w:tr w:rsidR="005C2D2F" w:rsidTr="005C2D2F">
        <w:tc>
          <w:tcPr>
            <w:tcW w:w="2840" w:type="dxa"/>
          </w:tcPr>
          <w:p w:rsidR="005C2D2F" w:rsidRDefault="005C2D2F" w:rsidP="005C2D2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1EDE6B1" wp14:editId="6EB7CC7F">
                  <wp:extent cx="1728077" cy="3067050"/>
                  <wp:effectExtent l="0" t="0" r="5715" b="0"/>
                  <wp:docPr id="39" name="图片 39" descr="C:\Users\890171\Desktop\截图\keyValue类型表格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890171\Desktop\截图\keyValue类型表格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77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5C2D2F" w:rsidRDefault="005C2D2F" w:rsidP="005C2D2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0A73721" wp14:editId="09FAE34E">
                  <wp:extent cx="1724025" cy="3059859"/>
                  <wp:effectExtent l="0" t="0" r="0" b="7620"/>
                  <wp:docPr id="40" name="图片 40" descr="C:\Users\890171\Desktop\截图\KeyValue表格类型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890171\Desktop\截图\KeyValue表格类型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3059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5C2D2F" w:rsidRDefault="005C2D2F" w:rsidP="005C2D2F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96BCADE" wp14:editId="27527DF1">
                  <wp:extent cx="1736292" cy="3086100"/>
                  <wp:effectExtent l="0" t="0" r="0" b="0"/>
                  <wp:docPr id="41" name="图片 41" descr="C:\Users\890171\Desktop\截图\KeyValue表格类型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890171\Desktop\截图\KeyValue表格类型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6292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2D2F" w:rsidRPr="005C2D2F" w:rsidRDefault="005C2D2F" w:rsidP="005C2D2F">
      <w:pPr>
        <w:ind w:firstLine="480"/>
      </w:pPr>
    </w:p>
    <w:p w:rsidR="00085D6E" w:rsidRDefault="00085D6E" w:rsidP="00085D6E">
      <w:pPr>
        <w:ind w:firstLineChars="0" w:firstLine="0"/>
        <w:rPr>
          <w:sz w:val="21"/>
          <w:szCs w:val="21"/>
        </w:rPr>
      </w:pPr>
      <w:r>
        <w:rPr>
          <w:sz w:val="21"/>
          <w:szCs w:val="21"/>
        </w:rPr>
        <w:t>KeyValue</w:t>
      </w:r>
      <w:r>
        <w:rPr>
          <w:rFonts w:hint="eastAsia"/>
          <w:sz w:val="21"/>
          <w:szCs w:val="21"/>
        </w:rPr>
        <w:t>类型同样</w:t>
      </w:r>
      <w:r w:rsidRPr="00BB6781">
        <w:rPr>
          <w:rFonts w:hint="eastAsia"/>
          <w:sz w:val="21"/>
          <w:szCs w:val="21"/>
        </w:rPr>
        <w:t>主要分</w:t>
      </w:r>
      <w:r>
        <w:rPr>
          <w:rFonts w:hint="eastAsia"/>
          <w:sz w:val="21"/>
          <w:szCs w:val="21"/>
        </w:rPr>
        <w:t>标题和内容两块，整体设置为上下外边距为</w:t>
      </w:r>
      <w:r>
        <w:rPr>
          <w:rFonts w:hint="eastAsia"/>
          <w:sz w:val="21"/>
          <w:szCs w:val="21"/>
        </w:rPr>
        <w:t>10px</w:t>
      </w:r>
      <w:r>
        <w:rPr>
          <w:rFonts w:hint="eastAsia"/>
          <w:sz w:val="21"/>
          <w:szCs w:val="21"/>
        </w:rPr>
        <w:t>，右外边距为</w:t>
      </w:r>
      <w:r>
        <w:rPr>
          <w:rFonts w:hint="eastAsia"/>
          <w:sz w:val="21"/>
          <w:szCs w:val="21"/>
        </w:rPr>
        <w:t>2px</w:t>
      </w:r>
      <w:r>
        <w:rPr>
          <w:rFonts w:hint="eastAsia"/>
          <w:sz w:val="21"/>
          <w:szCs w:val="21"/>
        </w:rPr>
        <w:t>，底部边框设置为</w:t>
      </w:r>
      <w:r>
        <w:rPr>
          <w:rFonts w:hint="eastAsia"/>
          <w:sz w:val="21"/>
          <w:szCs w:val="21"/>
        </w:rPr>
        <w:t>1px</w:t>
      </w:r>
      <w:r>
        <w:rPr>
          <w:rFonts w:hint="eastAsia"/>
          <w:sz w:val="21"/>
          <w:szCs w:val="21"/>
        </w:rPr>
        <w:t>并加粗，颜色设置为</w:t>
      </w:r>
      <w:r w:rsidRPr="00C33D47">
        <w:rPr>
          <w:sz w:val="21"/>
          <w:szCs w:val="21"/>
        </w:rPr>
        <w:t>#D6D6D7</w:t>
      </w:r>
      <w:r>
        <w:rPr>
          <w:rFonts w:hint="eastAsia"/>
          <w:sz w:val="21"/>
          <w:szCs w:val="21"/>
        </w:rPr>
        <w:t>（灰色）</w:t>
      </w:r>
    </w:p>
    <w:p w:rsidR="00F113E6" w:rsidRDefault="00F113E6" w:rsidP="00C4544E">
      <w:pPr>
        <w:pStyle w:val="af0"/>
        <w:numPr>
          <w:ilvl w:val="0"/>
          <w:numId w:val="18"/>
        </w:numPr>
        <w:ind w:firstLineChars="0"/>
        <w:rPr>
          <w:szCs w:val="21"/>
        </w:rPr>
      </w:pPr>
      <w:r>
        <w:rPr>
          <w:rFonts w:hint="eastAsia"/>
          <w:szCs w:val="21"/>
        </w:rPr>
        <w:t>标题一栏包括左边的标题以及右边的隐藏或者详细资料按钮</w:t>
      </w:r>
    </w:p>
    <w:p w:rsidR="00F113E6" w:rsidRPr="00F113E6" w:rsidRDefault="00085D6E" w:rsidP="00C4544E">
      <w:pPr>
        <w:pStyle w:val="af0"/>
        <w:numPr>
          <w:ilvl w:val="1"/>
          <w:numId w:val="18"/>
        </w:numPr>
        <w:ind w:firstLineChars="0"/>
        <w:rPr>
          <w:szCs w:val="21"/>
        </w:rPr>
      </w:pPr>
      <w:r w:rsidRPr="00AD4B34">
        <w:rPr>
          <w:rFonts w:hint="eastAsia"/>
          <w:szCs w:val="21"/>
        </w:rPr>
        <w:t>主题字体大小</w:t>
      </w:r>
      <w:r w:rsidRPr="00AD4B34">
        <w:rPr>
          <w:rFonts w:hint="eastAsia"/>
          <w:szCs w:val="21"/>
        </w:rPr>
        <w:t>20px</w:t>
      </w:r>
      <w:r w:rsidRPr="00AD4B34">
        <w:rPr>
          <w:rFonts w:hint="eastAsia"/>
          <w:szCs w:val="21"/>
        </w:rPr>
        <w:t>，加粗显示，颜色为</w:t>
      </w:r>
      <w:r w:rsidRPr="00AD4B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#3F3F3F</w:t>
      </w:r>
      <w:r w:rsidRPr="00AD4B34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（黑色）</w:t>
      </w:r>
    </w:p>
    <w:p w:rsidR="00085D6E" w:rsidRPr="00AD4B34" w:rsidRDefault="00085D6E" w:rsidP="00C4544E">
      <w:pPr>
        <w:pStyle w:val="af0"/>
        <w:numPr>
          <w:ilvl w:val="1"/>
          <w:numId w:val="18"/>
        </w:numPr>
        <w:ind w:firstLineChars="0"/>
        <w:rPr>
          <w:szCs w:val="21"/>
        </w:rPr>
      </w:pPr>
      <w:r w:rsidRPr="00AD4B34">
        <w:rPr>
          <w:rFonts w:hint="eastAsia"/>
          <w:szCs w:val="21"/>
        </w:rPr>
        <w:t>右边的按钮字体大小为</w:t>
      </w:r>
      <w:r w:rsidRPr="00AD4B34">
        <w:rPr>
          <w:rFonts w:hint="eastAsia"/>
          <w:szCs w:val="21"/>
        </w:rPr>
        <w:t>16px</w:t>
      </w:r>
      <w:r w:rsidRPr="00AD4B34">
        <w:rPr>
          <w:rFonts w:hint="eastAsia"/>
          <w:szCs w:val="21"/>
        </w:rPr>
        <w:t>，不加粗，颜色为</w:t>
      </w:r>
      <w:r w:rsidRPr="00AD4B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#007AFF</w:t>
      </w:r>
      <w:r w:rsidRPr="00AD4B34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 (</w:t>
      </w:r>
      <w:r w:rsidRPr="00AD4B34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蓝色</w:t>
      </w:r>
      <w:r w:rsidRPr="00AD4B34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) </w:t>
      </w:r>
      <w:r w:rsidRPr="00AD4B34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，</w:t>
      </w:r>
      <w:r w:rsidRPr="00AD4B34">
        <w:rPr>
          <w:rFonts w:hint="eastAsia"/>
          <w:szCs w:val="21"/>
        </w:rPr>
        <w:t>默认展开详情。</w:t>
      </w:r>
    </w:p>
    <w:p w:rsidR="00F113E6" w:rsidRPr="00F113E6" w:rsidRDefault="00085D6E" w:rsidP="00C4544E">
      <w:pPr>
        <w:pStyle w:val="af0"/>
        <w:numPr>
          <w:ilvl w:val="0"/>
          <w:numId w:val="18"/>
        </w:numPr>
        <w:ind w:firstLineChars="0"/>
      </w:pPr>
      <w:r w:rsidRPr="00DC7272">
        <w:rPr>
          <w:rFonts w:hint="eastAsia"/>
          <w:szCs w:val="21"/>
        </w:rPr>
        <w:t>内容分条排列显示</w:t>
      </w:r>
      <w:r w:rsidRPr="00DC7272">
        <w:rPr>
          <w:rFonts w:hint="eastAsia"/>
          <w:szCs w:val="21"/>
        </w:rPr>
        <w:t>,</w:t>
      </w:r>
      <w:r w:rsidR="00AD4B34">
        <w:rPr>
          <w:rFonts w:hint="eastAsia"/>
          <w:szCs w:val="21"/>
        </w:rPr>
        <w:t>每一条内容都是一组键值对（</w:t>
      </w:r>
      <w:r w:rsidR="00AD4B34">
        <w:rPr>
          <w:szCs w:val="21"/>
        </w:rPr>
        <w:t>key:value</w:t>
      </w:r>
      <w:r w:rsidR="00AD4B34">
        <w:rPr>
          <w:rFonts w:hint="eastAsia"/>
          <w:szCs w:val="21"/>
        </w:rPr>
        <w:t>）。</w:t>
      </w:r>
    </w:p>
    <w:p w:rsidR="00F113E6" w:rsidRPr="00F113E6" w:rsidRDefault="00AD4B34" w:rsidP="00C4544E">
      <w:pPr>
        <w:pStyle w:val="af0"/>
        <w:numPr>
          <w:ilvl w:val="1"/>
          <w:numId w:val="18"/>
        </w:numPr>
        <w:ind w:firstLineChars="0"/>
      </w:pPr>
      <w:r>
        <w:rPr>
          <w:rFonts w:hint="eastAsia"/>
          <w:szCs w:val="21"/>
        </w:rPr>
        <w:t>左边为</w:t>
      </w:r>
      <w:r>
        <w:rPr>
          <w:rFonts w:hint="eastAsia"/>
          <w:szCs w:val="21"/>
        </w:rPr>
        <w:t>key</w:t>
      </w:r>
      <w:r>
        <w:rPr>
          <w:rFonts w:hint="eastAsia"/>
          <w:szCs w:val="21"/>
        </w:rPr>
        <w:t>值，字体大小为</w:t>
      </w:r>
      <w:r>
        <w:rPr>
          <w:rFonts w:hint="eastAsia"/>
          <w:szCs w:val="21"/>
        </w:rPr>
        <w:t>18px</w:t>
      </w:r>
      <w:r>
        <w:rPr>
          <w:rFonts w:hint="eastAsia"/>
          <w:szCs w:val="21"/>
        </w:rPr>
        <w:t>，宽度为</w:t>
      </w:r>
      <w:r>
        <w:rPr>
          <w:rFonts w:hint="eastAsia"/>
          <w:szCs w:val="21"/>
        </w:rPr>
        <w:t>100px</w:t>
      </w:r>
      <w:r>
        <w:rPr>
          <w:rFonts w:hint="eastAsia"/>
          <w:szCs w:val="21"/>
        </w:rPr>
        <w:t>，如果</w:t>
      </w:r>
      <w:r>
        <w:rPr>
          <w:rFonts w:hint="eastAsia"/>
          <w:szCs w:val="21"/>
        </w:rPr>
        <w:t>key</w:t>
      </w:r>
      <w:r>
        <w:rPr>
          <w:rFonts w:hint="eastAsia"/>
          <w:szCs w:val="21"/>
        </w:rPr>
        <w:t>值内容长度超过</w:t>
      </w:r>
      <w:r>
        <w:rPr>
          <w:rFonts w:hint="eastAsia"/>
          <w:szCs w:val="21"/>
        </w:rPr>
        <w:t>100px</w:t>
      </w:r>
      <w:r>
        <w:rPr>
          <w:rFonts w:hint="eastAsia"/>
          <w:szCs w:val="21"/>
        </w:rPr>
        <w:t>，</w:t>
      </w:r>
      <w:r w:rsidR="00D1236C">
        <w:rPr>
          <w:rFonts w:hint="eastAsia"/>
          <w:szCs w:val="21"/>
        </w:rPr>
        <w:t>则多行显示，字体颜色为</w:t>
      </w:r>
      <w:r w:rsidR="00D1236C" w:rsidRPr="00D1236C">
        <w:rPr>
          <w:szCs w:val="21"/>
        </w:rPr>
        <w:t>#999</w:t>
      </w:r>
      <w:r w:rsidR="00D1236C" w:rsidRPr="00D1236C">
        <w:rPr>
          <w:rFonts w:hint="eastAsia"/>
          <w:szCs w:val="21"/>
        </w:rPr>
        <w:t>（灰色）。</w:t>
      </w:r>
    </w:p>
    <w:p w:rsidR="00971E77" w:rsidRPr="00085D6E" w:rsidRDefault="00F113E6" w:rsidP="00C4544E">
      <w:pPr>
        <w:pStyle w:val="af0"/>
        <w:numPr>
          <w:ilvl w:val="1"/>
          <w:numId w:val="18"/>
        </w:numPr>
        <w:ind w:firstLineChars="0"/>
      </w:pPr>
      <w:r>
        <w:rPr>
          <w:rFonts w:hint="eastAsia"/>
          <w:szCs w:val="21"/>
        </w:rPr>
        <w:t>右边为</w:t>
      </w:r>
      <w:r w:rsidR="00D1236C" w:rsidRPr="00D1236C">
        <w:rPr>
          <w:rFonts w:hint="eastAsia"/>
          <w:szCs w:val="21"/>
        </w:rPr>
        <w:t>Value</w:t>
      </w:r>
      <w:r w:rsidR="00D1236C" w:rsidRPr="00D1236C">
        <w:rPr>
          <w:rFonts w:hint="eastAsia"/>
          <w:szCs w:val="21"/>
        </w:rPr>
        <w:t>值，字体大小为</w:t>
      </w:r>
      <w:r w:rsidR="00D1236C" w:rsidRPr="00D1236C">
        <w:rPr>
          <w:rFonts w:hint="eastAsia"/>
          <w:szCs w:val="21"/>
        </w:rPr>
        <w:t>18px</w:t>
      </w:r>
      <w:r w:rsidR="00D1236C" w:rsidRPr="00D1236C">
        <w:rPr>
          <w:rFonts w:hint="eastAsia"/>
          <w:szCs w:val="21"/>
        </w:rPr>
        <w:t>，字体颜色为</w:t>
      </w:r>
      <w:r w:rsidR="00D1236C" w:rsidRPr="00D1236C">
        <w:rPr>
          <w:szCs w:val="21"/>
        </w:rPr>
        <w:t>#3f3f3f</w:t>
      </w:r>
      <w:r w:rsidR="00D1236C" w:rsidRPr="00D1236C">
        <w:rPr>
          <w:rFonts w:hint="eastAsia"/>
          <w:szCs w:val="21"/>
        </w:rPr>
        <w:t>（黑色），内容如果较多同样多行显示。</w:t>
      </w:r>
    </w:p>
    <w:p w:rsidR="001A5B89" w:rsidRDefault="001A5B89" w:rsidP="001A5B89">
      <w:pPr>
        <w:pStyle w:val="4"/>
      </w:pPr>
      <w:r>
        <w:rPr>
          <w:rFonts w:hint="eastAsia"/>
        </w:rPr>
        <w:lastRenderedPageBreak/>
        <w:t>附件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32"/>
        <w:gridCol w:w="2845"/>
        <w:gridCol w:w="2845"/>
      </w:tblGrid>
      <w:tr w:rsidR="008F0AC6" w:rsidTr="008F0AC6">
        <w:tc>
          <w:tcPr>
            <w:tcW w:w="2840" w:type="dxa"/>
          </w:tcPr>
          <w:p w:rsidR="008F0AC6" w:rsidRDefault="008F0AC6" w:rsidP="008F0AC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A0F1BC4" wp14:editId="00A8D804">
                  <wp:extent cx="1762125" cy="3154204"/>
                  <wp:effectExtent l="0" t="0" r="0" b="8255"/>
                  <wp:docPr id="42" name="图片 42" descr="C:\Users\890171\Desktop\截图\附件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890171\Desktop\截图\附件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3154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8F0AC6" w:rsidRDefault="008F0AC6" w:rsidP="008F0AC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ABF354E" wp14:editId="246CD55E">
                  <wp:extent cx="1765644" cy="3133725"/>
                  <wp:effectExtent l="0" t="0" r="6350" b="0"/>
                  <wp:docPr id="43" name="图片 43" descr="C:\Users\890171\Desktop\截图\附件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890171\Desktop\截图\附件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644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8F0AC6" w:rsidRDefault="008F0AC6" w:rsidP="008F0AC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DA9F721" wp14:editId="5C7A937D">
                  <wp:extent cx="1763086" cy="3133725"/>
                  <wp:effectExtent l="0" t="0" r="8890" b="0"/>
                  <wp:docPr id="44" name="图片 44" descr="C:\Users\890171\Desktop\截图\附件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890171\Desktop\截图\附件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086" cy="313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0AC6" w:rsidRPr="008F0AC6" w:rsidRDefault="008F0AC6" w:rsidP="008F0AC6">
      <w:pPr>
        <w:ind w:firstLine="480"/>
      </w:pPr>
    </w:p>
    <w:p w:rsidR="005C0E06" w:rsidRDefault="005C0E06" w:rsidP="005C0E06">
      <w:pPr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附件</w:t>
      </w:r>
      <w:r w:rsidRPr="00BB6781">
        <w:rPr>
          <w:rFonts w:hint="eastAsia"/>
          <w:sz w:val="21"/>
          <w:szCs w:val="21"/>
        </w:rPr>
        <w:t>主要分</w:t>
      </w:r>
      <w:r>
        <w:rPr>
          <w:rFonts w:hint="eastAsia"/>
          <w:sz w:val="21"/>
          <w:szCs w:val="21"/>
        </w:rPr>
        <w:t>标题和内容两块，整体设置为上下外边距为</w:t>
      </w:r>
      <w:r>
        <w:rPr>
          <w:rFonts w:hint="eastAsia"/>
          <w:sz w:val="21"/>
          <w:szCs w:val="21"/>
        </w:rPr>
        <w:t>10px</w:t>
      </w:r>
      <w:r>
        <w:rPr>
          <w:rFonts w:hint="eastAsia"/>
          <w:sz w:val="21"/>
          <w:szCs w:val="21"/>
        </w:rPr>
        <w:t>，右外边距为</w:t>
      </w:r>
      <w:r>
        <w:rPr>
          <w:rFonts w:hint="eastAsia"/>
          <w:sz w:val="21"/>
          <w:szCs w:val="21"/>
        </w:rPr>
        <w:t>2px</w:t>
      </w:r>
      <w:r>
        <w:rPr>
          <w:rFonts w:hint="eastAsia"/>
          <w:sz w:val="21"/>
          <w:szCs w:val="21"/>
        </w:rPr>
        <w:t>，底部边框设置为</w:t>
      </w:r>
      <w:r>
        <w:rPr>
          <w:rFonts w:hint="eastAsia"/>
          <w:sz w:val="21"/>
          <w:szCs w:val="21"/>
        </w:rPr>
        <w:t>1px</w:t>
      </w:r>
      <w:r>
        <w:rPr>
          <w:rFonts w:hint="eastAsia"/>
          <w:sz w:val="21"/>
          <w:szCs w:val="21"/>
        </w:rPr>
        <w:t>并加粗，颜色设置为</w:t>
      </w:r>
      <w:r w:rsidRPr="00C33D47">
        <w:rPr>
          <w:sz w:val="21"/>
          <w:szCs w:val="21"/>
        </w:rPr>
        <w:t>#D6D6D7</w:t>
      </w:r>
      <w:r>
        <w:rPr>
          <w:rFonts w:hint="eastAsia"/>
          <w:sz w:val="21"/>
          <w:szCs w:val="21"/>
        </w:rPr>
        <w:t>（灰色）</w:t>
      </w:r>
    </w:p>
    <w:p w:rsidR="00F113E6" w:rsidRDefault="00F113E6" w:rsidP="00C4544E">
      <w:pPr>
        <w:pStyle w:val="af0"/>
        <w:numPr>
          <w:ilvl w:val="0"/>
          <w:numId w:val="19"/>
        </w:numPr>
        <w:ind w:firstLineChars="0"/>
        <w:rPr>
          <w:szCs w:val="21"/>
        </w:rPr>
      </w:pPr>
      <w:r>
        <w:rPr>
          <w:rFonts w:hint="eastAsia"/>
          <w:szCs w:val="21"/>
        </w:rPr>
        <w:t>标题一栏包括左边的标题以及右边的隐藏或者详细资料按钮</w:t>
      </w:r>
    </w:p>
    <w:p w:rsidR="00F113E6" w:rsidRPr="00F113E6" w:rsidRDefault="005C0E06" w:rsidP="00C4544E">
      <w:pPr>
        <w:pStyle w:val="af0"/>
        <w:numPr>
          <w:ilvl w:val="1"/>
          <w:numId w:val="19"/>
        </w:numPr>
        <w:ind w:firstLineChars="0"/>
        <w:rPr>
          <w:szCs w:val="21"/>
        </w:rPr>
      </w:pPr>
      <w:r w:rsidRPr="005C0E06">
        <w:rPr>
          <w:rFonts w:hint="eastAsia"/>
          <w:szCs w:val="21"/>
        </w:rPr>
        <w:t>主题字体大小</w:t>
      </w:r>
      <w:r w:rsidRPr="005C0E06">
        <w:rPr>
          <w:rFonts w:hint="eastAsia"/>
          <w:szCs w:val="21"/>
        </w:rPr>
        <w:t>20px</w:t>
      </w:r>
      <w:r w:rsidRPr="005C0E06">
        <w:rPr>
          <w:rFonts w:hint="eastAsia"/>
          <w:szCs w:val="21"/>
        </w:rPr>
        <w:t>，加粗显示，颜色为</w:t>
      </w:r>
      <w:r w:rsidRPr="00F113E6">
        <w:rPr>
          <w:szCs w:val="21"/>
        </w:rPr>
        <w:t>#3F3F3F</w:t>
      </w:r>
      <w:r w:rsidRPr="00F113E6">
        <w:rPr>
          <w:rFonts w:hint="eastAsia"/>
          <w:szCs w:val="21"/>
        </w:rPr>
        <w:t>（黑色）</w:t>
      </w:r>
    </w:p>
    <w:p w:rsidR="005C0E06" w:rsidRPr="005C0E06" w:rsidRDefault="005C0E06" w:rsidP="00C4544E">
      <w:pPr>
        <w:pStyle w:val="af0"/>
        <w:numPr>
          <w:ilvl w:val="1"/>
          <w:numId w:val="19"/>
        </w:numPr>
        <w:ind w:firstLineChars="0"/>
        <w:rPr>
          <w:szCs w:val="21"/>
        </w:rPr>
      </w:pPr>
      <w:r w:rsidRPr="005C0E06">
        <w:rPr>
          <w:rFonts w:hint="eastAsia"/>
          <w:szCs w:val="21"/>
        </w:rPr>
        <w:t>右边的按钮字体大小为</w:t>
      </w:r>
      <w:r w:rsidRPr="005C0E06">
        <w:rPr>
          <w:rFonts w:hint="eastAsia"/>
          <w:szCs w:val="21"/>
        </w:rPr>
        <w:t>16px</w:t>
      </w:r>
      <w:r w:rsidRPr="005C0E06">
        <w:rPr>
          <w:rFonts w:hint="eastAsia"/>
          <w:szCs w:val="21"/>
        </w:rPr>
        <w:t>，不加粗，颜色为</w:t>
      </w:r>
      <w:r w:rsidRPr="00F113E6">
        <w:rPr>
          <w:szCs w:val="21"/>
        </w:rPr>
        <w:t>#007AFF</w:t>
      </w:r>
      <w:r w:rsidRPr="00F113E6">
        <w:rPr>
          <w:rFonts w:hint="eastAsia"/>
          <w:szCs w:val="21"/>
        </w:rPr>
        <w:t xml:space="preserve"> (</w:t>
      </w:r>
      <w:r w:rsidRPr="00F113E6">
        <w:rPr>
          <w:rFonts w:hint="eastAsia"/>
          <w:szCs w:val="21"/>
        </w:rPr>
        <w:t>蓝色</w:t>
      </w:r>
      <w:r w:rsidRPr="00F113E6">
        <w:rPr>
          <w:rFonts w:hint="eastAsia"/>
          <w:szCs w:val="21"/>
        </w:rPr>
        <w:t xml:space="preserve">) </w:t>
      </w:r>
      <w:r w:rsidRPr="00F113E6">
        <w:rPr>
          <w:rFonts w:hint="eastAsia"/>
          <w:szCs w:val="21"/>
        </w:rPr>
        <w:t>，</w:t>
      </w:r>
      <w:r w:rsidRPr="005C0E06">
        <w:rPr>
          <w:rFonts w:hint="eastAsia"/>
          <w:szCs w:val="21"/>
        </w:rPr>
        <w:t>默认展开详情。</w:t>
      </w:r>
    </w:p>
    <w:p w:rsidR="005C0E06" w:rsidRPr="008F0AC6" w:rsidRDefault="005C0E06" w:rsidP="00C4544E">
      <w:pPr>
        <w:pStyle w:val="af0"/>
        <w:numPr>
          <w:ilvl w:val="0"/>
          <w:numId w:val="19"/>
        </w:numPr>
        <w:ind w:firstLineChars="0"/>
      </w:pPr>
      <w:r w:rsidRPr="00D33774">
        <w:rPr>
          <w:rFonts w:hint="eastAsia"/>
          <w:szCs w:val="21"/>
        </w:rPr>
        <w:t>内容分条排列显示</w:t>
      </w:r>
      <w:r w:rsidRPr="00D33774">
        <w:rPr>
          <w:rFonts w:hint="eastAsia"/>
          <w:szCs w:val="21"/>
        </w:rPr>
        <w:t>,</w:t>
      </w:r>
      <w:r w:rsidRPr="00D33774">
        <w:rPr>
          <w:rFonts w:hint="eastAsia"/>
          <w:szCs w:val="21"/>
        </w:rPr>
        <w:t>每一条内容为一个附件</w:t>
      </w:r>
      <w:r w:rsidR="00D33774">
        <w:rPr>
          <w:rFonts w:hint="eastAsia"/>
          <w:szCs w:val="21"/>
        </w:rPr>
        <w:t>。</w:t>
      </w:r>
    </w:p>
    <w:p w:rsidR="008F0AC6" w:rsidRDefault="008F0AC6" w:rsidP="008F0AC6">
      <w:pPr>
        <w:pStyle w:val="af0"/>
        <w:ind w:left="420" w:firstLineChars="0" w:firstLine="0"/>
        <w:rPr>
          <w:szCs w:val="21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11"/>
        <w:gridCol w:w="2751"/>
        <w:gridCol w:w="2711"/>
      </w:tblGrid>
      <w:tr w:rsidR="008F0AC6" w:rsidTr="008F0AC6">
        <w:tc>
          <w:tcPr>
            <w:tcW w:w="2697" w:type="dxa"/>
          </w:tcPr>
          <w:p w:rsidR="008F0AC6" w:rsidRDefault="008F0AC6" w:rsidP="008F0AC6">
            <w:pPr>
              <w:pStyle w:val="af0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1423B86" wp14:editId="44F27113">
                  <wp:extent cx="1647825" cy="2949606"/>
                  <wp:effectExtent l="0" t="0" r="0" b="3175"/>
                  <wp:docPr id="45" name="图片 45" descr="C:\Users\890171\Desktop\截图\附件-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890171\Desktop\截图\附件-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8572" cy="2950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</w:tcPr>
          <w:p w:rsidR="008F0AC6" w:rsidRDefault="008F0AC6" w:rsidP="008F0AC6">
            <w:pPr>
              <w:pStyle w:val="af0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3E8C73C" wp14:editId="343020C4">
                  <wp:extent cx="1609725" cy="2866487"/>
                  <wp:effectExtent l="0" t="0" r="0" b="0"/>
                  <wp:docPr id="46" name="图片 46" descr="C:\Users\890171\Desktop\截图\附件-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890171\Desktop\截图\附件-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2866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1" w:type="dxa"/>
          </w:tcPr>
          <w:p w:rsidR="008F0AC6" w:rsidRDefault="008F0AC6" w:rsidP="008F0AC6">
            <w:pPr>
              <w:pStyle w:val="af0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565BC1F" wp14:editId="1AEEBE97">
                  <wp:extent cx="1570005" cy="2781300"/>
                  <wp:effectExtent l="0" t="0" r="0" b="0"/>
                  <wp:docPr id="47" name="图片 47" descr="C:\Users\890171\Desktop\截图\附件-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890171\Desktop\截图\附件-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3336" cy="2787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0AC6" w:rsidRPr="00D33774" w:rsidRDefault="008F0AC6" w:rsidP="008F0AC6">
      <w:pPr>
        <w:pStyle w:val="af0"/>
        <w:ind w:left="420" w:firstLineChars="0" w:firstLine="0"/>
      </w:pPr>
    </w:p>
    <w:p w:rsidR="00D722DC" w:rsidRDefault="00D33774" w:rsidP="00D722DC">
      <w:pPr>
        <w:ind w:firstLineChars="0"/>
      </w:pPr>
      <w:r>
        <w:rPr>
          <w:rFonts w:hint="eastAsia"/>
        </w:rPr>
        <w:t>附件</w:t>
      </w:r>
      <w:r w:rsidR="005076C2">
        <w:rPr>
          <w:rFonts w:hint="eastAsia"/>
        </w:rPr>
        <w:t>整体布局为上下内边距为</w:t>
      </w:r>
      <w:r w:rsidR="005076C2">
        <w:rPr>
          <w:rFonts w:hint="eastAsia"/>
        </w:rPr>
        <w:t>6px</w:t>
      </w:r>
      <w:r w:rsidR="005076C2">
        <w:rPr>
          <w:rFonts w:hint="eastAsia"/>
        </w:rPr>
        <w:t>，右内边距为</w:t>
      </w:r>
      <w:r w:rsidR="005076C2">
        <w:rPr>
          <w:rFonts w:hint="eastAsia"/>
        </w:rPr>
        <w:t>8px</w:t>
      </w:r>
      <w:r w:rsidR="005076C2">
        <w:rPr>
          <w:rFonts w:hint="eastAsia"/>
        </w:rPr>
        <w:t>，下外边距为</w:t>
      </w:r>
      <w:r w:rsidR="005076C2">
        <w:rPr>
          <w:rFonts w:hint="eastAsia"/>
        </w:rPr>
        <w:t>20px</w:t>
      </w:r>
      <w:r w:rsidR="005076C2">
        <w:rPr>
          <w:rFonts w:hint="eastAsia"/>
        </w:rPr>
        <w:t>，边框为</w:t>
      </w:r>
      <w:r w:rsidR="005076C2">
        <w:rPr>
          <w:rFonts w:hint="eastAsia"/>
        </w:rPr>
        <w:t>2px</w:t>
      </w:r>
      <w:r w:rsidR="005076C2">
        <w:rPr>
          <w:rFonts w:hint="eastAsia"/>
        </w:rPr>
        <w:t>并加粗。</w:t>
      </w:r>
      <w:r w:rsidR="005076C2">
        <w:rPr>
          <w:noProof/>
        </w:rPr>
        <w:drawing>
          <wp:inline distT="0" distB="0" distL="0" distR="0" wp14:anchorId="0C338163" wp14:editId="2EF76B50">
            <wp:extent cx="1905000" cy="1914525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C2" w:rsidRDefault="005076C2" w:rsidP="00D722DC">
      <w:pPr>
        <w:ind w:firstLineChars="0"/>
      </w:pPr>
      <w:r>
        <w:rPr>
          <w:rFonts w:hint="eastAsia"/>
        </w:rPr>
        <w:t>里面分为图标以及对附件的描述两部分。</w:t>
      </w:r>
    </w:p>
    <w:p w:rsidR="005076C2" w:rsidRPr="00F113E6" w:rsidRDefault="005076C2" w:rsidP="00C4544E">
      <w:pPr>
        <w:pStyle w:val="af0"/>
        <w:numPr>
          <w:ilvl w:val="0"/>
          <w:numId w:val="20"/>
        </w:numPr>
        <w:ind w:firstLineChars="0"/>
        <w:rPr>
          <w:rFonts w:ascii="Times New Roman" w:hAnsi="Times New Roman"/>
          <w:sz w:val="24"/>
          <w:szCs w:val="20"/>
        </w:rPr>
      </w:pPr>
      <w:r w:rsidRPr="00F113E6">
        <w:rPr>
          <w:rFonts w:ascii="Times New Roman" w:hAnsi="Times New Roman" w:hint="eastAsia"/>
          <w:sz w:val="24"/>
          <w:szCs w:val="20"/>
        </w:rPr>
        <w:t>附件图标提示附件的类型以及附件的加载情况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076C2" w:rsidTr="005076C2">
        <w:tc>
          <w:tcPr>
            <w:tcW w:w="4261" w:type="dxa"/>
          </w:tcPr>
          <w:p w:rsidR="005076C2" w:rsidRDefault="005076C2" w:rsidP="005076C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A8ABF0F" wp14:editId="27D060B7">
                  <wp:extent cx="485775" cy="447675"/>
                  <wp:effectExtent l="0" t="0" r="9525" b="952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076C2" w:rsidRDefault="005076C2" w:rsidP="005076C2">
            <w:pPr>
              <w:ind w:firstLineChars="0" w:firstLine="0"/>
            </w:pPr>
            <w:r>
              <w:rPr>
                <w:rFonts w:hint="eastAsia"/>
              </w:rPr>
              <w:t>加载完成</w:t>
            </w:r>
          </w:p>
        </w:tc>
      </w:tr>
      <w:tr w:rsidR="005076C2" w:rsidTr="005076C2">
        <w:tc>
          <w:tcPr>
            <w:tcW w:w="4261" w:type="dxa"/>
          </w:tcPr>
          <w:p w:rsidR="005076C2" w:rsidRDefault="005076C2" w:rsidP="005076C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01B2427" wp14:editId="2C468D36">
                  <wp:extent cx="457200" cy="466725"/>
                  <wp:effectExtent l="0" t="0" r="0" b="9525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076C2" w:rsidRDefault="005076C2" w:rsidP="005076C2">
            <w:pPr>
              <w:ind w:firstLineChars="0" w:firstLine="0"/>
            </w:pPr>
            <w:r>
              <w:rPr>
                <w:rFonts w:hint="eastAsia"/>
              </w:rPr>
              <w:t>加载中</w:t>
            </w:r>
          </w:p>
        </w:tc>
      </w:tr>
      <w:tr w:rsidR="005076C2" w:rsidTr="005076C2">
        <w:tc>
          <w:tcPr>
            <w:tcW w:w="4261" w:type="dxa"/>
          </w:tcPr>
          <w:p w:rsidR="005076C2" w:rsidRDefault="005076C2" w:rsidP="005076C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9A42E6E" wp14:editId="1A9603B6">
                  <wp:extent cx="495300" cy="457200"/>
                  <wp:effectExtent l="0" t="0" r="0" b="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076C2" w:rsidRDefault="005076C2" w:rsidP="005076C2">
            <w:pPr>
              <w:ind w:firstLineChars="0" w:firstLine="0"/>
            </w:pPr>
            <w:r>
              <w:rPr>
                <w:rFonts w:hint="eastAsia"/>
              </w:rPr>
              <w:t>加载失败，无法打开</w:t>
            </w:r>
          </w:p>
        </w:tc>
      </w:tr>
    </w:tbl>
    <w:p w:rsidR="005076C2" w:rsidRPr="00F113E6" w:rsidRDefault="005076C2" w:rsidP="00C4544E">
      <w:pPr>
        <w:pStyle w:val="af0"/>
        <w:numPr>
          <w:ilvl w:val="0"/>
          <w:numId w:val="20"/>
        </w:numPr>
        <w:ind w:firstLineChars="0"/>
        <w:rPr>
          <w:rFonts w:ascii="Times New Roman" w:hAnsi="Times New Roman"/>
          <w:sz w:val="24"/>
          <w:szCs w:val="20"/>
        </w:rPr>
      </w:pPr>
      <w:r w:rsidRPr="00F113E6">
        <w:rPr>
          <w:rFonts w:ascii="Times New Roman" w:hAnsi="Times New Roman" w:hint="eastAsia"/>
          <w:sz w:val="24"/>
          <w:szCs w:val="20"/>
        </w:rPr>
        <w:t>附件描述为文件名，字体大小为</w:t>
      </w:r>
      <w:r w:rsidRPr="00F113E6">
        <w:rPr>
          <w:rFonts w:ascii="Times New Roman" w:hAnsi="Times New Roman" w:hint="eastAsia"/>
          <w:sz w:val="24"/>
          <w:szCs w:val="20"/>
        </w:rPr>
        <w:t>14px</w:t>
      </w:r>
      <w:r w:rsidRPr="00F113E6">
        <w:rPr>
          <w:rFonts w:ascii="Times New Roman" w:hAnsi="Times New Roman" w:hint="eastAsia"/>
          <w:sz w:val="24"/>
          <w:szCs w:val="20"/>
        </w:rPr>
        <w:t>，行高为</w:t>
      </w:r>
      <w:r w:rsidRPr="00F113E6">
        <w:rPr>
          <w:rFonts w:ascii="Times New Roman" w:hAnsi="Times New Roman" w:hint="eastAsia"/>
          <w:sz w:val="24"/>
          <w:szCs w:val="20"/>
        </w:rPr>
        <w:t>18px</w:t>
      </w:r>
      <w:r w:rsidRPr="00F113E6">
        <w:rPr>
          <w:rFonts w:ascii="Times New Roman" w:hAnsi="Times New Roman" w:hint="eastAsia"/>
          <w:sz w:val="24"/>
          <w:szCs w:val="20"/>
        </w:rPr>
        <w:t>，高度为</w:t>
      </w:r>
      <w:r w:rsidRPr="00F113E6">
        <w:rPr>
          <w:rFonts w:ascii="Times New Roman" w:hAnsi="Times New Roman" w:hint="eastAsia"/>
          <w:sz w:val="24"/>
          <w:szCs w:val="20"/>
        </w:rPr>
        <w:t>55px</w:t>
      </w:r>
      <w:r w:rsidRPr="00F113E6">
        <w:rPr>
          <w:rFonts w:ascii="Times New Roman" w:hAnsi="Times New Roman" w:hint="eastAsia"/>
          <w:sz w:val="24"/>
          <w:szCs w:val="20"/>
        </w:rPr>
        <w:t>，最多显示三行，如果文件名超出三行，超出部分不显示</w:t>
      </w:r>
    </w:p>
    <w:tbl>
      <w:tblPr>
        <w:tblStyle w:val="ae"/>
        <w:tblW w:w="0" w:type="auto"/>
        <w:tblInd w:w="900" w:type="dxa"/>
        <w:tblLook w:val="04A0" w:firstRow="1" w:lastRow="0" w:firstColumn="1" w:lastColumn="0" w:noHBand="0" w:noVBand="1"/>
      </w:tblPr>
      <w:tblGrid>
        <w:gridCol w:w="3896"/>
        <w:gridCol w:w="3726"/>
      </w:tblGrid>
      <w:tr w:rsidR="00D722DC" w:rsidTr="00D722DC">
        <w:tc>
          <w:tcPr>
            <w:tcW w:w="4261" w:type="dxa"/>
          </w:tcPr>
          <w:p w:rsidR="00D722DC" w:rsidRDefault="00D722DC" w:rsidP="00D722DC">
            <w:pPr>
              <w:pStyle w:val="af0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0EDE7B1" wp14:editId="7B708DBB">
                  <wp:extent cx="2219325" cy="473877"/>
                  <wp:effectExtent l="0" t="0" r="0" b="254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47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D722DC" w:rsidRDefault="00D722DC" w:rsidP="00D722DC">
            <w:pPr>
              <w:pStyle w:val="af0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BC4738F" wp14:editId="1C435B9D">
                  <wp:extent cx="2057400" cy="433524"/>
                  <wp:effectExtent l="0" t="0" r="0" b="5080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433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22DC" w:rsidRDefault="00D722DC" w:rsidP="00D722DC">
      <w:pPr>
        <w:ind w:firstLineChars="0" w:firstLine="0"/>
      </w:pPr>
      <w:r>
        <w:rPr>
          <w:rFonts w:hint="eastAsia"/>
        </w:rPr>
        <w:t>当文件加载完成后可点击查看文件内容，开启全屏窗口查看附件内容</w:t>
      </w:r>
    </w:p>
    <w:p w:rsidR="00D722DC" w:rsidRDefault="00D722DC" w:rsidP="00D722DC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496EF48F" wp14:editId="2D5E9F8E">
            <wp:extent cx="2876550" cy="5114925"/>
            <wp:effectExtent l="0" t="0" r="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DC" w:rsidRDefault="00D722DC" w:rsidP="00D722DC">
      <w:pPr>
        <w:ind w:firstLineChars="0" w:firstLine="0"/>
      </w:pPr>
    </w:p>
    <w:p w:rsidR="00D722DC" w:rsidRPr="00D722DC" w:rsidRDefault="00D722DC" w:rsidP="00D722DC">
      <w:pPr>
        <w:ind w:firstLineChars="0" w:firstLine="0"/>
      </w:pPr>
      <w:r>
        <w:rPr>
          <w:rFonts w:hint="eastAsia"/>
        </w:rPr>
        <w:t>点击关闭按钮可以返回。</w:t>
      </w:r>
    </w:p>
    <w:p w:rsidR="001A5B89" w:rsidRDefault="001A5B89" w:rsidP="001A5B89">
      <w:pPr>
        <w:pStyle w:val="4"/>
      </w:pPr>
      <w:r>
        <w:rPr>
          <w:rFonts w:hint="eastAsia"/>
        </w:rPr>
        <w:lastRenderedPageBreak/>
        <w:t>我的意见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F0AC6" w:rsidTr="008F0AC6">
        <w:tc>
          <w:tcPr>
            <w:tcW w:w="4261" w:type="dxa"/>
          </w:tcPr>
          <w:p w:rsidR="008F0AC6" w:rsidRDefault="008F0AC6" w:rsidP="008F0AC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5E35A88" wp14:editId="2E1516D5">
                  <wp:extent cx="2381250" cy="4248150"/>
                  <wp:effectExtent l="0" t="0" r="0" b="0"/>
                  <wp:docPr id="48" name="图片 48" descr="C:\Users\890171\Desktop\截图\我的意见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890171\Desktop\截图\我的意见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424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F0AC6" w:rsidRDefault="008F0AC6" w:rsidP="008F0AC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B4DF65E" wp14:editId="38F141ED">
                  <wp:extent cx="2375090" cy="4219575"/>
                  <wp:effectExtent l="0" t="0" r="6350" b="0"/>
                  <wp:docPr id="49" name="图片 49" descr="C:\Users\890171\Desktop\截图\我的意见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890171\Desktop\截图\我的意见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090" cy="421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0AC6" w:rsidRPr="008F0AC6" w:rsidRDefault="008F0AC6" w:rsidP="008F0AC6">
      <w:pPr>
        <w:ind w:firstLine="480"/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E8451E" w:rsidTr="00EF1521">
        <w:tc>
          <w:tcPr>
            <w:tcW w:w="2840" w:type="dxa"/>
          </w:tcPr>
          <w:p w:rsidR="00E8451E" w:rsidRDefault="00E8451E" w:rsidP="00EF1521">
            <w:pPr>
              <w:ind w:firstLineChars="0" w:firstLine="0"/>
            </w:pPr>
          </w:p>
        </w:tc>
        <w:tc>
          <w:tcPr>
            <w:tcW w:w="2841" w:type="dxa"/>
          </w:tcPr>
          <w:p w:rsidR="00E8451E" w:rsidRDefault="00E8451E" w:rsidP="00EF1521">
            <w:pPr>
              <w:ind w:firstLineChars="0" w:firstLine="0"/>
            </w:pPr>
          </w:p>
        </w:tc>
        <w:tc>
          <w:tcPr>
            <w:tcW w:w="2841" w:type="dxa"/>
          </w:tcPr>
          <w:p w:rsidR="00E8451E" w:rsidRDefault="00E8451E" w:rsidP="00EF1521">
            <w:pPr>
              <w:ind w:firstLineChars="0" w:firstLine="0"/>
            </w:pPr>
          </w:p>
        </w:tc>
      </w:tr>
    </w:tbl>
    <w:p w:rsidR="00BD36E4" w:rsidRDefault="00E8451E" w:rsidP="00BD36E4">
      <w:pPr>
        <w:ind w:firstLineChars="0"/>
      </w:pPr>
      <w:r>
        <w:rPr>
          <w:rFonts w:hint="eastAsia"/>
        </w:rPr>
        <w:t>如果不需要输入意见，则不显示意见按钮直接显示操作按钮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57"/>
        <w:gridCol w:w="1420"/>
        <w:gridCol w:w="1419"/>
        <w:gridCol w:w="2826"/>
      </w:tblGrid>
      <w:tr w:rsidR="008F0AC6" w:rsidTr="008F0AC6">
        <w:tc>
          <w:tcPr>
            <w:tcW w:w="2857" w:type="dxa"/>
          </w:tcPr>
          <w:p w:rsidR="008F0AC6" w:rsidRDefault="008F0AC6" w:rsidP="00BD36E4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651F8578" wp14:editId="05503C04">
                  <wp:extent cx="1710279" cy="3038475"/>
                  <wp:effectExtent l="0" t="0" r="4445" b="0"/>
                  <wp:docPr id="50" name="图片 50" descr="C:\Users\890171\Desktop\截图\我的意见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890171\Desktop\截图\我的意见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2706" cy="3042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7" w:type="dxa"/>
            <w:gridSpan w:val="2"/>
          </w:tcPr>
          <w:p w:rsidR="008F0AC6" w:rsidRDefault="008F0AC6" w:rsidP="00BD36E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21B1CBF" wp14:editId="152ACD8A">
                  <wp:extent cx="1701529" cy="3019425"/>
                  <wp:effectExtent l="0" t="0" r="0" b="0"/>
                  <wp:docPr id="51" name="图片 51" descr="C:\Users\890171\Desktop\截图\意见按钮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890171\Desktop\截图\意见按钮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529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8" w:type="dxa"/>
          </w:tcPr>
          <w:p w:rsidR="008F0AC6" w:rsidRDefault="008F0AC6" w:rsidP="00BD36E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61BEE3E" wp14:editId="188F8277">
                  <wp:extent cx="1694195" cy="3009900"/>
                  <wp:effectExtent l="0" t="0" r="1270" b="0"/>
                  <wp:docPr id="53" name="图片 53" descr="C:\Users\890171\Desktop\截图\常用意见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890171\Desktop\截图\常用意见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4195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51E" w:rsidTr="00EF152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4276" w:type="dxa"/>
            <w:gridSpan w:val="2"/>
          </w:tcPr>
          <w:p w:rsidR="00E8451E" w:rsidRDefault="00E8451E" w:rsidP="00EF1521">
            <w:pPr>
              <w:ind w:firstLineChars="0" w:firstLine="0"/>
            </w:pPr>
          </w:p>
        </w:tc>
        <w:tc>
          <w:tcPr>
            <w:tcW w:w="4246" w:type="dxa"/>
            <w:gridSpan w:val="2"/>
          </w:tcPr>
          <w:p w:rsidR="00E8451E" w:rsidRDefault="00E8451E" w:rsidP="00EF1521">
            <w:pPr>
              <w:ind w:firstLineChars="0" w:firstLine="0"/>
            </w:pPr>
          </w:p>
        </w:tc>
      </w:tr>
    </w:tbl>
    <w:p w:rsidR="00E8451E" w:rsidRDefault="00E8451E" w:rsidP="00BD36E4">
      <w:pPr>
        <w:ind w:firstLineChars="0"/>
      </w:pPr>
      <w:r>
        <w:rPr>
          <w:rFonts w:hint="eastAsia"/>
        </w:rPr>
        <w:t>常用意见按钮的交互逻辑，点击显示常用意见，同时可以选择自行输入意见。双击常见意见按钮则收起常用意见。选择了常用意见或者进行输入意见后，则按钮会变为操作按钮</w:t>
      </w:r>
      <w:r w:rsidR="003F38F3">
        <w:rPr>
          <w:rFonts w:hint="eastAsia"/>
        </w:rPr>
        <w:t>，例如会签，完成。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54"/>
        <w:gridCol w:w="2839"/>
        <w:gridCol w:w="2414"/>
        <w:gridCol w:w="415"/>
      </w:tblGrid>
      <w:tr w:rsidR="008F0AC6" w:rsidTr="008F0AC6">
        <w:tc>
          <w:tcPr>
            <w:tcW w:w="2855" w:type="dxa"/>
          </w:tcPr>
          <w:p w:rsidR="008F0AC6" w:rsidRDefault="008F0AC6" w:rsidP="00BD36E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E14BFA8" wp14:editId="0D097F3A">
                  <wp:extent cx="1710279" cy="3038475"/>
                  <wp:effectExtent l="0" t="0" r="4445" b="0"/>
                  <wp:docPr id="54" name="图片 54" descr="C:\Users\890171\Desktop\截图\我的意见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890171\Desktop\截图\我的意见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2706" cy="3042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8F0AC6" w:rsidRDefault="008F0AC6" w:rsidP="00BD36E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0629CD3" wp14:editId="222732CE">
                  <wp:extent cx="1704975" cy="3046222"/>
                  <wp:effectExtent l="0" t="0" r="0" b="1905"/>
                  <wp:docPr id="56" name="图片 56" descr="C:\Users\890171\Desktop\截图\我的意见-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890171\Desktop\截图\我的意见-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3046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6" w:type="dxa"/>
            <w:gridSpan w:val="2"/>
          </w:tcPr>
          <w:p w:rsidR="008F0AC6" w:rsidRDefault="008F0AC6" w:rsidP="00BD36E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4D4CEBE" wp14:editId="030C3AED">
                  <wp:extent cx="1695308" cy="3028950"/>
                  <wp:effectExtent l="0" t="0" r="635" b="0"/>
                  <wp:docPr id="57" name="图片 57" descr="C:\Users\890171\Desktop\截图\我的意见-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890171\Desktop\截图\我的意见-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308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8F3" w:rsidTr="003F38F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300" w:type="dxa"/>
            <w:gridSpan w:val="3"/>
          </w:tcPr>
          <w:p w:rsidR="003F38F3" w:rsidRDefault="003F38F3" w:rsidP="00EF1521">
            <w:pPr>
              <w:ind w:firstLineChars="0" w:firstLine="0"/>
            </w:pPr>
          </w:p>
        </w:tc>
        <w:tc>
          <w:tcPr>
            <w:tcW w:w="222" w:type="dxa"/>
          </w:tcPr>
          <w:p w:rsidR="003F38F3" w:rsidRDefault="003F38F3" w:rsidP="00EF1521">
            <w:pPr>
              <w:ind w:firstLineChars="0" w:firstLine="0"/>
            </w:pPr>
          </w:p>
        </w:tc>
      </w:tr>
    </w:tbl>
    <w:p w:rsidR="003F38F3" w:rsidRPr="005839AB" w:rsidRDefault="003F38F3" w:rsidP="003F38F3">
      <w:pPr>
        <w:ind w:firstLineChars="0" w:firstLine="0"/>
      </w:pPr>
      <w:r w:rsidRPr="005839AB">
        <w:rPr>
          <w:rFonts w:hint="eastAsia"/>
        </w:rPr>
        <w:t>我的意见同样主要分标题和内容两块，整体设置为上下外边距为</w:t>
      </w:r>
      <w:r w:rsidRPr="005839AB">
        <w:rPr>
          <w:rFonts w:hint="eastAsia"/>
        </w:rPr>
        <w:t>10px</w:t>
      </w:r>
      <w:r w:rsidRPr="005839AB">
        <w:rPr>
          <w:rFonts w:hint="eastAsia"/>
        </w:rPr>
        <w:t>，右外边距为</w:t>
      </w:r>
      <w:r w:rsidRPr="005839AB">
        <w:rPr>
          <w:rFonts w:hint="eastAsia"/>
        </w:rPr>
        <w:t>2px</w:t>
      </w:r>
      <w:r w:rsidRPr="005839AB">
        <w:rPr>
          <w:rFonts w:hint="eastAsia"/>
        </w:rPr>
        <w:t>，底部边框设置为</w:t>
      </w:r>
      <w:r w:rsidRPr="005839AB">
        <w:rPr>
          <w:rFonts w:hint="eastAsia"/>
        </w:rPr>
        <w:t>1px</w:t>
      </w:r>
      <w:r w:rsidRPr="005839AB">
        <w:rPr>
          <w:rFonts w:hint="eastAsia"/>
        </w:rPr>
        <w:t>并加粗，颜色设置为</w:t>
      </w:r>
      <w:r w:rsidRPr="005839AB">
        <w:t>#D6D6D7</w:t>
      </w:r>
      <w:r w:rsidRPr="005839AB">
        <w:rPr>
          <w:rFonts w:hint="eastAsia"/>
        </w:rPr>
        <w:t>（灰色）</w:t>
      </w:r>
    </w:p>
    <w:p w:rsidR="005839AB" w:rsidRDefault="003F38F3" w:rsidP="00C4544E">
      <w:pPr>
        <w:pStyle w:val="af0"/>
        <w:numPr>
          <w:ilvl w:val="0"/>
          <w:numId w:val="17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lastRenderedPageBreak/>
        <w:t>标题一栏包括左边的标题以及右边的常用意见</w:t>
      </w:r>
      <w:r w:rsidR="005839AB">
        <w:rPr>
          <w:rFonts w:ascii="Times New Roman" w:hAnsi="Times New Roman" w:hint="eastAsia"/>
          <w:sz w:val="24"/>
          <w:szCs w:val="20"/>
        </w:rPr>
        <w:t>按钮</w:t>
      </w:r>
    </w:p>
    <w:p w:rsidR="005839AB" w:rsidRDefault="003F38F3" w:rsidP="00C4544E">
      <w:pPr>
        <w:pStyle w:val="af0"/>
        <w:numPr>
          <w:ilvl w:val="1"/>
          <w:numId w:val="17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t>主题字体大小</w:t>
      </w:r>
      <w:r w:rsidRPr="005839AB">
        <w:rPr>
          <w:rFonts w:ascii="Times New Roman" w:hAnsi="Times New Roman" w:hint="eastAsia"/>
          <w:sz w:val="24"/>
          <w:szCs w:val="20"/>
        </w:rPr>
        <w:t>20px</w:t>
      </w:r>
      <w:r w:rsidRPr="005839AB">
        <w:rPr>
          <w:rFonts w:ascii="Times New Roman" w:hAnsi="Times New Roman" w:hint="eastAsia"/>
          <w:sz w:val="24"/>
          <w:szCs w:val="20"/>
        </w:rPr>
        <w:t>，加粗显示，颜色为</w:t>
      </w:r>
      <w:r w:rsidRPr="005839AB">
        <w:rPr>
          <w:rFonts w:ascii="Times New Roman" w:hAnsi="Times New Roman"/>
          <w:sz w:val="24"/>
          <w:szCs w:val="20"/>
        </w:rPr>
        <w:t>#3F3F3F</w:t>
      </w:r>
      <w:r w:rsidR="005839AB">
        <w:rPr>
          <w:rFonts w:ascii="Times New Roman" w:hAnsi="Times New Roman" w:hint="eastAsia"/>
          <w:sz w:val="24"/>
          <w:szCs w:val="20"/>
        </w:rPr>
        <w:t>（黑色）</w:t>
      </w:r>
    </w:p>
    <w:p w:rsidR="003F38F3" w:rsidRPr="005839AB" w:rsidRDefault="003F38F3" w:rsidP="00C4544E">
      <w:pPr>
        <w:pStyle w:val="af0"/>
        <w:numPr>
          <w:ilvl w:val="1"/>
          <w:numId w:val="17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t>右边的按钮字体大小为</w:t>
      </w:r>
      <w:r w:rsidRPr="005839AB">
        <w:rPr>
          <w:rFonts w:ascii="Times New Roman" w:hAnsi="Times New Roman" w:hint="eastAsia"/>
          <w:sz w:val="24"/>
          <w:szCs w:val="20"/>
        </w:rPr>
        <w:t>16px</w:t>
      </w:r>
      <w:r w:rsidRPr="005839AB">
        <w:rPr>
          <w:rFonts w:ascii="Times New Roman" w:hAnsi="Times New Roman" w:hint="eastAsia"/>
          <w:sz w:val="24"/>
          <w:szCs w:val="20"/>
        </w:rPr>
        <w:t>，不加粗，颜色为</w:t>
      </w:r>
      <w:r w:rsidR="00C74CAA" w:rsidRPr="005839AB">
        <w:rPr>
          <w:rFonts w:ascii="Times New Roman" w:hAnsi="Times New Roman" w:hint="eastAsia"/>
          <w:sz w:val="24"/>
          <w:szCs w:val="20"/>
        </w:rPr>
        <w:t>白色，悲剧颜色为</w:t>
      </w:r>
      <w:r w:rsidR="00C74CAA" w:rsidRPr="005839AB">
        <w:rPr>
          <w:rFonts w:ascii="Times New Roman" w:hAnsi="Times New Roman"/>
          <w:sz w:val="24"/>
          <w:szCs w:val="20"/>
        </w:rPr>
        <w:t>#007AFF</w:t>
      </w:r>
      <w:r w:rsidR="00C74CAA" w:rsidRPr="005839AB">
        <w:rPr>
          <w:rFonts w:ascii="Times New Roman" w:hAnsi="Times New Roman" w:hint="eastAsia"/>
          <w:sz w:val="24"/>
          <w:szCs w:val="20"/>
        </w:rPr>
        <w:t>（蓝色），按钮宽度为</w:t>
      </w:r>
      <w:r w:rsidR="00C74CAA" w:rsidRPr="005839AB">
        <w:rPr>
          <w:rFonts w:ascii="Times New Roman" w:hAnsi="Times New Roman" w:hint="eastAsia"/>
          <w:sz w:val="24"/>
          <w:szCs w:val="20"/>
        </w:rPr>
        <w:t>80px</w:t>
      </w:r>
      <w:r w:rsidR="00C74CAA" w:rsidRPr="005839AB">
        <w:rPr>
          <w:rFonts w:ascii="Times New Roman" w:hAnsi="Times New Roman" w:hint="eastAsia"/>
          <w:sz w:val="24"/>
          <w:szCs w:val="20"/>
        </w:rPr>
        <w:t>，内容超过按钮宽度则超出部分不显示</w:t>
      </w:r>
    </w:p>
    <w:p w:rsidR="003F38F3" w:rsidRPr="005839AB" w:rsidRDefault="003F38F3" w:rsidP="00C4544E">
      <w:pPr>
        <w:pStyle w:val="af0"/>
        <w:numPr>
          <w:ilvl w:val="0"/>
          <w:numId w:val="17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t>内容</w:t>
      </w:r>
      <w:r w:rsidR="00C74CAA" w:rsidRPr="005839AB">
        <w:rPr>
          <w:rFonts w:ascii="Times New Roman" w:hAnsi="Times New Roman" w:hint="eastAsia"/>
          <w:sz w:val="24"/>
          <w:szCs w:val="20"/>
        </w:rPr>
        <w:t>为一个</w:t>
      </w:r>
      <w:r w:rsidR="00C74CAA" w:rsidRPr="005839AB">
        <w:rPr>
          <w:rFonts w:ascii="Times New Roman" w:hAnsi="Times New Roman" w:hint="eastAsia"/>
          <w:sz w:val="24"/>
          <w:szCs w:val="20"/>
        </w:rPr>
        <w:t>textarea</w:t>
      </w:r>
      <w:r w:rsidR="00C74CAA" w:rsidRPr="005839AB">
        <w:rPr>
          <w:rFonts w:ascii="Times New Roman" w:hAnsi="Times New Roman" w:hint="eastAsia"/>
          <w:sz w:val="24"/>
          <w:szCs w:val="20"/>
        </w:rPr>
        <w:t>输入框，输入框背景色设置为</w:t>
      </w:r>
      <w:r w:rsidR="00C74CAA" w:rsidRPr="005839AB">
        <w:rPr>
          <w:rFonts w:ascii="Times New Roman" w:hAnsi="Times New Roman"/>
          <w:sz w:val="24"/>
          <w:szCs w:val="20"/>
        </w:rPr>
        <w:t>#E9E9E9</w:t>
      </w:r>
      <w:r w:rsidR="00C74CAA" w:rsidRPr="005839AB">
        <w:rPr>
          <w:rFonts w:ascii="Times New Roman" w:hAnsi="Times New Roman" w:hint="eastAsia"/>
          <w:sz w:val="24"/>
          <w:szCs w:val="20"/>
        </w:rPr>
        <w:t>（粉红），字体大小为</w:t>
      </w:r>
      <w:r w:rsidR="00C74CAA" w:rsidRPr="005839AB">
        <w:rPr>
          <w:rFonts w:ascii="Times New Roman" w:hAnsi="Times New Roman" w:hint="eastAsia"/>
          <w:sz w:val="24"/>
          <w:szCs w:val="20"/>
        </w:rPr>
        <w:t>18px</w:t>
      </w:r>
      <w:r w:rsidR="00C74CAA" w:rsidRPr="005839AB">
        <w:rPr>
          <w:rFonts w:ascii="Times New Roman" w:hAnsi="Times New Roman" w:hint="eastAsia"/>
          <w:sz w:val="24"/>
          <w:szCs w:val="20"/>
        </w:rPr>
        <w:t>，行距为</w:t>
      </w:r>
      <w:r w:rsidR="00C74CAA" w:rsidRPr="005839AB">
        <w:rPr>
          <w:rFonts w:ascii="Times New Roman" w:hAnsi="Times New Roman" w:hint="eastAsia"/>
          <w:sz w:val="24"/>
          <w:szCs w:val="20"/>
        </w:rPr>
        <w:t>24px</w:t>
      </w:r>
      <w:r w:rsidR="00C74CAA" w:rsidRPr="005839AB">
        <w:rPr>
          <w:rFonts w:ascii="Times New Roman" w:hAnsi="Times New Roman" w:hint="eastAsia"/>
          <w:sz w:val="24"/>
          <w:szCs w:val="20"/>
        </w:rPr>
        <w:t>，最大高度为</w:t>
      </w:r>
      <w:r w:rsidR="00C74CAA" w:rsidRPr="005839AB">
        <w:rPr>
          <w:rFonts w:ascii="Times New Roman" w:hAnsi="Times New Roman" w:hint="eastAsia"/>
          <w:sz w:val="24"/>
          <w:szCs w:val="20"/>
        </w:rPr>
        <w:t>200px</w:t>
      </w:r>
      <w:r w:rsidR="00C74CAA" w:rsidRPr="005839AB">
        <w:rPr>
          <w:rFonts w:ascii="Times New Roman" w:hAnsi="Times New Roman" w:hint="eastAsia"/>
          <w:sz w:val="24"/>
          <w:szCs w:val="20"/>
        </w:rPr>
        <w:t>，最小高度为</w:t>
      </w:r>
      <w:r w:rsidR="00C74CAA" w:rsidRPr="005839AB">
        <w:rPr>
          <w:rFonts w:ascii="Times New Roman" w:hAnsi="Times New Roman" w:hint="eastAsia"/>
          <w:sz w:val="24"/>
          <w:szCs w:val="20"/>
        </w:rPr>
        <w:t>72px</w:t>
      </w:r>
      <w:r w:rsidR="00C74CAA" w:rsidRPr="005839AB">
        <w:rPr>
          <w:rFonts w:ascii="Times New Roman" w:hAnsi="Times New Roman" w:hint="eastAsia"/>
          <w:sz w:val="24"/>
          <w:szCs w:val="20"/>
        </w:rPr>
        <w:t>，当输入内容超过输入框高度时不显示滚动条</w:t>
      </w:r>
      <w:r w:rsidR="00AD09B3" w:rsidRPr="005839AB">
        <w:rPr>
          <w:rFonts w:ascii="Times New Roman" w:hAnsi="Times New Roman" w:hint="eastAsia"/>
          <w:sz w:val="24"/>
          <w:szCs w:val="20"/>
        </w:rPr>
        <w:t>。当输入框被选中状态，则输入框边框变为蓝色。</w:t>
      </w:r>
    </w:p>
    <w:tbl>
      <w:tblPr>
        <w:tblStyle w:val="ae"/>
        <w:tblW w:w="0" w:type="auto"/>
        <w:tblInd w:w="840" w:type="dxa"/>
        <w:tblLook w:val="04A0" w:firstRow="1" w:lastRow="0" w:firstColumn="1" w:lastColumn="0" w:noHBand="0" w:noVBand="1"/>
      </w:tblPr>
      <w:tblGrid>
        <w:gridCol w:w="3782"/>
        <w:gridCol w:w="3900"/>
      </w:tblGrid>
      <w:tr w:rsidR="00AD09B3" w:rsidTr="00AD09B3">
        <w:tc>
          <w:tcPr>
            <w:tcW w:w="4261" w:type="dxa"/>
          </w:tcPr>
          <w:p w:rsidR="00AD09B3" w:rsidRDefault="00AD09B3" w:rsidP="00AD09B3">
            <w:pPr>
              <w:pStyle w:val="af0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F5ACA1A" wp14:editId="69081D03">
                  <wp:extent cx="2143125" cy="792662"/>
                  <wp:effectExtent l="0" t="0" r="0" b="762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860" cy="794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AD09B3" w:rsidRDefault="00AD09B3" w:rsidP="00AD09B3">
            <w:pPr>
              <w:pStyle w:val="af0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8698FE7" wp14:editId="26BF0A04">
                  <wp:extent cx="2247900" cy="869907"/>
                  <wp:effectExtent l="0" t="0" r="0" b="698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86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09B3" w:rsidRPr="001A3A9E" w:rsidRDefault="00AD09B3" w:rsidP="00AD09B3">
      <w:pPr>
        <w:pStyle w:val="af0"/>
        <w:ind w:left="840" w:firstLineChars="0" w:firstLine="0"/>
      </w:pPr>
    </w:p>
    <w:p w:rsidR="003F38F3" w:rsidRDefault="00A85987" w:rsidP="00A85987">
      <w:pPr>
        <w:ind w:firstLineChars="0" w:firstLine="0"/>
      </w:pPr>
      <w:r>
        <w:rPr>
          <w:rFonts w:hint="eastAsia"/>
        </w:rPr>
        <w:t>当代办输入意见后点击操作按钮，进入代办的下一流程，可能包括流程选择和选人流程，加载过程会有加载提醒。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619"/>
        <w:gridCol w:w="222"/>
      </w:tblGrid>
      <w:tr w:rsidR="008F0AC6" w:rsidTr="008F0AC6">
        <w:tc>
          <w:tcPr>
            <w:tcW w:w="2840" w:type="dxa"/>
          </w:tcPr>
          <w:p w:rsidR="008F0AC6" w:rsidRDefault="008F0AC6" w:rsidP="00A85987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3192DA1" wp14:editId="27F87BB7">
                  <wp:extent cx="1631476" cy="2895600"/>
                  <wp:effectExtent l="0" t="0" r="698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772" cy="290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8F0AC6" w:rsidRDefault="008F0AC6" w:rsidP="00A85987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2AEE97C" wp14:editId="0B3FF0E6">
                  <wp:extent cx="1650656" cy="2924175"/>
                  <wp:effectExtent l="0" t="0" r="6985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656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gridSpan w:val="2"/>
          </w:tcPr>
          <w:p w:rsidR="008F0AC6" w:rsidRDefault="008F0AC6" w:rsidP="00A85987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F095989" wp14:editId="14BCAD29">
                  <wp:extent cx="1602337" cy="285750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337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987" w:rsidTr="00EF1521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300" w:type="dxa"/>
            <w:gridSpan w:val="3"/>
          </w:tcPr>
          <w:p w:rsidR="00A85987" w:rsidRDefault="00A85987" w:rsidP="00EF1521">
            <w:pPr>
              <w:ind w:firstLineChars="0" w:firstLine="0"/>
            </w:pPr>
          </w:p>
        </w:tc>
        <w:tc>
          <w:tcPr>
            <w:tcW w:w="222" w:type="dxa"/>
          </w:tcPr>
          <w:p w:rsidR="00A85987" w:rsidRDefault="00A85987" w:rsidP="00EF1521">
            <w:pPr>
              <w:ind w:firstLineChars="0" w:firstLine="0"/>
            </w:pPr>
          </w:p>
        </w:tc>
      </w:tr>
    </w:tbl>
    <w:p w:rsidR="00A85987" w:rsidRDefault="00A85987" w:rsidP="00A85987">
      <w:pPr>
        <w:ind w:firstLineChars="0" w:firstLine="0"/>
      </w:pPr>
      <w:r>
        <w:rPr>
          <w:rFonts w:hint="eastAsia"/>
        </w:rPr>
        <w:t>选择流程页面交互逻辑如下，需要选择一个流程进行处理，没有选择流程会有提醒，并无法进行后续操作直至用户选择了流程。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D12E1A" w:rsidTr="00EF1521">
        <w:tc>
          <w:tcPr>
            <w:tcW w:w="2840" w:type="dxa"/>
          </w:tcPr>
          <w:p w:rsidR="00CC539F" w:rsidRDefault="00CC539F" w:rsidP="00EF1521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FB71F09" wp14:editId="7655EC3E">
                  <wp:extent cx="1638300" cy="2921635"/>
                  <wp:effectExtent l="0" t="0" r="0" b="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292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CC539F" w:rsidRDefault="00CC539F" w:rsidP="00EF152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8960563" wp14:editId="42D02B2A">
                  <wp:extent cx="1619250" cy="2887663"/>
                  <wp:effectExtent l="0" t="0" r="0" b="8255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288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CC539F" w:rsidRDefault="00D12E1A" w:rsidP="00EF152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385EB38" wp14:editId="0A4EAEB0">
                  <wp:extent cx="1633795" cy="2905125"/>
                  <wp:effectExtent l="0" t="0" r="5080" b="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795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5987" w:rsidRDefault="00D12E1A" w:rsidP="00A85987">
      <w:pPr>
        <w:ind w:firstLineChars="0" w:firstLine="0"/>
      </w:pPr>
      <w:r>
        <w:rPr>
          <w:rFonts w:hint="eastAsia"/>
        </w:rPr>
        <w:t>流程页面分为标题，内容以及底部按钮。</w:t>
      </w:r>
    </w:p>
    <w:p w:rsidR="00D12E1A" w:rsidRPr="005839AB" w:rsidRDefault="00D12E1A" w:rsidP="00C4544E">
      <w:pPr>
        <w:pStyle w:val="af0"/>
        <w:numPr>
          <w:ilvl w:val="0"/>
          <w:numId w:val="21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t>标题加粗显示，上下内边距为</w:t>
      </w:r>
      <w:r w:rsidRPr="005839AB">
        <w:rPr>
          <w:rFonts w:ascii="Times New Roman" w:hAnsi="Times New Roman" w:hint="eastAsia"/>
          <w:sz w:val="24"/>
          <w:szCs w:val="20"/>
        </w:rPr>
        <w:t>10px</w:t>
      </w:r>
      <w:r w:rsidRPr="005839AB">
        <w:rPr>
          <w:rFonts w:ascii="Times New Roman" w:hAnsi="Times New Roman" w:hint="eastAsia"/>
          <w:sz w:val="24"/>
          <w:szCs w:val="20"/>
        </w:rPr>
        <w:t>，底部边框</w:t>
      </w:r>
      <w:r w:rsidRPr="005839AB">
        <w:rPr>
          <w:rFonts w:ascii="Times New Roman" w:hAnsi="Times New Roman" w:hint="eastAsia"/>
          <w:sz w:val="24"/>
          <w:szCs w:val="20"/>
        </w:rPr>
        <w:t>1px</w:t>
      </w:r>
      <w:r w:rsidRPr="005839AB">
        <w:rPr>
          <w:rFonts w:ascii="Times New Roman" w:hAnsi="Times New Roman" w:hint="eastAsia"/>
          <w:sz w:val="24"/>
          <w:szCs w:val="20"/>
        </w:rPr>
        <w:t>，加粗，字体颜色为</w:t>
      </w:r>
      <w:r w:rsidR="001E1470" w:rsidRPr="005839AB">
        <w:rPr>
          <w:rFonts w:ascii="Times New Roman" w:hAnsi="Times New Roman"/>
          <w:sz w:val="24"/>
          <w:szCs w:val="20"/>
        </w:rPr>
        <w:t>#3F3F3F</w:t>
      </w:r>
      <w:r w:rsidR="001E1470" w:rsidRPr="005839AB">
        <w:rPr>
          <w:rFonts w:ascii="Times New Roman" w:hAnsi="Times New Roman" w:hint="eastAsia"/>
          <w:sz w:val="24"/>
          <w:szCs w:val="20"/>
        </w:rPr>
        <w:t>（黑色）</w:t>
      </w:r>
    </w:p>
    <w:p w:rsidR="001E1470" w:rsidRPr="005839AB" w:rsidRDefault="001E1470" w:rsidP="00C4544E">
      <w:pPr>
        <w:pStyle w:val="af0"/>
        <w:numPr>
          <w:ilvl w:val="0"/>
          <w:numId w:val="21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t>列表内容选中会添加背景（</w:t>
      </w:r>
      <w:r w:rsidRPr="005839AB">
        <w:rPr>
          <w:rFonts w:ascii="Times New Roman" w:hAnsi="Times New Roman"/>
          <w:sz w:val="24"/>
          <w:szCs w:val="20"/>
        </w:rPr>
        <w:t>#DDDDDD</w:t>
      </w:r>
      <w:r w:rsidRPr="005839AB">
        <w:rPr>
          <w:rFonts w:ascii="Times New Roman" w:hAnsi="Times New Roman" w:hint="eastAsia"/>
          <w:sz w:val="24"/>
          <w:szCs w:val="20"/>
        </w:rPr>
        <w:t>），并修改字体颜色（</w:t>
      </w:r>
      <w:r w:rsidRPr="005839AB">
        <w:rPr>
          <w:rFonts w:ascii="Times New Roman" w:hAnsi="Times New Roman"/>
          <w:sz w:val="24"/>
          <w:szCs w:val="20"/>
        </w:rPr>
        <w:t>#007AFF</w:t>
      </w:r>
      <w:r w:rsidRPr="005839AB">
        <w:rPr>
          <w:rFonts w:ascii="Times New Roman" w:hAnsi="Times New Roman" w:hint="eastAsia"/>
          <w:sz w:val="24"/>
          <w:szCs w:val="20"/>
        </w:rPr>
        <w:t xml:space="preserve"> </w:t>
      </w:r>
      <w:r w:rsidRPr="005839AB">
        <w:rPr>
          <w:rFonts w:ascii="Times New Roman" w:hAnsi="Times New Roman" w:hint="eastAsia"/>
          <w:sz w:val="24"/>
          <w:szCs w:val="20"/>
        </w:rPr>
        <w:t>蓝色）</w:t>
      </w:r>
    </w:p>
    <w:p w:rsidR="001E1470" w:rsidRPr="005839AB" w:rsidRDefault="001E1470" w:rsidP="00C4544E">
      <w:pPr>
        <w:pStyle w:val="af0"/>
        <w:numPr>
          <w:ilvl w:val="0"/>
          <w:numId w:val="21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t>底部有取消按钮和确定按钮，居中显示</w:t>
      </w:r>
      <w:r w:rsidR="005839AB">
        <w:rPr>
          <w:rFonts w:ascii="Times New Roman" w:hAnsi="Times New Roman" w:hint="eastAsia"/>
          <w:sz w:val="24"/>
          <w:szCs w:val="20"/>
        </w:rPr>
        <w:t>，悲剧颜色为蓝色（</w:t>
      </w:r>
      <w:r w:rsidR="005839AB" w:rsidRPr="005839AB">
        <w:rPr>
          <w:rFonts w:ascii="Times New Roman" w:hAnsi="Times New Roman"/>
          <w:sz w:val="24"/>
          <w:szCs w:val="20"/>
        </w:rPr>
        <w:t>#007AFF</w:t>
      </w:r>
      <w:r w:rsidR="005839AB">
        <w:rPr>
          <w:rFonts w:ascii="Times New Roman" w:hAnsi="Times New Roman" w:hint="eastAsia"/>
          <w:sz w:val="24"/>
          <w:szCs w:val="20"/>
        </w:rPr>
        <w:t>）</w:t>
      </w:r>
    </w:p>
    <w:p w:rsidR="001E1470" w:rsidRDefault="001E1470" w:rsidP="001E1470">
      <w:pPr>
        <w:ind w:firstLineChars="0"/>
      </w:pP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20"/>
        <w:gridCol w:w="2851"/>
        <w:gridCol w:w="2851"/>
      </w:tblGrid>
      <w:tr w:rsidR="001E1470" w:rsidTr="00EF1521">
        <w:tc>
          <w:tcPr>
            <w:tcW w:w="2840" w:type="dxa"/>
          </w:tcPr>
          <w:p w:rsidR="001E1470" w:rsidRDefault="001E1470" w:rsidP="00EF152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A50E336" wp14:editId="7C2967C7">
                  <wp:extent cx="1676400" cy="2975332"/>
                  <wp:effectExtent l="0" t="0" r="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2975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1E1470" w:rsidRDefault="001E1470" w:rsidP="00EF152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46C61A7" wp14:editId="6CEB0899">
                  <wp:extent cx="1689572" cy="3009900"/>
                  <wp:effectExtent l="0" t="0" r="6350" b="0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572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1E1470" w:rsidRDefault="001E1470" w:rsidP="00EF152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B6265C5" wp14:editId="08E723BE">
                  <wp:extent cx="1695308" cy="3028950"/>
                  <wp:effectExtent l="0" t="0" r="635" b="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37" cy="303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66B3" w:rsidRDefault="00AC66B3" w:rsidP="00AC66B3">
      <w:pPr>
        <w:ind w:firstLineChars="0" w:firstLine="0"/>
      </w:pPr>
      <w:r>
        <w:rPr>
          <w:rFonts w:hint="eastAsia"/>
        </w:rPr>
        <w:t>选人界面</w:t>
      </w:r>
      <w:r w:rsidR="00B36809">
        <w:rPr>
          <w:rFonts w:hint="eastAsia"/>
        </w:rPr>
        <w:t>整体布局图如下：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6"/>
        <w:gridCol w:w="4246"/>
      </w:tblGrid>
      <w:tr w:rsidR="00E314A6" w:rsidTr="00EF1521">
        <w:tc>
          <w:tcPr>
            <w:tcW w:w="4276" w:type="dxa"/>
          </w:tcPr>
          <w:p w:rsidR="00E314A6" w:rsidRDefault="00B36809" w:rsidP="00EF1521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3996915" wp14:editId="6F61200B">
                  <wp:extent cx="2343150" cy="4172519"/>
                  <wp:effectExtent l="0" t="0" r="0" b="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381" cy="4176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6" w:type="dxa"/>
          </w:tcPr>
          <w:p w:rsidR="00E314A6" w:rsidRDefault="00B36809" w:rsidP="00EF152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86DF66D" wp14:editId="6D93730F">
                  <wp:extent cx="2361396" cy="4181475"/>
                  <wp:effectExtent l="0" t="0" r="1270" b="0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414" cy="4181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14A6" w:rsidRDefault="00B36809" w:rsidP="00AC66B3">
      <w:pPr>
        <w:ind w:firstLineChars="0" w:firstLine="0"/>
      </w:pPr>
      <w:r>
        <w:rPr>
          <w:rFonts w:hint="eastAsia"/>
        </w:rPr>
        <w:t>字体大小设置为</w:t>
      </w:r>
      <w:r>
        <w:rPr>
          <w:rFonts w:hint="eastAsia"/>
        </w:rPr>
        <w:t>22px</w:t>
      </w:r>
      <w:r>
        <w:rPr>
          <w:rFonts w:hint="eastAsia"/>
        </w:rPr>
        <w:t>，颜色设置为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#3F3F3F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（黑色），</w:t>
      </w:r>
      <w:r w:rsidRPr="00B36809">
        <w:rPr>
          <w:rFonts w:hint="eastAsia"/>
        </w:rPr>
        <w:t>左右内边距设置为</w:t>
      </w:r>
      <w:r w:rsidRPr="00B36809">
        <w:rPr>
          <w:rFonts w:hint="eastAsia"/>
        </w:rPr>
        <w:t>10px</w:t>
      </w:r>
    </w:p>
    <w:p w:rsidR="00B36809" w:rsidRDefault="00B36809" w:rsidP="00AC66B3">
      <w:pPr>
        <w:ind w:firstLineChars="0" w:firstLine="0"/>
      </w:pPr>
      <w:r>
        <w:rPr>
          <w:rFonts w:hint="eastAsia"/>
        </w:rPr>
        <w:t>内部布局如下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20"/>
        <w:gridCol w:w="2851"/>
        <w:gridCol w:w="2851"/>
      </w:tblGrid>
      <w:tr w:rsidR="00B36809" w:rsidTr="00EF1521">
        <w:tc>
          <w:tcPr>
            <w:tcW w:w="2840" w:type="dxa"/>
          </w:tcPr>
          <w:p w:rsidR="00B36809" w:rsidRDefault="00B36809" w:rsidP="00EF152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718F496" wp14:editId="736BFACD">
                  <wp:extent cx="1676400" cy="2975332"/>
                  <wp:effectExtent l="0" t="0" r="0" b="0"/>
                  <wp:docPr id="192" name="图片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2975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B36809" w:rsidRDefault="00B36809" w:rsidP="00EF152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0818249" wp14:editId="536FEF14">
                  <wp:extent cx="1689572" cy="3009900"/>
                  <wp:effectExtent l="0" t="0" r="6350" b="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572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B36809" w:rsidRDefault="00B36809" w:rsidP="00EF1521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833B3D3" wp14:editId="42866C29">
                  <wp:extent cx="1695308" cy="3028950"/>
                  <wp:effectExtent l="0" t="0" r="635" b="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37" cy="303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6809" w:rsidRDefault="00B36809" w:rsidP="00AC66B3">
      <w:pPr>
        <w:ind w:firstLineChars="0" w:firstLine="0"/>
      </w:pPr>
      <w:r>
        <w:rPr>
          <w:rFonts w:hint="eastAsia"/>
        </w:rPr>
        <w:t>分为头部，内容和底部。</w:t>
      </w:r>
    </w:p>
    <w:p w:rsidR="00B36809" w:rsidRPr="005839AB" w:rsidRDefault="00B36809" w:rsidP="00C4544E">
      <w:pPr>
        <w:pStyle w:val="af0"/>
        <w:numPr>
          <w:ilvl w:val="0"/>
          <w:numId w:val="22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lastRenderedPageBreak/>
        <w:t>头部展示标题和已选人员</w:t>
      </w:r>
    </w:p>
    <w:p w:rsidR="00EF1521" w:rsidRPr="005839AB" w:rsidRDefault="00EF1521" w:rsidP="00EF1521">
      <w:pPr>
        <w:pStyle w:val="af0"/>
        <w:ind w:left="420" w:firstLineChars="0" w:firstLine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t>头部字体不做设置，继承整体的字体设置，标题位于左上角，已选人员无法编辑，但是可以通过点击已选人员去除该人员，已选人员字体颜色设置为</w:t>
      </w:r>
      <w:r w:rsidRPr="005839AB">
        <w:rPr>
          <w:rFonts w:ascii="Times New Roman" w:hAnsi="Times New Roman"/>
          <w:sz w:val="24"/>
          <w:szCs w:val="20"/>
        </w:rPr>
        <w:t>#4CD864</w:t>
      </w:r>
      <w:r w:rsidRPr="005839AB">
        <w:rPr>
          <w:rFonts w:ascii="Times New Roman" w:hAnsi="Times New Roman" w:hint="eastAsia"/>
          <w:sz w:val="24"/>
          <w:szCs w:val="20"/>
        </w:rPr>
        <w:t>（绿色）</w:t>
      </w:r>
      <w:r w:rsidRPr="005839AB">
        <w:rPr>
          <w:rFonts w:ascii="Times New Roman" w:hAnsi="Times New Roman"/>
          <w:sz w:val="24"/>
          <w:szCs w:val="20"/>
        </w:rPr>
        <w:t>,</w:t>
      </w:r>
      <w:r w:rsidRPr="005839AB">
        <w:rPr>
          <w:rFonts w:ascii="Times New Roman" w:hAnsi="Times New Roman" w:hint="eastAsia"/>
          <w:sz w:val="24"/>
          <w:szCs w:val="20"/>
        </w:rPr>
        <w:t>每个已选人员为一个</w:t>
      </w:r>
      <w:r w:rsidRPr="005839AB">
        <w:rPr>
          <w:rFonts w:ascii="Times New Roman" w:hAnsi="Times New Roman" w:hint="eastAsia"/>
          <w:sz w:val="24"/>
          <w:szCs w:val="20"/>
        </w:rPr>
        <w:t>span</w:t>
      </w:r>
      <w:r w:rsidRPr="005839AB">
        <w:rPr>
          <w:rFonts w:ascii="Times New Roman" w:hAnsi="Times New Roman" w:hint="eastAsia"/>
          <w:sz w:val="24"/>
          <w:szCs w:val="20"/>
        </w:rPr>
        <w:t>，</w:t>
      </w:r>
      <w:r w:rsidRPr="005839AB">
        <w:rPr>
          <w:rFonts w:ascii="Times New Roman" w:hAnsi="Times New Roman"/>
          <w:noProof/>
          <w:sz w:val="24"/>
          <w:szCs w:val="20"/>
        </w:rPr>
        <w:drawing>
          <wp:inline distT="0" distB="0" distL="0" distR="0" wp14:anchorId="7797F02D" wp14:editId="1AE5DAFF">
            <wp:extent cx="2857500" cy="561975"/>
            <wp:effectExtent l="0" t="0" r="0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9AB">
        <w:rPr>
          <w:rFonts w:ascii="Times New Roman" w:hAnsi="Times New Roman" w:hint="eastAsia"/>
          <w:sz w:val="24"/>
          <w:szCs w:val="20"/>
        </w:rPr>
        <w:t>左右内边距为</w:t>
      </w:r>
      <w:r w:rsidRPr="005839AB">
        <w:rPr>
          <w:rFonts w:ascii="Times New Roman" w:hAnsi="Times New Roman" w:hint="eastAsia"/>
          <w:sz w:val="24"/>
          <w:szCs w:val="20"/>
        </w:rPr>
        <w:t>5px</w:t>
      </w:r>
      <w:r w:rsidRPr="005839AB">
        <w:rPr>
          <w:rFonts w:ascii="Times New Roman" w:hAnsi="Times New Roman" w:hint="eastAsia"/>
          <w:sz w:val="24"/>
          <w:szCs w:val="20"/>
        </w:rPr>
        <w:t>，同时右边边框为</w:t>
      </w:r>
      <w:r w:rsidRPr="005839AB">
        <w:rPr>
          <w:rFonts w:ascii="Times New Roman" w:hAnsi="Times New Roman" w:hint="eastAsia"/>
          <w:sz w:val="24"/>
          <w:szCs w:val="20"/>
        </w:rPr>
        <w:t>1px</w:t>
      </w:r>
      <w:r w:rsidRPr="005839AB">
        <w:rPr>
          <w:rFonts w:ascii="Times New Roman" w:hAnsi="Times New Roman" w:hint="eastAsia"/>
          <w:sz w:val="24"/>
          <w:szCs w:val="20"/>
        </w:rPr>
        <w:t>并加粗，用于不同人员之间的间隔。</w:t>
      </w:r>
    </w:p>
    <w:p w:rsidR="00B36809" w:rsidRPr="005839AB" w:rsidRDefault="00B36809" w:rsidP="00C4544E">
      <w:pPr>
        <w:pStyle w:val="af0"/>
        <w:numPr>
          <w:ilvl w:val="0"/>
          <w:numId w:val="22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t>内容为待选人，</w:t>
      </w:r>
      <w:r w:rsidR="00EF1521" w:rsidRPr="005839AB">
        <w:rPr>
          <w:rFonts w:ascii="Times New Roman" w:hAnsi="Times New Roman" w:hint="eastAsia"/>
          <w:sz w:val="24"/>
          <w:szCs w:val="20"/>
        </w:rPr>
        <w:t>为通讯录插件，具体可查看通讯录模块。</w:t>
      </w:r>
    </w:p>
    <w:p w:rsidR="00B36809" w:rsidRDefault="00B36809" w:rsidP="00C4544E">
      <w:pPr>
        <w:pStyle w:val="af0"/>
        <w:numPr>
          <w:ilvl w:val="0"/>
          <w:numId w:val="22"/>
        </w:numPr>
        <w:ind w:firstLineChars="0"/>
        <w:rPr>
          <w:rFonts w:ascii="Times New Roman" w:hAnsi="Times New Roman"/>
          <w:sz w:val="24"/>
          <w:szCs w:val="20"/>
        </w:rPr>
      </w:pPr>
      <w:r w:rsidRPr="005839AB">
        <w:rPr>
          <w:rFonts w:ascii="Times New Roman" w:hAnsi="Times New Roman" w:hint="eastAsia"/>
          <w:sz w:val="24"/>
          <w:szCs w:val="20"/>
        </w:rPr>
        <w:t>底部为操作按钮（确定和取消）以及使用提示语</w:t>
      </w:r>
    </w:p>
    <w:p w:rsidR="00773C82" w:rsidRDefault="00773C82" w:rsidP="00773C82">
      <w:pPr>
        <w:ind w:firstLineChars="0"/>
      </w:pPr>
    </w:p>
    <w:p w:rsidR="00773C82" w:rsidRDefault="00773C82" w:rsidP="00773C82">
      <w:pPr>
        <w:ind w:firstLineChars="0"/>
      </w:pPr>
    </w:p>
    <w:p w:rsidR="00773C82" w:rsidRDefault="001A2EA6" w:rsidP="001A2EA6">
      <w:pPr>
        <w:pStyle w:val="2"/>
      </w:pPr>
      <w:r>
        <w:rPr>
          <w:rFonts w:hint="eastAsia"/>
        </w:rPr>
        <w:t>图表页面</w:t>
      </w:r>
    </w:p>
    <w:p w:rsidR="00417650" w:rsidRDefault="00417650" w:rsidP="00417650">
      <w:pPr>
        <w:ind w:firstLine="480"/>
      </w:pPr>
      <w:r>
        <w:rPr>
          <w:rFonts w:hint="eastAsia"/>
        </w:rPr>
        <w:t>图表采用的</w:t>
      </w:r>
      <w:r w:rsidRPr="00417650">
        <w:t>canvasjs</w:t>
      </w:r>
      <w:r>
        <w:rPr>
          <w:rFonts w:hint="eastAsia"/>
        </w:rPr>
        <w:t>库</w:t>
      </w:r>
      <w:r>
        <w:rPr>
          <w:rFonts w:hint="eastAsia"/>
        </w:rPr>
        <w:t>,</w:t>
      </w:r>
      <w:r w:rsidR="00130A44">
        <w:rPr>
          <w:rFonts w:hint="eastAsia"/>
        </w:rPr>
        <w:t>支持的</w:t>
      </w:r>
      <w:r w:rsidR="00D92B14">
        <w:rPr>
          <w:rFonts w:hint="eastAsia"/>
        </w:rPr>
        <w:t>类型和具体的效果配置可以查看官方文档</w:t>
      </w:r>
      <w:hyperlink r:id="rId151" w:history="1">
        <w:r w:rsidR="00D92B14" w:rsidRPr="007C2F8F">
          <w:rPr>
            <w:rStyle w:val="ad"/>
          </w:rPr>
          <w:t>http://canvasjs.com/docs/charts/basics-of-creating-html5-chart/</w:t>
        </w:r>
      </w:hyperlink>
    </w:p>
    <w:p w:rsidR="00D92B14" w:rsidRDefault="00D92B14" w:rsidP="00417650">
      <w:pPr>
        <w:ind w:firstLine="480"/>
      </w:pPr>
      <w:r>
        <w:rPr>
          <w:rFonts w:hint="eastAsia"/>
        </w:rPr>
        <w:t>对于页面图表设置直接复写</w:t>
      </w:r>
      <w:r>
        <w:rPr>
          <w:rFonts w:hint="eastAsia"/>
        </w:rPr>
        <w:t xml:space="preserve"> </w:t>
      </w:r>
      <w:r w:rsidRPr="00D92B14">
        <w:t>Eip.views.StdChartPageView</w:t>
      </w:r>
      <w:r>
        <w:rPr>
          <w:rFonts w:hint="eastAsia"/>
        </w:rPr>
        <w:t>的</w:t>
      </w:r>
      <w:r w:rsidRPr="00D92B14">
        <w:t>chartOptionsHandle</w:t>
      </w:r>
      <w:r>
        <w:rPr>
          <w:rFonts w:hint="eastAsia"/>
        </w:rPr>
        <w:t>方法，将配置写在这里即可被渲染出来。</w:t>
      </w:r>
    </w:p>
    <w:p w:rsidR="00726B85" w:rsidRDefault="00726B85" w:rsidP="00417650">
      <w:pPr>
        <w:ind w:firstLine="480"/>
      </w:pPr>
      <w:r>
        <w:rPr>
          <w:rFonts w:hint="eastAsia"/>
        </w:rPr>
        <w:t>机组负荷的个性化配置示例代码</w:t>
      </w:r>
      <w:r>
        <w:rPr>
          <w:rFonts w:hint="eastAsia"/>
        </w:rPr>
        <w:t>:</w:t>
      </w:r>
    </w:p>
    <w:p w:rsidR="00D50485" w:rsidRDefault="00D50485" w:rsidP="00417650">
      <w:pPr>
        <w:ind w:firstLine="48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26B85" w:rsidTr="00726B85">
        <w:tc>
          <w:tcPr>
            <w:tcW w:w="8522" w:type="dxa"/>
          </w:tcPr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chartOptionsHandle: function(){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var options = {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axisX:{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ab/>
              <w:t>valueFormatString: "DD</w:t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日</w:t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HH</w:t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时</w:t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" ,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labelFontColor: "rgb(0,75,141)",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labelFontSize: 10,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labelAngle: 0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},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axisY:{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labelFontSize: 10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},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toolTip : {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enabled : false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},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data : [ {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type : "spline",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color : "rgb(0,102,255)",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lastRenderedPageBreak/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xValueType: "dateTime"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} ]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};</w:t>
            </w:r>
          </w:p>
          <w:p w:rsidR="00726B85" w:rsidRPr="00D50485" w:rsidRDefault="00726B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return options ;</w:t>
            </w:r>
          </w:p>
          <w:p w:rsidR="00726B85" w:rsidRPr="00726B85" w:rsidRDefault="00726B85" w:rsidP="00D50485">
            <w:pPr>
              <w:pStyle w:val="HTML"/>
              <w:shd w:val="clear" w:color="auto" w:fill="F0F3F8"/>
              <w:wordWrap w:val="0"/>
              <w:ind w:left="45" w:right="45"/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ab/>
              <w:t>}</w:t>
            </w:r>
          </w:p>
        </w:tc>
      </w:tr>
    </w:tbl>
    <w:p w:rsidR="00773C82" w:rsidRDefault="00D50485" w:rsidP="00773C82">
      <w:pPr>
        <w:ind w:firstLineChars="0"/>
      </w:pPr>
      <w:r>
        <w:rPr>
          <w:rFonts w:hint="eastAsia"/>
        </w:rPr>
        <w:lastRenderedPageBreak/>
        <w:t>同时</w:t>
      </w:r>
      <w:r>
        <w:rPr>
          <w:rFonts w:hint="eastAsia"/>
        </w:rPr>
        <w:t>,</w:t>
      </w:r>
      <w:r>
        <w:rPr>
          <w:rFonts w:hint="eastAsia"/>
        </w:rPr>
        <w:t>图表模块底部有个按钮</w:t>
      </w:r>
      <w:r>
        <w:rPr>
          <w:rFonts w:hint="eastAsia"/>
        </w:rPr>
        <w:t>,</w:t>
      </w:r>
      <w:r>
        <w:rPr>
          <w:rFonts w:hint="eastAsia"/>
        </w:rPr>
        <w:t>可以通过在模块配置</w:t>
      </w:r>
      <w:r>
        <w:rPr>
          <w:rFonts w:hint="eastAsia"/>
        </w:rPr>
        <w:t>(</w:t>
      </w:r>
      <w:r>
        <w:rPr>
          <w:rFonts w:hint="eastAsia"/>
        </w:rPr>
        <w:t>定义在</w:t>
      </w:r>
      <w:r>
        <w:rPr>
          <w:rFonts w:hint="eastAsia"/>
        </w:rPr>
        <w:t>config</w:t>
      </w:r>
      <w:r>
        <w:t>.js</w:t>
      </w:r>
      <w:r>
        <w:rPr>
          <w:rFonts w:hint="eastAsia"/>
        </w:rPr>
        <w:t>)</w:t>
      </w:r>
      <w:r>
        <w:rPr>
          <w:rFonts w:hint="eastAsia"/>
        </w:rPr>
        <w:t>中配置字段</w:t>
      </w:r>
      <w:r w:rsidRPr="00D50485">
        <w:rPr>
          <w:rStyle w:val="nt"/>
          <w:rFonts w:ascii="Consolas" w:hAnsi="Consolas" w:cs="Consolas"/>
          <w:color w:val="000080"/>
          <w:bdr w:val="none" w:sz="0" w:space="0" w:color="auto" w:frame="1"/>
        </w:rPr>
        <w:t>dtlButton</w:t>
      </w:r>
      <w:r w:rsidRPr="00D50485">
        <w:rPr>
          <w:rFonts w:hint="eastAsia"/>
        </w:rPr>
        <w:t>的值为</w:t>
      </w:r>
      <w:r w:rsidRPr="00D50485">
        <w:rPr>
          <w:rFonts w:hint="eastAsia"/>
        </w:rPr>
        <w:t>true</w:t>
      </w:r>
      <w:r w:rsidRPr="00D50485">
        <w:rPr>
          <w:rFonts w:hint="eastAsia"/>
        </w:rPr>
        <w:t>，显示按钮，同时配置字段</w:t>
      </w:r>
      <w:r w:rsidRPr="00D50485">
        <w:t>dtlurl</w:t>
      </w:r>
      <w:r w:rsidRPr="00D50485">
        <w:rPr>
          <w:rFonts w:hint="eastAsia"/>
        </w:rPr>
        <w:t>链接，获取详情内容。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50485" w:rsidTr="00D50485">
        <w:tc>
          <w:tcPr>
            <w:tcW w:w="8522" w:type="dxa"/>
          </w:tcPr>
          <w:p w:rsidR="00D50485" w:rsidRPr="00D50485" w:rsidRDefault="00D50485" w:rsidP="00D50485">
            <w:pPr>
              <w:pStyle w:val="HTML"/>
              <w:shd w:val="clear" w:color="auto" w:fill="F0F3F8"/>
              <w:tabs>
                <w:tab w:val="clear" w:pos="916"/>
                <w:tab w:val="left" w:pos="555"/>
              </w:tabs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>
              <w:tab/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>{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     "icon": "fa-loading-curve",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     "id": "loadChart",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 xml:space="preserve">      "name": "</w:t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负荷曲线</w:t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",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     "module": "UnitLoad",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     "chartType": "spline",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     "dtlButton": true,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     "autoLoad": false,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     "dataurl": "/data/api?sysid=gdyd-bi&amp;mid=chart-data",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     "dtlurl": "/data/api?sysid=gdyd-bi&amp;mid=unitload-data",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 xml:space="preserve">      "groupid": "</w:t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生产经营</w:t>
            </w:r>
            <w:r w:rsidRPr="00D50485">
              <w:rPr>
                <w:rStyle w:val="nt"/>
                <w:rFonts w:ascii="Consolas" w:hAnsi="Consolas" w:cs="Consolas" w:hint="eastAsia"/>
                <w:color w:val="000080"/>
                <w:bdr w:val="none" w:sz="0" w:space="0" w:color="auto" w:frame="1"/>
              </w:rPr>
              <w:t>",</w:t>
            </w:r>
          </w:p>
          <w:p w:rsidR="00D50485" w:rsidRP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</w:pPr>
            <w:r>
              <w:t xml:space="preserve">     </w:t>
            </w: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"isPublic": false</w:t>
            </w:r>
          </w:p>
          <w:p w:rsidR="00D50485" w:rsidRDefault="00D50485" w:rsidP="00D50485">
            <w:pPr>
              <w:pStyle w:val="HTML"/>
              <w:shd w:val="clear" w:color="auto" w:fill="F0F3F8"/>
              <w:wordWrap w:val="0"/>
              <w:ind w:left="45" w:right="45"/>
            </w:pPr>
            <w:r w:rsidRPr="00D50485">
              <w:rPr>
                <w:rStyle w:val="nt"/>
                <w:rFonts w:ascii="Consolas" w:hAnsi="Consolas" w:cs="Consolas"/>
                <w:color w:val="000080"/>
                <w:bdr w:val="none" w:sz="0" w:space="0" w:color="auto" w:frame="1"/>
              </w:rPr>
              <w:t xml:space="preserve">    }</w:t>
            </w:r>
          </w:p>
        </w:tc>
      </w:tr>
    </w:tbl>
    <w:p w:rsidR="00D50485" w:rsidRPr="00D50485" w:rsidRDefault="00D50485" w:rsidP="00773C82">
      <w:pPr>
        <w:ind w:firstLineChars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1301AD" w:rsidTr="001301AD">
        <w:tc>
          <w:tcPr>
            <w:tcW w:w="4261" w:type="dxa"/>
          </w:tcPr>
          <w:p w:rsidR="001301AD" w:rsidRDefault="00D25C33" w:rsidP="00773C8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D608124" wp14:editId="5A4728CE">
                  <wp:extent cx="2238451" cy="3939676"/>
                  <wp:effectExtent l="0" t="0" r="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388" cy="3941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1301AD" w:rsidRDefault="001301AD" w:rsidP="00773C82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B4B7477" wp14:editId="41C94E72">
                  <wp:extent cx="2167443" cy="3833165"/>
                  <wp:effectExtent l="0" t="0" r="444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716" cy="3833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01AD" w:rsidRDefault="001301AD" w:rsidP="00773C82">
      <w:pPr>
        <w:ind w:firstLineChars="0"/>
      </w:pPr>
    </w:p>
    <w:p w:rsidR="00773C82" w:rsidRDefault="00773C82" w:rsidP="00773C82">
      <w:pPr>
        <w:pStyle w:val="2"/>
      </w:pPr>
      <w:r>
        <w:rPr>
          <w:rFonts w:hint="eastAsia"/>
        </w:rPr>
        <w:t>邮箱模块</w:t>
      </w:r>
    </w:p>
    <w:p w:rsidR="001A2EA6" w:rsidRDefault="001A2EA6" w:rsidP="001A2EA6">
      <w:pPr>
        <w:pStyle w:val="3"/>
      </w:pPr>
      <w:r>
        <w:rPr>
          <w:rFonts w:hint="eastAsia"/>
        </w:rPr>
        <w:t>首页</w:t>
      </w:r>
    </w:p>
    <w:p w:rsidR="00D92B14" w:rsidRPr="00D92B14" w:rsidRDefault="00D92B14" w:rsidP="00D92B14">
      <w:pPr>
        <w:ind w:firstLine="480"/>
      </w:pPr>
      <w:r>
        <w:rPr>
          <w:rFonts w:hint="eastAsia"/>
        </w:rPr>
        <w:t>邮箱首页采用单列表页面，具体配置参考单列表配置。</w:t>
      </w:r>
    </w:p>
    <w:p w:rsidR="00B77926" w:rsidRPr="00B77926" w:rsidRDefault="00B77926" w:rsidP="00B77926">
      <w:pPr>
        <w:ind w:firstLine="480"/>
      </w:pPr>
      <w:r>
        <w:rPr>
          <w:noProof/>
        </w:rPr>
        <w:drawing>
          <wp:inline distT="0" distB="0" distL="0" distR="0" wp14:anchorId="24B5A4C9" wp14:editId="2123BE6D">
            <wp:extent cx="3095625" cy="54673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C82" w:rsidRDefault="00773C82" w:rsidP="00773C82">
      <w:pPr>
        <w:pStyle w:val="3"/>
      </w:pPr>
      <w:r>
        <w:rPr>
          <w:rFonts w:hint="eastAsia"/>
        </w:rPr>
        <w:t>发送页面</w:t>
      </w:r>
    </w:p>
    <w:p w:rsidR="00E96612" w:rsidRDefault="00EC1004" w:rsidP="009522A6">
      <w:pPr>
        <w:pStyle w:val="af0"/>
        <w:numPr>
          <w:ilvl w:val="0"/>
          <w:numId w:val="20"/>
        </w:numPr>
        <w:ind w:firstLineChars="0"/>
      </w:pPr>
      <w:r>
        <w:rPr>
          <w:rFonts w:hint="eastAsia"/>
        </w:rPr>
        <w:t>基本页面布局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5C0097" w:rsidTr="005C0097">
        <w:tc>
          <w:tcPr>
            <w:tcW w:w="4261" w:type="dxa"/>
          </w:tcPr>
          <w:p w:rsidR="005C0097" w:rsidRDefault="00DA4A55" w:rsidP="00E96612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A8BFC65" wp14:editId="775E86F4">
                  <wp:extent cx="2297867" cy="4052620"/>
                  <wp:effectExtent l="0" t="0" r="7620" b="5080"/>
                  <wp:docPr id="12" name="图片 12" descr="C:\Users\890171\Desktop\按钮组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890171\Desktop\按钮组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2318" cy="406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C0097" w:rsidRDefault="00DA4A55" w:rsidP="00E96612">
            <w:pPr>
              <w:ind w:firstLineChars="0" w:firstLine="0"/>
            </w:pPr>
            <w:r>
              <w:rPr>
                <w:rFonts w:hint="eastAsia"/>
              </w:rPr>
              <w:t>顶部为一组按钮组，包括存草稿和发送按钮。</w:t>
            </w:r>
          </w:p>
          <w:p w:rsidR="00DA4A55" w:rsidRDefault="00DA4A55" w:rsidP="00E96612">
            <w:pPr>
              <w:ind w:firstLineChars="0" w:firstLine="0"/>
            </w:pPr>
            <w:r>
              <w:rPr>
                <w:rFonts w:hint="eastAsia"/>
              </w:rPr>
              <w:t>整体高度为</w:t>
            </w:r>
            <w:r>
              <w:rPr>
                <w:rFonts w:hint="eastAsia"/>
              </w:rPr>
              <w:t>50px</w:t>
            </w:r>
            <w:r>
              <w:rPr>
                <w:rFonts w:hint="eastAsia"/>
              </w:rPr>
              <w:t>，按钮靠右显示，按钮直接的间距为</w:t>
            </w:r>
            <w:r>
              <w:rPr>
                <w:rFonts w:hint="eastAsia"/>
              </w:rPr>
              <w:t>10px</w:t>
            </w:r>
            <w:r>
              <w:rPr>
                <w:rFonts w:hint="eastAsia"/>
              </w:rPr>
              <w:t>，按钮上下内边距为</w:t>
            </w:r>
            <w:r>
              <w:rPr>
                <w:rFonts w:hint="eastAsia"/>
              </w:rPr>
              <w:t>10px</w:t>
            </w:r>
            <w:r>
              <w:rPr>
                <w:rFonts w:hint="eastAsia"/>
              </w:rPr>
              <w:t>；</w:t>
            </w:r>
          </w:p>
          <w:p w:rsidR="00B970DB" w:rsidRDefault="00B970DB" w:rsidP="00B970DB">
            <w:pPr>
              <w:ind w:firstLineChars="0" w:firstLine="0"/>
            </w:pPr>
            <w:r>
              <w:rPr>
                <w:rFonts w:hint="eastAsia"/>
              </w:rPr>
              <w:t>存草稿按钮的交互行为：如果主题和邮件内容不为空则保存草稿，不然提醒用户必须要有主题和邮件内容。</w:t>
            </w:r>
          </w:p>
          <w:p w:rsidR="00B970DB" w:rsidRPr="00B970DB" w:rsidRDefault="00B970DB" w:rsidP="00B970DB">
            <w:pPr>
              <w:ind w:firstLineChars="0" w:firstLine="0"/>
            </w:pPr>
            <w:r>
              <w:rPr>
                <w:rFonts w:hint="eastAsia"/>
              </w:rPr>
              <w:t>发送按钮的交互行为：当收件人非空且合法，主题不为空，邮件内容不为空时才发送邮件，否则提醒不符合项。</w:t>
            </w:r>
          </w:p>
        </w:tc>
      </w:tr>
    </w:tbl>
    <w:p w:rsidR="005C0097" w:rsidRDefault="005C0097" w:rsidP="00E96612">
      <w:pPr>
        <w:ind w:firstLine="480"/>
      </w:pPr>
    </w:p>
    <w:p w:rsidR="005C0097" w:rsidRPr="00E96612" w:rsidRDefault="005C0097" w:rsidP="00E96612">
      <w:pPr>
        <w:ind w:firstLine="48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495AE6" w:rsidTr="00495AE6">
        <w:tc>
          <w:tcPr>
            <w:tcW w:w="2840" w:type="dxa"/>
          </w:tcPr>
          <w:p w:rsidR="00495AE6" w:rsidRDefault="00495AE6" w:rsidP="001A2EA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E912B9C" wp14:editId="2242FBD5">
                  <wp:extent cx="1609344" cy="2841187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894" cy="2840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495AE6" w:rsidRDefault="00495AE6" w:rsidP="001A2EA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7B3460C" wp14:editId="0392E496">
                  <wp:extent cx="1602029" cy="2828274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581" cy="2827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495AE6" w:rsidRDefault="00DA4A55" w:rsidP="00DA4A55">
            <w:pPr>
              <w:ind w:firstLineChars="0" w:firstLine="0"/>
            </w:pPr>
            <w:r>
              <w:rPr>
                <w:rFonts w:hint="eastAsia"/>
              </w:rPr>
              <w:t>表单分为两部分，</w:t>
            </w:r>
            <w:r w:rsidR="00B970DB">
              <w:rPr>
                <w:rFonts w:hint="eastAsia"/>
              </w:rPr>
              <w:t>上半部分包含设置收件人抄送人以及主题。</w:t>
            </w:r>
          </w:p>
          <w:p w:rsidR="00B970DB" w:rsidRPr="00B970DB" w:rsidRDefault="00B970DB" w:rsidP="00DA4A55">
            <w:pPr>
              <w:ind w:firstLineChars="0" w:firstLine="0"/>
            </w:pPr>
            <w:r>
              <w:rPr>
                <w:rFonts w:hint="eastAsia"/>
              </w:rPr>
              <w:t>下半部分为一个</w:t>
            </w:r>
            <w:r>
              <w:rPr>
                <w:rFonts w:hint="eastAsia"/>
              </w:rPr>
              <w:t>textarea</w:t>
            </w:r>
            <w:r>
              <w:rPr>
                <w:rFonts w:hint="eastAsia"/>
              </w:rPr>
              <w:t>，用于输入邮件内容。</w:t>
            </w:r>
          </w:p>
        </w:tc>
      </w:tr>
    </w:tbl>
    <w:p w:rsidR="001A2EA6" w:rsidRDefault="001A2EA6" w:rsidP="001A2EA6">
      <w:pPr>
        <w:ind w:firstLine="480"/>
      </w:pPr>
    </w:p>
    <w:p w:rsidR="00DA4A55" w:rsidRDefault="00DA4A55" w:rsidP="001A2EA6">
      <w:pPr>
        <w:ind w:firstLine="480"/>
      </w:pPr>
    </w:p>
    <w:tbl>
      <w:tblPr>
        <w:tblStyle w:val="ae"/>
        <w:tblW w:w="8613" w:type="dxa"/>
        <w:tblLook w:val="04A0" w:firstRow="1" w:lastRow="0" w:firstColumn="1" w:lastColumn="0" w:noHBand="0" w:noVBand="1"/>
      </w:tblPr>
      <w:tblGrid>
        <w:gridCol w:w="2769"/>
        <w:gridCol w:w="2796"/>
        <w:gridCol w:w="3048"/>
      </w:tblGrid>
      <w:tr w:rsidR="00AB22E2" w:rsidTr="00DB0F20">
        <w:trPr>
          <w:trHeight w:val="3959"/>
        </w:trPr>
        <w:tc>
          <w:tcPr>
            <w:tcW w:w="2769" w:type="dxa"/>
          </w:tcPr>
          <w:p w:rsidR="00AB22E2" w:rsidRDefault="00AB22E2" w:rsidP="001A2EA6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0EF1A32" wp14:editId="5FCCB9D1">
                  <wp:extent cx="1621446" cy="2867558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650" cy="2867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</w:tcPr>
          <w:p w:rsidR="00AB22E2" w:rsidRDefault="004C4083" w:rsidP="001A2EA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C0175F8" wp14:editId="6F178C46">
                  <wp:extent cx="1614387" cy="2852928"/>
                  <wp:effectExtent l="0" t="0" r="5080" b="5080"/>
                  <wp:docPr id="11" name="图片 11" descr="C:\Users\890171\Desktop\youxianyemi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890171\Desktop\youxianyemi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8423" cy="286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8" w:type="dxa"/>
          </w:tcPr>
          <w:p w:rsidR="00AB22E2" w:rsidRDefault="00DB0F20" w:rsidP="00DB0F20">
            <w:pPr>
              <w:ind w:firstLineChars="0" w:firstLine="0"/>
            </w:pP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表单输入框每行占据高度为</w:t>
            </w:r>
            <w:r>
              <w:rPr>
                <w:rFonts w:hint="eastAsia"/>
              </w:rPr>
              <w:t>55px</w:t>
            </w:r>
            <w:r>
              <w:rPr>
                <w:rFonts w:hint="eastAsia"/>
              </w:rPr>
              <w:t>，左右内边距为</w:t>
            </w:r>
            <w:r>
              <w:rPr>
                <w:rFonts w:hint="eastAsia"/>
              </w:rPr>
              <w:t>10px</w:t>
            </w:r>
            <w:r>
              <w:rPr>
                <w:rFonts w:hint="eastAsia"/>
              </w:rPr>
              <w:t>。</w:t>
            </w:r>
          </w:p>
        </w:tc>
      </w:tr>
    </w:tbl>
    <w:p w:rsidR="009522A6" w:rsidRDefault="009522A6" w:rsidP="009522A6">
      <w:pPr>
        <w:ind w:firstLineChars="0"/>
      </w:pPr>
    </w:p>
    <w:p w:rsidR="00AB22E2" w:rsidRDefault="00EC1004" w:rsidP="009522A6">
      <w:pPr>
        <w:pStyle w:val="af0"/>
        <w:numPr>
          <w:ilvl w:val="0"/>
          <w:numId w:val="20"/>
        </w:numPr>
        <w:ind w:firstLineChars="0"/>
      </w:pPr>
      <w:r>
        <w:rPr>
          <w:rFonts w:hint="eastAsia"/>
        </w:rPr>
        <w:t>表单的校验状态</w:t>
      </w:r>
    </w:p>
    <w:p w:rsidR="009522A6" w:rsidRDefault="009522A6" w:rsidP="009522A6">
      <w:pPr>
        <w:pStyle w:val="af0"/>
        <w:ind w:left="620" w:firstLineChars="0" w:firstLine="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40"/>
        <w:gridCol w:w="2841"/>
        <w:gridCol w:w="2841"/>
      </w:tblGrid>
      <w:tr w:rsidR="00EC1004" w:rsidTr="00EC1004">
        <w:tc>
          <w:tcPr>
            <w:tcW w:w="2840" w:type="dxa"/>
          </w:tcPr>
          <w:p w:rsidR="00EC1004" w:rsidRDefault="00EC1004" w:rsidP="001A2EA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F31ED18" wp14:editId="3961A3AF">
                  <wp:extent cx="1623975" cy="2867017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521" cy="28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EC1004" w:rsidRDefault="00EC1004" w:rsidP="001A2EA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A390F3A" wp14:editId="2A0A1CEE">
                  <wp:extent cx="1589718" cy="2816352"/>
                  <wp:effectExtent l="0" t="0" r="0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23" cy="281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EC1004" w:rsidRDefault="00EC1004" w:rsidP="001A2EA6">
            <w:pPr>
              <w:ind w:firstLineChars="0" w:firstLine="0"/>
            </w:pPr>
            <w:r>
              <w:rPr>
                <w:rFonts w:hint="eastAsia"/>
              </w:rPr>
              <w:t>收件人以及抄送人直接通过通讯录插件选人，同时直接输入邮箱，但是不支持直接输入人名，如果直接输入人名，不符合邮箱正则校验，先以红色标志处理，表示错误的联系人。</w:t>
            </w:r>
          </w:p>
        </w:tc>
      </w:tr>
    </w:tbl>
    <w:p w:rsidR="009522A6" w:rsidRDefault="009522A6" w:rsidP="001A2EA6">
      <w:pPr>
        <w:ind w:firstLine="480"/>
      </w:pPr>
    </w:p>
    <w:p w:rsidR="00AB22E2" w:rsidRPr="00EC1004" w:rsidRDefault="00EC1004" w:rsidP="009522A6">
      <w:pPr>
        <w:pStyle w:val="af0"/>
        <w:numPr>
          <w:ilvl w:val="0"/>
          <w:numId w:val="20"/>
        </w:numPr>
        <w:ind w:firstLineChars="0"/>
      </w:pPr>
      <w:r>
        <w:rPr>
          <w:rFonts w:hint="eastAsia"/>
        </w:rPr>
        <w:t>操作联系人</w:t>
      </w:r>
    </w:p>
    <w:p w:rsidR="00DB0F20" w:rsidRDefault="00DB0F20" w:rsidP="001A2EA6">
      <w:pPr>
        <w:ind w:firstLine="48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56"/>
        <w:gridCol w:w="2841"/>
        <w:gridCol w:w="2825"/>
      </w:tblGrid>
      <w:tr w:rsidR="009522A6" w:rsidTr="009522A6">
        <w:tc>
          <w:tcPr>
            <w:tcW w:w="2840" w:type="dxa"/>
          </w:tcPr>
          <w:p w:rsidR="009522A6" w:rsidRDefault="009522A6" w:rsidP="001A2EA6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942CD38" wp14:editId="02C7A102">
                  <wp:extent cx="1667866" cy="2944507"/>
                  <wp:effectExtent l="0" t="0" r="8890" b="8255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996" cy="2946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9522A6" w:rsidRDefault="00911C67" w:rsidP="001A2EA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EEE3824" wp14:editId="7A1B1C70">
                  <wp:extent cx="1650401" cy="2918765"/>
                  <wp:effectExtent l="0" t="0" r="6985" b="0"/>
                  <wp:docPr id="259" name="图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608" cy="2919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9522A6" w:rsidRDefault="00911C67" w:rsidP="001A2EA6">
            <w:pPr>
              <w:ind w:firstLineChars="0" w:firstLine="0"/>
            </w:pPr>
            <w:r>
              <w:rPr>
                <w:rFonts w:hint="eastAsia"/>
              </w:rPr>
              <w:t>点击每个联系人，会出现该联系人的信息，可进行删除联系人操作。通过详情可查看该联系人邮箱是否正确，样式也会体现。</w:t>
            </w:r>
          </w:p>
        </w:tc>
      </w:tr>
    </w:tbl>
    <w:p w:rsidR="00DB0F20" w:rsidRPr="00B970DB" w:rsidRDefault="00DB0F20" w:rsidP="001A2EA6">
      <w:pPr>
        <w:ind w:firstLine="480"/>
      </w:pPr>
    </w:p>
    <w:p w:rsidR="00DA4A55" w:rsidRDefault="00DA4A55" w:rsidP="001A2EA6">
      <w:pPr>
        <w:ind w:firstLine="480"/>
      </w:pPr>
    </w:p>
    <w:p w:rsidR="001A2EA6" w:rsidRDefault="001A2EA6" w:rsidP="001A2EA6">
      <w:pPr>
        <w:pStyle w:val="2"/>
      </w:pPr>
      <w:r>
        <w:rPr>
          <w:rFonts w:hint="eastAsia"/>
        </w:rPr>
        <w:t>定制页面</w:t>
      </w:r>
    </w:p>
    <w:p w:rsidR="001A2EA6" w:rsidRDefault="00622A64" w:rsidP="001A2EA6">
      <w:pPr>
        <w:pStyle w:val="3"/>
      </w:pPr>
      <w:r>
        <w:rPr>
          <w:rFonts w:hint="eastAsia"/>
        </w:rPr>
        <w:t>负荷曲线</w:t>
      </w:r>
    </w:p>
    <w:p w:rsidR="00911C67" w:rsidRDefault="00911C67" w:rsidP="00911C67">
      <w:pPr>
        <w:ind w:firstLine="480"/>
      </w:pPr>
      <w:r>
        <w:rPr>
          <w:rFonts w:hint="eastAsia"/>
        </w:rPr>
        <w:t>整体页面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11C67" w:rsidTr="00911C67">
        <w:tc>
          <w:tcPr>
            <w:tcW w:w="4261" w:type="dxa"/>
          </w:tcPr>
          <w:p w:rsidR="00911C67" w:rsidRDefault="00911C67" w:rsidP="00911C67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7500DE1" wp14:editId="453137FF">
                  <wp:extent cx="2340864" cy="4132639"/>
                  <wp:effectExtent l="0" t="0" r="2540" b="1270"/>
                  <wp:docPr id="261" name="图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329" cy="4131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911C67" w:rsidRDefault="00911C67" w:rsidP="00911C67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3431A05" wp14:editId="6D056A65">
                  <wp:extent cx="2320488" cy="4103827"/>
                  <wp:effectExtent l="0" t="0" r="3810" b="0"/>
                  <wp:docPr id="262" name="图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780" cy="4104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1C67" w:rsidRPr="00911C67" w:rsidRDefault="00911C67" w:rsidP="00911C67">
      <w:pPr>
        <w:ind w:firstLine="480"/>
      </w:pPr>
      <w:r>
        <w:rPr>
          <w:rFonts w:hint="eastAsia"/>
        </w:rPr>
        <w:t>首页通过图表模块进行渲染，点击机组详情可查看不同发电源</w:t>
      </w:r>
      <w:r w:rsidR="00580491">
        <w:rPr>
          <w:rFonts w:hint="eastAsia"/>
        </w:rPr>
        <w:t>的负荷。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916"/>
        <w:gridCol w:w="2924"/>
        <w:gridCol w:w="2682"/>
      </w:tblGrid>
      <w:tr w:rsidR="00580491" w:rsidTr="00580491">
        <w:tc>
          <w:tcPr>
            <w:tcW w:w="2840" w:type="dxa"/>
          </w:tcPr>
          <w:p w:rsidR="00580491" w:rsidRDefault="00580491" w:rsidP="00B7792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06B553E" wp14:editId="20B1F388">
                  <wp:extent cx="1711297" cy="3021178"/>
                  <wp:effectExtent l="0" t="0" r="3810" b="8255"/>
                  <wp:docPr id="266" name="图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096" cy="3026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580491" w:rsidRDefault="0096431F" w:rsidP="00B77926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>
                  <wp:extent cx="1720091" cy="3028493"/>
                  <wp:effectExtent l="0" t="0" r="0" b="635"/>
                  <wp:docPr id="270" name="图片 270" descr="C:\Users\890171\Desktop\fuhequxia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890171\Desktop\fuhequxia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1254" cy="3030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580491" w:rsidRDefault="0096431F" w:rsidP="0096431F">
            <w:pPr>
              <w:ind w:firstLine="480"/>
            </w:pPr>
            <w:r>
              <w:rPr>
                <w:rFonts w:hint="eastAsia"/>
              </w:rPr>
              <w:t>导航栏为一组按钮组，按钮组的左右内边距为</w:t>
            </w:r>
            <w:r>
              <w:rPr>
                <w:rFonts w:hint="eastAsia"/>
              </w:rPr>
              <w:t>10px</w:t>
            </w:r>
            <w:r>
              <w:rPr>
                <w:rFonts w:hint="eastAsia"/>
              </w:rPr>
              <w:t>，每个按钮的长度为</w:t>
            </w:r>
            <w:r>
              <w:rPr>
                <w:rFonts w:hint="eastAsia"/>
              </w:rPr>
              <w:t>25px</w:t>
            </w:r>
            <w:r>
              <w:rPr>
                <w:rFonts w:hint="eastAsia"/>
              </w:rPr>
              <w:t>。</w:t>
            </w:r>
            <w:r w:rsidR="00AA5776">
              <w:rPr>
                <w:rFonts w:hint="eastAsia"/>
              </w:rPr>
              <w:t>点击</w:t>
            </w:r>
            <w:r w:rsidR="00622A64">
              <w:rPr>
                <w:rFonts w:hint="eastAsia"/>
              </w:rPr>
              <w:t>不同按钮切换不同视图。</w:t>
            </w:r>
          </w:p>
        </w:tc>
      </w:tr>
    </w:tbl>
    <w:p w:rsidR="00B77926" w:rsidRPr="00B77926" w:rsidRDefault="00B77926" w:rsidP="00B77926">
      <w:pPr>
        <w:ind w:firstLine="480"/>
      </w:pPr>
    </w:p>
    <w:p w:rsidR="001A2EA6" w:rsidRDefault="00622A64" w:rsidP="001A2EA6">
      <w:pPr>
        <w:pStyle w:val="3"/>
      </w:pPr>
      <w:r>
        <w:rPr>
          <w:rFonts w:hint="eastAsia"/>
        </w:rPr>
        <w:lastRenderedPageBreak/>
        <w:t>燃煤库存</w:t>
      </w:r>
    </w:p>
    <w:p w:rsidR="00622A64" w:rsidRDefault="00622A64" w:rsidP="00622A64">
      <w:pPr>
        <w:ind w:firstLine="480"/>
      </w:pPr>
      <w:r>
        <w:rPr>
          <w:rFonts w:hint="eastAsia"/>
        </w:rPr>
        <w:t>整体页面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56"/>
        <w:gridCol w:w="2856"/>
        <w:gridCol w:w="2810"/>
      </w:tblGrid>
      <w:tr w:rsidR="009731DF" w:rsidTr="009731DF">
        <w:tc>
          <w:tcPr>
            <w:tcW w:w="2840" w:type="dxa"/>
          </w:tcPr>
          <w:p w:rsidR="009731DF" w:rsidRDefault="009731DF" w:rsidP="00622A6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37DFF3C" wp14:editId="13B560CA">
                  <wp:extent cx="1675180" cy="2948318"/>
                  <wp:effectExtent l="0" t="0" r="1270" b="4445"/>
                  <wp:docPr id="271" name="图片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716" cy="2951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9731DF" w:rsidRDefault="00F10CD8" w:rsidP="00622A64">
            <w:pPr>
              <w:ind w:firstLineChars="0" w:firstLine="0"/>
            </w:pPr>
            <w:r>
              <w:rPr>
                <w:noProof/>
              </w:rPr>
              <w:drawing>
                <wp:inline distT="0" distB="0" distL="0" distR="0">
                  <wp:extent cx="1667405" cy="2940710"/>
                  <wp:effectExtent l="0" t="0" r="9525" b="0"/>
                  <wp:docPr id="275" name="图片 275" descr="C:\Users\890171\Desktop\ranmeiku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890171\Desktop\ranmeiku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8973" cy="294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:rsidR="009731DF" w:rsidRDefault="00E73D0B" w:rsidP="00622A64">
            <w:pPr>
              <w:ind w:firstLineChars="0" w:firstLine="0"/>
            </w:pPr>
            <w:r>
              <w:rPr>
                <w:rFonts w:hint="eastAsia"/>
              </w:rPr>
              <w:t>表头的高度为</w:t>
            </w:r>
            <w:r>
              <w:rPr>
                <w:rFonts w:hint="eastAsia"/>
              </w:rPr>
              <w:t>47px</w:t>
            </w:r>
            <w:r>
              <w:rPr>
                <w:rFonts w:hint="eastAsia"/>
              </w:rPr>
              <w:t>；表格每行高度为</w:t>
            </w:r>
            <w:r>
              <w:rPr>
                <w:rFonts w:hint="eastAsia"/>
              </w:rPr>
              <w:t>46px</w:t>
            </w:r>
            <w:r>
              <w:rPr>
                <w:rFonts w:hint="eastAsia"/>
              </w:rPr>
              <w:t>；底部库存颜色说明高度为</w:t>
            </w:r>
            <w:r>
              <w:rPr>
                <w:rFonts w:hint="eastAsia"/>
              </w:rPr>
              <w:t>57px</w:t>
            </w:r>
            <w:r>
              <w:rPr>
                <w:rFonts w:hint="eastAsia"/>
              </w:rPr>
              <w:t>，上内边距为</w:t>
            </w:r>
            <w:r>
              <w:rPr>
                <w:rFonts w:hint="eastAsia"/>
              </w:rPr>
              <w:t>5px</w:t>
            </w:r>
            <w:r>
              <w:rPr>
                <w:rFonts w:hint="eastAsia"/>
              </w:rPr>
              <w:t>。</w:t>
            </w:r>
          </w:p>
        </w:tc>
      </w:tr>
    </w:tbl>
    <w:p w:rsidR="009731DF" w:rsidRPr="00622A64" w:rsidRDefault="009731DF" w:rsidP="00622A64">
      <w:pPr>
        <w:ind w:firstLine="480"/>
      </w:pPr>
    </w:p>
    <w:p w:rsidR="001A2EA6" w:rsidRDefault="001A2EA6" w:rsidP="001A2EA6">
      <w:pPr>
        <w:pStyle w:val="3"/>
      </w:pPr>
      <w:r>
        <w:rPr>
          <w:rFonts w:hint="eastAsia"/>
        </w:rPr>
        <w:t>综合指标</w:t>
      </w:r>
    </w:p>
    <w:p w:rsidR="009236BD" w:rsidRDefault="009236BD" w:rsidP="009236BD">
      <w:pPr>
        <w:ind w:firstLine="480"/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236BD" w:rsidTr="009236BD">
        <w:tc>
          <w:tcPr>
            <w:tcW w:w="4261" w:type="dxa"/>
          </w:tcPr>
          <w:p w:rsidR="009236BD" w:rsidRDefault="009236BD" w:rsidP="009236BD">
            <w:pPr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553005" cy="4511646"/>
                  <wp:effectExtent l="0" t="0" r="0" b="3810"/>
                  <wp:docPr id="278" name="图片 278" descr="C:\Users\890171\Desktop\zonghezhibi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890171\Desktop\zonghezhibi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487" cy="4516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CD7644" w:rsidRDefault="009236BD" w:rsidP="009236BD">
            <w:pPr>
              <w:ind w:firstLineChars="0" w:firstLine="0"/>
            </w:pPr>
            <w:r>
              <w:rPr>
                <w:rFonts w:hint="eastAsia"/>
              </w:rPr>
              <w:t>综合指标数据分组显示</w:t>
            </w:r>
            <w:r w:rsidR="00CD7644">
              <w:rPr>
                <w:rFonts w:hint="eastAsia"/>
              </w:rPr>
              <w:t>。</w:t>
            </w:r>
          </w:p>
          <w:p w:rsidR="009236BD" w:rsidRDefault="00CD7644" w:rsidP="009236BD">
            <w:pPr>
              <w:ind w:firstLineChars="0" w:firstLine="0"/>
            </w:pPr>
            <w:r>
              <w:rPr>
                <w:rFonts w:hint="eastAsia"/>
              </w:rPr>
              <w:t>每组设置一致，</w:t>
            </w:r>
            <w:r w:rsidR="009236BD">
              <w:rPr>
                <w:rFonts w:hint="eastAsia"/>
              </w:rPr>
              <w:t>组标题高度</w:t>
            </w:r>
            <w:r w:rsidR="00FB0489">
              <w:rPr>
                <w:rFonts w:hint="eastAsia"/>
              </w:rPr>
              <w:t>为</w:t>
            </w:r>
            <w:r w:rsidR="00FB0489">
              <w:rPr>
                <w:rFonts w:hint="eastAsia"/>
              </w:rPr>
              <w:t>50px</w:t>
            </w:r>
            <w:r w:rsidR="00FB0489">
              <w:rPr>
                <w:rFonts w:hint="eastAsia"/>
              </w:rPr>
              <w:t>，标题显示在左下方，上内边距为</w:t>
            </w:r>
            <w:r w:rsidR="00FB0489">
              <w:rPr>
                <w:rFonts w:hint="eastAsia"/>
              </w:rPr>
              <w:t>30px</w:t>
            </w:r>
            <w:r w:rsidR="00FB0489">
              <w:rPr>
                <w:rFonts w:hint="eastAsia"/>
              </w:rPr>
              <w:t>；</w:t>
            </w:r>
          </w:p>
          <w:p w:rsidR="00FB0489" w:rsidRDefault="00FB0489" w:rsidP="00FB7CC3">
            <w:pPr>
              <w:ind w:firstLineChars="0" w:firstLine="0"/>
            </w:pPr>
            <w:r>
              <w:rPr>
                <w:rFonts w:hint="eastAsia"/>
              </w:rPr>
              <w:t>每列</w:t>
            </w:r>
            <w:r w:rsidR="00FB7CC3">
              <w:rPr>
                <w:rFonts w:hint="eastAsia"/>
              </w:rPr>
              <w:t>显示：键靠左显示，内容靠右显示，高度为</w:t>
            </w:r>
            <w:r w:rsidR="00FB7CC3">
              <w:rPr>
                <w:rFonts w:hint="eastAsia"/>
              </w:rPr>
              <w:t>42px</w:t>
            </w:r>
            <w:r w:rsidR="00FB7CC3">
              <w:rPr>
                <w:rFonts w:hint="eastAsia"/>
              </w:rPr>
              <w:t>。</w:t>
            </w:r>
          </w:p>
          <w:p w:rsidR="00860765" w:rsidRPr="00FB0489" w:rsidRDefault="00860765" w:rsidP="00FB7CC3">
            <w:pPr>
              <w:ind w:firstLineChars="0" w:firstLine="0"/>
            </w:pPr>
            <w:r>
              <w:rPr>
                <w:rFonts w:hint="eastAsia"/>
              </w:rPr>
              <w:t>其中报警内容加红显示</w:t>
            </w:r>
            <w:r w:rsidR="003803D3">
              <w:rPr>
                <w:rFonts w:hint="eastAsia"/>
              </w:rPr>
              <w:t>。</w:t>
            </w:r>
          </w:p>
        </w:tc>
      </w:tr>
    </w:tbl>
    <w:p w:rsidR="009236BD" w:rsidRPr="009236BD" w:rsidRDefault="009236BD" w:rsidP="009236BD">
      <w:pPr>
        <w:ind w:firstLine="480"/>
      </w:pPr>
    </w:p>
    <w:p w:rsidR="00B77926" w:rsidRPr="00B77926" w:rsidRDefault="00B77926" w:rsidP="00B77926">
      <w:pPr>
        <w:ind w:firstLine="480"/>
      </w:pPr>
    </w:p>
    <w:sectPr w:rsidR="00B77926" w:rsidRPr="00B77926" w:rsidSect="00E30CB4">
      <w:footerReference w:type="default" r:id="rId171"/>
      <w:pgSz w:w="11906" w:h="16838"/>
      <w:pgMar w:top="1440" w:right="1800" w:bottom="1440" w:left="1800" w:header="851" w:footer="992" w:gutter="0"/>
      <w:pgNumType w:fmt="numberInDash" w:start="1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0284" w:rsidRDefault="00970284" w:rsidP="00411C75">
      <w:pPr>
        <w:ind w:firstLine="480"/>
      </w:pPr>
      <w:r>
        <w:separator/>
      </w:r>
    </w:p>
  </w:endnote>
  <w:endnote w:type="continuationSeparator" w:id="0">
    <w:p w:rsidR="00970284" w:rsidRDefault="00970284" w:rsidP="00411C7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_GB2312">
    <w:charset w:val="86"/>
    <w:family w:val="modern"/>
    <w:pitch w:val="fixed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6282" w:rsidRDefault="00126282" w:rsidP="00897572">
    <w:pPr>
      <w:pStyle w:val="a9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6282" w:rsidRPr="004F2B63" w:rsidRDefault="00126282" w:rsidP="004F2B63">
    <w:pPr>
      <w:pStyle w:val="a9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6282" w:rsidRDefault="00126282" w:rsidP="004F2B63">
    <w:pPr>
      <w:pStyle w:val="a9"/>
      <w:ind w:firstLine="360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6282" w:rsidRDefault="00126282" w:rsidP="004F2B63">
    <w:pPr>
      <w:pStyle w:val="a9"/>
      <w:ind w:firstLine="360"/>
      <w:jc w:val="right"/>
    </w:pPr>
  </w:p>
  <w:p w:rsidR="00126282" w:rsidRDefault="00126282" w:rsidP="004F2B63">
    <w:pPr>
      <w:pStyle w:val="a9"/>
      <w:ind w:firstLine="360"/>
      <w:jc w:val="right"/>
    </w:pPr>
    <w:r>
      <w:fldChar w:fldCharType="begin"/>
    </w:r>
    <w:r>
      <w:instrText>PAGE   \* MERGEFORMAT</w:instrText>
    </w:r>
    <w:r>
      <w:fldChar w:fldCharType="separate"/>
    </w:r>
    <w:r w:rsidR="00B15388" w:rsidRPr="00B15388">
      <w:rPr>
        <w:noProof/>
        <w:lang w:val="zh-CN"/>
      </w:rPr>
      <w:t>-</w:t>
    </w:r>
    <w:r w:rsidR="00B15388">
      <w:rPr>
        <w:noProof/>
      </w:rPr>
      <w:t xml:space="preserve"> 1 -</w:t>
    </w:r>
    <w: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6282" w:rsidRDefault="00126282" w:rsidP="004F2B63">
    <w:pPr>
      <w:pStyle w:val="a9"/>
      <w:ind w:firstLine="360"/>
      <w:jc w:val="right"/>
    </w:pPr>
  </w:p>
  <w:p w:rsidR="00126282" w:rsidRPr="004F2B63" w:rsidRDefault="00126282" w:rsidP="004F2B63">
    <w:pPr>
      <w:pStyle w:val="a9"/>
      <w:ind w:firstLine="360"/>
      <w:jc w:val="right"/>
    </w:pPr>
    <w:r>
      <w:fldChar w:fldCharType="begin"/>
    </w:r>
    <w:r>
      <w:instrText>PAGE   \* MERGEFORMAT</w:instrText>
    </w:r>
    <w:r>
      <w:fldChar w:fldCharType="separate"/>
    </w:r>
    <w:r w:rsidR="00B15388" w:rsidRPr="00B15388">
      <w:rPr>
        <w:noProof/>
        <w:lang w:val="zh-CN"/>
      </w:rPr>
      <w:t>-</w:t>
    </w:r>
    <w:r w:rsidR="00B15388">
      <w:rPr>
        <w:noProof/>
      </w:rPr>
      <w:t xml:space="preserve"> 56 -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0284" w:rsidRDefault="00970284" w:rsidP="00411C75">
      <w:pPr>
        <w:ind w:firstLine="480"/>
      </w:pPr>
      <w:r>
        <w:separator/>
      </w:r>
    </w:p>
  </w:footnote>
  <w:footnote w:type="continuationSeparator" w:id="0">
    <w:p w:rsidR="00970284" w:rsidRDefault="00970284" w:rsidP="00411C7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6282" w:rsidRDefault="00126282" w:rsidP="00897572">
    <w:pPr>
      <w:pStyle w:val="aa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6282" w:rsidRPr="00E30CB4" w:rsidRDefault="00126282" w:rsidP="00E30CB4">
    <w:pPr>
      <w:pStyle w:val="aa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6282" w:rsidRPr="00E30CB4" w:rsidRDefault="00126282" w:rsidP="00E30CB4">
    <w:pPr>
      <w:pStyle w:val="aa"/>
      <w:pBdr>
        <w:bottom w:val="none" w:sz="0" w:space="0" w:color="auto"/>
      </w:pBdr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8472" w:type="dxa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996"/>
      <w:gridCol w:w="4924"/>
      <w:gridCol w:w="2552"/>
    </w:tblGrid>
    <w:tr w:rsidR="00126282" w:rsidRPr="004F2B63" w:rsidTr="004F2B63">
      <w:tc>
        <w:tcPr>
          <w:tcW w:w="996" w:type="dxa"/>
          <w:vMerge w:val="restart"/>
          <w:shd w:val="clear" w:color="auto" w:fill="auto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Calibri" w:hAnsi="Calibri"/>
              <w:sz w:val="18"/>
              <w:szCs w:val="18"/>
            </w:rPr>
          </w:pPr>
          <w:r>
            <w:rPr>
              <w:rFonts w:ascii="Calibri" w:hAnsi="Calibri"/>
              <w:noProof/>
              <w:sz w:val="18"/>
              <w:szCs w:val="18"/>
            </w:rPr>
            <w:drawing>
              <wp:inline distT="0" distB="0" distL="0" distR="0" wp14:anchorId="38A47CA4" wp14:editId="194E75C0">
                <wp:extent cx="485775" cy="314325"/>
                <wp:effectExtent l="0" t="0" r="9525" b="9525"/>
                <wp:docPr id="4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图片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577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924" w:type="dxa"/>
          <w:shd w:val="clear" w:color="auto" w:fill="auto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微软雅黑" w:eastAsia="微软雅黑" w:hAnsi="微软雅黑"/>
              <w:sz w:val="18"/>
              <w:szCs w:val="18"/>
            </w:rPr>
          </w:pPr>
          <w:r w:rsidRPr="004F2B63">
            <w:rPr>
              <w:rFonts w:ascii="微软雅黑" w:eastAsia="微软雅黑" w:hAnsi="微软雅黑" w:hint="eastAsia"/>
              <w:sz w:val="18"/>
              <w:szCs w:val="18"/>
            </w:rPr>
            <w:t>广东粤电信息科技有限公司</w:t>
          </w:r>
        </w:p>
      </w:tc>
      <w:tc>
        <w:tcPr>
          <w:tcW w:w="2552" w:type="dxa"/>
          <w:shd w:val="clear" w:color="auto" w:fill="auto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Calibri" w:hAnsi="Calibri"/>
              <w:sz w:val="18"/>
              <w:szCs w:val="18"/>
            </w:rPr>
          </w:pPr>
        </w:p>
      </w:tc>
    </w:tr>
    <w:tr w:rsidR="00126282" w:rsidRPr="004F2B63" w:rsidTr="004F2B63">
      <w:tc>
        <w:tcPr>
          <w:tcW w:w="996" w:type="dxa"/>
          <w:vMerge/>
          <w:shd w:val="clear" w:color="auto" w:fill="auto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Calibri" w:hAnsi="Calibri"/>
              <w:sz w:val="18"/>
              <w:szCs w:val="18"/>
            </w:rPr>
          </w:pPr>
        </w:p>
      </w:tc>
      <w:tc>
        <w:tcPr>
          <w:tcW w:w="4924" w:type="dxa"/>
          <w:shd w:val="clear" w:color="auto" w:fill="auto"/>
          <w:vAlign w:val="center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仿宋" w:eastAsia="仿宋" w:hAnsi="仿宋"/>
              <w:sz w:val="15"/>
              <w:szCs w:val="15"/>
            </w:rPr>
          </w:pPr>
          <w:r w:rsidRPr="004F2B63">
            <w:rPr>
              <w:rFonts w:ascii="仿宋" w:eastAsia="仿宋" w:hAnsi="仿宋" w:hint="eastAsia"/>
              <w:sz w:val="15"/>
              <w:szCs w:val="15"/>
            </w:rPr>
            <w:t>GUANGDONG YUDEAN INFORMATION TECHNOLOGY CO.,LTD</w:t>
          </w:r>
        </w:p>
      </w:tc>
      <w:tc>
        <w:tcPr>
          <w:tcW w:w="2552" w:type="dxa"/>
          <w:shd w:val="clear" w:color="auto" w:fill="auto"/>
        </w:tcPr>
        <w:p w:rsidR="00126282" w:rsidRPr="004F2B63" w:rsidRDefault="00126282" w:rsidP="00531F1D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jc w:val="right"/>
            <w:textAlignment w:val="auto"/>
            <w:rPr>
              <w:rFonts w:ascii="Calibri" w:hAnsi="Calibri"/>
              <w:sz w:val="18"/>
              <w:szCs w:val="18"/>
            </w:rPr>
          </w:pPr>
          <w:r>
            <w:rPr>
              <w:rFonts w:ascii="Calibri" w:hAnsi="Calibri" w:hint="eastAsia"/>
              <w:sz w:val="18"/>
              <w:szCs w:val="18"/>
            </w:rPr>
            <w:t>UI</w:t>
          </w:r>
          <w:r>
            <w:rPr>
              <w:rFonts w:ascii="Calibri" w:hAnsi="Calibri" w:hint="eastAsia"/>
              <w:sz w:val="18"/>
              <w:szCs w:val="18"/>
            </w:rPr>
            <w:t>设计工作指南</w:t>
          </w:r>
        </w:p>
      </w:tc>
    </w:tr>
  </w:tbl>
  <w:p w:rsidR="00126282" w:rsidRPr="00E30CB4" w:rsidRDefault="00126282" w:rsidP="00E30CB4">
    <w:pPr>
      <w:pStyle w:val="aa"/>
      <w:pBdr>
        <w:bottom w:val="none" w:sz="0" w:space="0" w:color="auto"/>
      </w:pBdr>
      <w:ind w:firstLine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8472" w:type="dxa"/>
      <w:tblBorders>
        <w:bottom w:val="single" w:sz="4" w:space="0" w:color="auto"/>
      </w:tblBorders>
      <w:tblLook w:val="04A0" w:firstRow="1" w:lastRow="0" w:firstColumn="1" w:lastColumn="0" w:noHBand="0" w:noVBand="1"/>
    </w:tblPr>
    <w:tblGrid>
      <w:gridCol w:w="996"/>
      <w:gridCol w:w="4924"/>
      <w:gridCol w:w="2552"/>
    </w:tblGrid>
    <w:tr w:rsidR="00126282" w:rsidRPr="004F2B63" w:rsidTr="004F2B63">
      <w:tc>
        <w:tcPr>
          <w:tcW w:w="996" w:type="dxa"/>
          <w:vMerge w:val="restart"/>
          <w:shd w:val="clear" w:color="auto" w:fill="auto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Calibri" w:hAnsi="Calibri"/>
              <w:sz w:val="18"/>
              <w:szCs w:val="18"/>
            </w:rPr>
          </w:pPr>
          <w:r>
            <w:rPr>
              <w:rFonts w:ascii="Calibri" w:hAnsi="Calibri"/>
              <w:noProof/>
              <w:sz w:val="18"/>
              <w:szCs w:val="18"/>
            </w:rPr>
            <w:drawing>
              <wp:inline distT="0" distB="0" distL="0" distR="0" wp14:anchorId="47F9C5AA" wp14:editId="5420E3FF">
                <wp:extent cx="485775" cy="314325"/>
                <wp:effectExtent l="0" t="0" r="9525" b="9525"/>
                <wp:docPr id="5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图片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577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924" w:type="dxa"/>
          <w:shd w:val="clear" w:color="auto" w:fill="auto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微软雅黑" w:eastAsia="微软雅黑" w:hAnsi="微软雅黑"/>
              <w:sz w:val="18"/>
              <w:szCs w:val="18"/>
            </w:rPr>
          </w:pPr>
          <w:r w:rsidRPr="004F2B63">
            <w:rPr>
              <w:rFonts w:ascii="微软雅黑" w:eastAsia="微软雅黑" w:hAnsi="微软雅黑" w:hint="eastAsia"/>
              <w:sz w:val="18"/>
              <w:szCs w:val="18"/>
            </w:rPr>
            <w:t>广东粤电信息科技有限公司</w:t>
          </w:r>
        </w:p>
      </w:tc>
      <w:tc>
        <w:tcPr>
          <w:tcW w:w="2552" w:type="dxa"/>
          <w:shd w:val="clear" w:color="auto" w:fill="auto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Calibri" w:hAnsi="Calibri"/>
              <w:sz w:val="18"/>
              <w:szCs w:val="18"/>
            </w:rPr>
          </w:pPr>
        </w:p>
      </w:tc>
    </w:tr>
    <w:tr w:rsidR="00126282" w:rsidRPr="004F2B63" w:rsidTr="004F2B63">
      <w:tc>
        <w:tcPr>
          <w:tcW w:w="996" w:type="dxa"/>
          <w:vMerge/>
          <w:shd w:val="clear" w:color="auto" w:fill="auto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Calibri" w:hAnsi="Calibri"/>
              <w:sz w:val="18"/>
              <w:szCs w:val="18"/>
            </w:rPr>
          </w:pPr>
        </w:p>
      </w:tc>
      <w:tc>
        <w:tcPr>
          <w:tcW w:w="4924" w:type="dxa"/>
          <w:shd w:val="clear" w:color="auto" w:fill="auto"/>
          <w:vAlign w:val="center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textAlignment w:val="auto"/>
            <w:rPr>
              <w:rFonts w:ascii="仿宋" w:eastAsia="仿宋" w:hAnsi="仿宋"/>
              <w:sz w:val="15"/>
              <w:szCs w:val="15"/>
            </w:rPr>
          </w:pPr>
          <w:r w:rsidRPr="004F2B63">
            <w:rPr>
              <w:rFonts w:ascii="仿宋" w:eastAsia="仿宋" w:hAnsi="仿宋" w:hint="eastAsia"/>
              <w:sz w:val="15"/>
              <w:szCs w:val="15"/>
            </w:rPr>
            <w:t>GUANGDONG YUDEAN INFORMATION TECHNOLOGY CO.,LTD</w:t>
          </w:r>
        </w:p>
      </w:tc>
      <w:tc>
        <w:tcPr>
          <w:tcW w:w="2552" w:type="dxa"/>
          <w:shd w:val="clear" w:color="auto" w:fill="auto"/>
        </w:tcPr>
        <w:p w:rsidR="00126282" w:rsidRPr="004F2B63" w:rsidRDefault="00126282" w:rsidP="004F2B63">
          <w:pPr>
            <w:tabs>
              <w:tab w:val="center" w:pos="4153"/>
              <w:tab w:val="right" w:pos="8306"/>
            </w:tabs>
            <w:adjustRightInd/>
            <w:snapToGrid w:val="0"/>
            <w:spacing w:line="240" w:lineRule="auto"/>
            <w:ind w:firstLineChars="0" w:firstLine="0"/>
            <w:jc w:val="right"/>
            <w:textAlignment w:val="auto"/>
            <w:rPr>
              <w:rFonts w:ascii="Calibri" w:hAnsi="Calibri"/>
              <w:sz w:val="18"/>
              <w:szCs w:val="18"/>
            </w:rPr>
          </w:pPr>
          <w:r>
            <w:rPr>
              <w:rFonts w:ascii="Calibri" w:hAnsi="Calibri" w:hint="eastAsia"/>
              <w:sz w:val="18"/>
              <w:szCs w:val="18"/>
            </w:rPr>
            <w:t>UI</w:t>
          </w:r>
          <w:r>
            <w:rPr>
              <w:rFonts w:ascii="Calibri" w:hAnsi="Calibri" w:hint="eastAsia"/>
              <w:sz w:val="18"/>
              <w:szCs w:val="18"/>
            </w:rPr>
            <w:t>设计工作指南</w:t>
          </w:r>
        </w:p>
      </w:tc>
    </w:tr>
  </w:tbl>
  <w:p w:rsidR="00126282" w:rsidRPr="00E30CB4" w:rsidRDefault="00126282" w:rsidP="004F2B63">
    <w:pPr>
      <w:pStyle w:val="aa"/>
      <w:pBdr>
        <w:bottom w:val="none" w:sz="0" w:space="0" w:color="auto"/>
      </w:pBdr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9262A"/>
    <w:multiLevelType w:val="hybridMultilevel"/>
    <w:tmpl w:val="FE4E8AD4"/>
    <w:lvl w:ilvl="0" w:tplc="9258A4B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4810200"/>
    <w:multiLevelType w:val="hybridMultilevel"/>
    <w:tmpl w:val="440876A4"/>
    <w:lvl w:ilvl="0" w:tplc="A09E399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6854A1"/>
    <w:multiLevelType w:val="hybridMultilevel"/>
    <w:tmpl w:val="DF10293E"/>
    <w:lvl w:ilvl="0" w:tplc="9258A4B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D6340F4"/>
    <w:multiLevelType w:val="hybridMultilevel"/>
    <w:tmpl w:val="386C0142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>
    <w:nsid w:val="0DF778FD"/>
    <w:multiLevelType w:val="hybridMultilevel"/>
    <w:tmpl w:val="F72CEC38"/>
    <w:lvl w:ilvl="0" w:tplc="9258A4B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EB56FEB"/>
    <w:multiLevelType w:val="hybridMultilevel"/>
    <w:tmpl w:val="B43E5C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1CE349D"/>
    <w:multiLevelType w:val="hybridMultilevel"/>
    <w:tmpl w:val="1228DAEE"/>
    <w:lvl w:ilvl="0" w:tplc="0CAC86B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84E1AC4"/>
    <w:multiLevelType w:val="hybridMultilevel"/>
    <w:tmpl w:val="B2FCF464"/>
    <w:lvl w:ilvl="0" w:tplc="9258A4B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CB348B5"/>
    <w:multiLevelType w:val="hybridMultilevel"/>
    <w:tmpl w:val="A9246EF4"/>
    <w:lvl w:ilvl="0" w:tplc="4EBE588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DA504E9"/>
    <w:multiLevelType w:val="hybridMultilevel"/>
    <w:tmpl w:val="DBA8514A"/>
    <w:lvl w:ilvl="0" w:tplc="9258A4B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1573165"/>
    <w:multiLevelType w:val="hybridMultilevel"/>
    <w:tmpl w:val="913AC0AE"/>
    <w:lvl w:ilvl="0" w:tplc="9258A4B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1915FE2"/>
    <w:multiLevelType w:val="hybridMultilevel"/>
    <w:tmpl w:val="8584A30A"/>
    <w:lvl w:ilvl="0" w:tplc="04090001">
      <w:start w:val="1"/>
      <w:numFmt w:val="bullet"/>
      <w:lvlText w:val=""/>
      <w:lvlJc w:val="left"/>
      <w:pPr>
        <w:ind w:left="6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abstractNum w:abstractNumId="12">
    <w:nsid w:val="223048B2"/>
    <w:multiLevelType w:val="hybridMultilevel"/>
    <w:tmpl w:val="160C4AB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5973BF0"/>
    <w:multiLevelType w:val="hybridMultilevel"/>
    <w:tmpl w:val="4720FF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32F92D74"/>
    <w:multiLevelType w:val="hybridMultilevel"/>
    <w:tmpl w:val="F9E8D09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>
    <w:nsid w:val="338C4283"/>
    <w:multiLevelType w:val="hybridMultilevel"/>
    <w:tmpl w:val="AF50185E"/>
    <w:lvl w:ilvl="0" w:tplc="0409000F">
      <w:start w:val="1"/>
      <w:numFmt w:val="decimal"/>
      <w:lvlText w:val="%1."/>
      <w:lvlJc w:val="left"/>
      <w:pPr>
        <w:ind w:left="1040" w:hanging="420"/>
      </w:pPr>
    </w:lvl>
    <w:lvl w:ilvl="1" w:tplc="04090019" w:tentative="1">
      <w:start w:val="1"/>
      <w:numFmt w:val="lowerLetter"/>
      <w:lvlText w:val="%2)"/>
      <w:lvlJc w:val="left"/>
      <w:pPr>
        <w:ind w:left="1460" w:hanging="420"/>
      </w:pPr>
    </w:lvl>
    <w:lvl w:ilvl="2" w:tplc="0409001B" w:tentative="1">
      <w:start w:val="1"/>
      <w:numFmt w:val="lowerRoman"/>
      <w:lvlText w:val="%3."/>
      <w:lvlJc w:val="right"/>
      <w:pPr>
        <w:ind w:left="1880" w:hanging="420"/>
      </w:pPr>
    </w:lvl>
    <w:lvl w:ilvl="3" w:tplc="0409000F" w:tentative="1">
      <w:start w:val="1"/>
      <w:numFmt w:val="decimal"/>
      <w:lvlText w:val="%4."/>
      <w:lvlJc w:val="left"/>
      <w:pPr>
        <w:ind w:left="2300" w:hanging="420"/>
      </w:pPr>
    </w:lvl>
    <w:lvl w:ilvl="4" w:tplc="04090019" w:tentative="1">
      <w:start w:val="1"/>
      <w:numFmt w:val="lowerLetter"/>
      <w:lvlText w:val="%5)"/>
      <w:lvlJc w:val="left"/>
      <w:pPr>
        <w:ind w:left="2720" w:hanging="420"/>
      </w:pPr>
    </w:lvl>
    <w:lvl w:ilvl="5" w:tplc="0409001B" w:tentative="1">
      <w:start w:val="1"/>
      <w:numFmt w:val="lowerRoman"/>
      <w:lvlText w:val="%6."/>
      <w:lvlJc w:val="right"/>
      <w:pPr>
        <w:ind w:left="3140" w:hanging="420"/>
      </w:pPr>
    </w:lvl>
    <w:lvl w:ilvl="6" w:tplc="0409000F" w:tentative="1">
      <w:start w:val="1"/>
      <w:numFmt w:val="decimal"/>
      <w:lvlText w:val="%7."/>
      <w:lvlJc w:val="left"/>
      <w:pPr>
        <w:ind w:left="3560" w:hanging="420"/>
      </w:pPr>
    </w:lvl>
    <w:lvl w:ilvl="7" w:tplc="04090019" w:tentative="1">
      <w:start w:val="1"/>
      <w:numFmt w:val="lowerLetter"/>
      <w:lvlText w:val="%8)"/>
      <w:lvlJc w:val="left"/>
      <w:pPr>
        <w:ind w:left="3980" w:hanging="420"/>
      </w:pPr>
    </w:lvl>
    <w:lvl w:ilvl="8" w:tplc="0409001B" w:tentative="1">
      <w:start w:val="1"/>
      <w:numFmt w:val="lowerRoman"/>
      <w:lvlText w:val="%9."/>
      <w:lvlJc w:val="right"/>
      <w:pPr>
        <w:ind w:left="4400" w:hanging="420"/>
      </w:pPr>
    </w:lvl>
  </w:abstractNum>
  <w:abstractNum w:abstractNumId="16">
    <w:nsid w:val="3727001F"/>
    <w:multiLevelType w:val="hybridMultilevel"/>
    <w:tmpl w:val="B88A1BA0"/>
    <w:lvl w:ilvl="0" w:tplc="0409000F">
      <w:start w:val="1"/>
      <w:numFmt w:val="decimal"/>
      <w:lvlText w:val="%1."/>
      <w:lvlJc w:val="left"/>
      <w:pPr>
        <w:ind w:left="1040" w:hanging="420"/>
      </w:pPr>
    </w:lvl>
    <w:lvl w:ilvl="1" w:tplc="04090019" w:tentative="1">
      <w:start w:val="1"/>
      <w:numFmt w:val="lowerLetter"/>
      <w:lvlText w:val="%2)"/>
      <w:lvlJc w:val="left"/>
      <w:pPr>
        <w:ind w:left="1460" w:hanging="420"/>
      </w:pPr>
    </w:lvl>
    <w:lvl w:ilvl="2" w:tplc="0409001B" w:tentative="1">
      <w:start w:val="1"/>
      <w:numFmt w:val="lowerRoman"/>
      <w:lvlText w:val="%3."/>
      <w:lvlJc w:val="right"/>
      <w:pPr>
        <w:ind w:left="1880" w:hanging="420"/>
      </w:pPr>
    </w:lvl>
    <w:lvl w:ilvl="3" w:tplc="0409000F" w:tentative="1">
      <w:start w:val="1"/>
      <w:numFmt w:val="decimal"/>
      <w:lvlText w:val="%4."/>
      <w:lvlJc w:val="left"/>
      <w:pPr>
        <w:ind w:left="2300" w:hanging="420"/>
      </w:pPr>
    </w:lvl>
    <w:lvl w:ilvl="4" w:tplc="04090019" w:tentative="1">
      <w:start w:val="1"/>
      <w:numFmt w:val="lowerLetter"/>
      <w:lvlText w:val="%5)"/>
      <w:lvlJc w:val="left"/>
      <w:pPr>
        <w:ind w:left="2720" w:hanging="420"/>
      </w:pPr>
    </w:lvl>
    <w:lvl w:ilvl="5" w:tplc="0409001B" w:tentative="1">
      <w:start w:val="1"/>
      <w:numFmt w:val="lowerRoman"/>
      <w:lvlText w:val="%6."/>
      <w:lvlJc w:val="right"/>
      <w:pPr>
        <w:ind w:left="3140" w:hanging="420"/>
      </w:pPr>
    </w:lvl>
    <w:lvl w:ilvl="6" w:tplc="0409000F" w:tentative="1">
      <w:start w:val="1"/>
      <w:numFmt w:val="decimal"/>
      <w:lvlText w:val="%7."/>
      <w:lvlJc w:val="left"/>
      <w:pPr>
        <w:ind w:left="3560" w:hanging="420"/>
      </w:pPr>
    </w:lvl>
    <w:lvl w:ilvl="7" w:tplc="04090019" w:tentative="1">
      <w:start w:val="1"/>
      <w:numFmt w:val="lowerLetter"/>
      <w:lvlText w:val="%8)"/>
      <w:lvlJc w:val="left"/>
      <w:pPr>
        <w:ind w:left="3980" w:hanging="420"/>
      </w:pPr>
    </w:lvl>
    <w:lvl w:ilvl="8" w:tplc="0409001B" w:tentative="1">
      <w:start w:val="1"/>
      <w:numFmt w:val="lowerRoman"/>
      <w:lvlText w:val="%9."/>
      <w:lvlJc w:val="right"/>
      <w:pPr>
        <w:ind w:left="4400" w:hanging="420"/>
      </w:pPr>
    </w:lvl>
  </w:abstractNum>
  <w:abstractNum w:abstractNumId="17">
    <w:nsid w:val="392336F1"/>
    <w:multiLevelType w:val="hybridMultilevel"/>
    <w:tmpl w:val="69A6731E"/>
    <w:lvl w:ilvl="0" w:tplc="04090001">
      <w:start w:val="1"/>
      <w:numFmt w:val="bullet"/>
      <w:lvlText w:val=""/>
      <w:lvlJc w:val="left"/>
      <w:pPr>
        <w:ind w:left="62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18">
    <w:nsid w:val="41ED5813"/>
    <w:multiLevelType w:val="hybridMultilevel"/>
    <w:tmpl w:val="469C345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4944795A"/>
    <w:multiLevelType w:val="hybridMultilevel"/>
    <w:tmpl w:val="934092A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F1060E5"/>
    <w:multiLevelType w:val="hybridMultilevel"/>
    <w:tmpl w:val="50CC1F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2821DE8"/>
    <w:multiLevelType w:val="hybridMultilevel"/>
    <w:tmpl w:val="187A640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52FB36D4"/>
    <w:multiLevelType w:val="hybridMultilevel"/>
    <w:tmpl w:val="2132DF8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56EA12CD"/>
    <w:multiLevelType w:val="hybridMultilevel"/>
    <w:tmpl w:val="257A1794"/>
    <w:lvl w:ilvl="0" w:tplc="13D66368">
      <w:start w:val="1"/>
      <w:numFmt w:val="decimalEnclosedCircle"/>
      <w:lvlText w:val="%1"/>
      <w:lvlJc w:val="left"/>
      <w:pPr>
        <w:ind w:left="360" w:hanging="360"/>
      </w:pPr>
      <w:rPr>
        <w:rFonts w:ascii="Calibri" w:hAnsi="Calibr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A872CF7"/>
    <w:multiLevelType w:val="hybridMultilevel"/>
    <w:tmpl w:val="F2C62D9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ADC7237"/>
    <w:multiLevelType w:val="hybridMultilevel"/>
    <w:tmpl w:val="35B491AC"/>
    <w:lvl w:ilvl="0" w:tplc="9258A4B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F7E302A"/>
    <w:multiLevelType w:val="multilevel"/>
    <w:tmpl w:val="C48E16F6"/>
    <w:lvl w:ilvl="0">
      <w:start w:val="1"/>
      <w:numFmt w:val="decimal"/>
      <w:pStyle w:val="1"/>
      <w:lvlText w:val="%1"/>
      <w:lvlJc w:val="left"/>
      <w:pPr>
        <w:tabs>
          <w:tab w:val="num" w:pos="437"/>
        </w:tabs>
        <w:ind w:left="0" w:firstLine="437"/>
      </w:pPr>
      <w:rPr>
        <w:rFonts w:cs="Times New Roman" w:hint="eastAsia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lvlText w:val="%1.%2"/>
      <w:lvlJc w:val="left"/>
      <w:pPr>
        <w:tabs>
          <w:tab w:val="num" w:pos="437"/>
        </w:tabs>
        <w:ind w:left="0" w:firstLine="43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7"/>
        </w:tabs>
        <w:ind w:left="0" w:firstLine="43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0" w:firstLine="43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Text w:val="%1.%2.%3.%4.%5"/>
      <w:lvlJc w:val="left"/>
      <w:pPr>
        <w:tabs>
          <w:tab w:val="num" w:pos="432"/>
        </w:tabs>
        <w:ind w:left="0" w:firstLine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432"/>
        </w:tabs>
        <w:ind w:left="0" w:firstLine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2"/>
        </w:tabs>
        <w:ind w:left="0" w:firstLine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2"/>
        </w:tabs>
        <w:ind w:left="0" w:firstLine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32"/>
        </w:tabs>
        <w:ind w:left="0" w:firstLine="425"/>
      </w:pPr>
      <w:rPr>
        <w:rFonts w:hint="eastAsia"/>
      </w:rPr>
    </w:lvl>
  </w:abstractNum>
  <w:abstractNum w:abstractNumId="27">
    <w:nsid w:val="602A793F"/>
    <w:multiLevelType w:val="hybridMultilevel"/>
    <w:tmpl w:val="C7AE12BA"/>
    <w:lvl w:ilvl="0" w:tplc="B9A4537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0585E14"/>
    <w:multiLevelType w:val="hybridMultilevel"/>
    <w:tmpl w:val="AB1AAC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730D2B8">
      <w:start w:val="1"/>
      <w:numFmt w:val="japaneseCounting"/>
      <w:lvlText w:val="%2、"/>
      <w:lvlJc w:val="left"/>
      <w:pPr>
        <w:ind w:left="90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6197256C"/>
    <w:multiLevelType w:val="hybridMultilevel"/>
    <w:tmpl w:val="C65A19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6C84585A"/>
    <w:multiLevelType w:val="hybridMultilevel"/>
    <w:tmpl w:val="5AC0F8B0"/>
    <w:lvl w:ilvl="0" w:tplc="9258A4B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DF0531F"/>
    <w:multiLevelType w:val="multilevel"/>
    <w:tmpl w:val="89BC6F6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6"/>
      <w:numFmt w:val="decimal"/>
      <w:pStyle w:val="CMMI2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32">
    <w:nsid w:val="706773CD"/>
    <w:multiLevelType w:val="hybridMultilevel"/>
    <w:tmpl w:val="F8A095B8"/>
    <w:lvl w:ilvl="0" w:tplc="2E6E92E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075118A"/>
    <w:multiLevelType w:val="hybridMultilevel"/>
    <w:tmpl w:val="C22CC4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76DC36E6"/>
    <w:multiLevelType w:val="hybridMultilevel"/>
    <w:tmpl w:val="0D4686E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5">
    <w:nsid w:val="7CA35FAC"/>
    <w:multiLevelType w:val="hybridMultilevel"/>
    <w:tmpl w:val="F5E60E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F913D99"/>
    <w:multiLevelType w:val="hybridMultilevel"/>
    <w:tmpl w:val="D54694D8"/>
    <w:lvl w:ilvl="0" w:tplc="04090001">
      <w:start w:val="1"/>
      <w:numFmt w:val="bullet"/>
      <w:lvlText w:val=""/>
      <w:lvlJc w:val="left"/>
      <w:pPr>
        <w:ind w:left="6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80" w:hanging="420"/>
      </w:pPr>
      <w:rPr>
        <w:rFonts w:ascii="Wingdings" w:hAnsi="Wingdings" w:hint="default"/>
      </w:rPr>
    </w:lvl>
  </w:abstractNum>
  <w:num w:numId="1">
    <w:abstractNumId w:val="31"/>
  </w:num>
  <w:num w:numId="2">
    <w:abstractNumId w:val="26"/>
  </w:num>
  <w:num w:numId="3">
    <w:abstractNumId w:val="34"/>
  </w:num>
  <w:num w:numId="4">
    <w:abstractNumId w:val="12"/>
  </w:num>
  <w:num w:numId="5">
    <w:abstractNumId w:val="18"/>
  </w:num>
  <w:num w:numId="6">
    <w:abstractNumId w:val="22"/>
  </w:num>
  <w:num w:numId="7">
    <w:abstractNumId w:val="21"/>
  </w:num>
  <w:num w:numId="8">
    <w:abstractNumId w:val="29"/>
  </w:num>
  <w:num w:numId="9">
    <w:abstractNumId w:val="11"/>
  </w:num>
  <w:num w:numId="10">
    <w:abstractNumId w:val="16"/>
  </w:num>
  <w:num w:numId="11">
    <w:abstractNumId w:val="15"/>
  </w:num>
  <w:num w:numId="12">
    <w:abstractNumId w:val="17"/>
  </w:num>
  <w:num w:numId="13">
    <w:abstractNumId w:val="13"/>
  </w:num>
  <w:num w:numId="14">
    <w:abstractNumId w:val="3"/>
  </w:num>
  <w:num w:numId="15">
    <w:abstractNumId w:val="5"/>
  </w:num>
  <w:num w:numId="16">
    <w:abstractNumId w:val="35"/>
  </w:num>
  <w:num w:numId="17">
    <w:abstractNumId w:val="24"/>
  </w:num>
  <w:num w:numId="18">
    <w:abstractNumId w:val="33"/>
  </w:num>
  <w:num w:numId="19">
    <w:abstractNumId w:val="20"/>
  </w:num>
  <w:num w:numId="20">
    <w:abstractNumId w:val="36"/>
  </w:num>
  <w:num w:numId="21">
    <w:abstractNumId w:val="19"/>
  </w:num>
  <w:num w:numId="22">
    <w:abstractNumId w:val="28"/>
  </w:num>
  <w:num w:numId="23">
    <w:abstractNumId w:val="6"/>
  </w:num>
  <w:num w:numId="24">
    <w:abstractNumId w:val="30"/>
  </w:num>
  <w:num w:numId="25">
    <w:abstractNumId w:val="25"/>
  </w:num>
  <w:num w:numId="26">
    <w:abstractNumId w:val="4"/>
  </w:num>
  <w:num w:numId="27">
    <w:abstractNumId w:val="0"/>
  </w:num>
  <w:num w:numId="28">
    <w:abstractNumId w:val="10"/>
  </w:num>
  <w:num w:numId="29">
    <w:abstractNumId w:val="9"/>
  </w:num>
  <w:num w:numId="30">
    <w:abstractNumId w:val="23"/>
  </w:num>
  <w:num w:numId="31">
    <w:abstractNumId w:val="7"/>
  </w:num>
  <w:num w:numId="32">
    <w:abstractNumId w:val="2"/>
  </w:num>
  <w:num w:numId="33">
    <w:abstractNumId w:val="14"/>
  </w:num>
  <w:num w:numId="34">
    <w:abstractNumId w:val="27"/>
  </w:num>
  <w:num w:numId="35">
    <w:abstractNumId w:val="8"/>
  </w:num>
  <w:num w:numId="36">
    <w:abstractNumId w:val="1"/>
  </w:num>
  <w:num w:numId="37">
    <w:abstractNumId w:val="32"/>
  </w:num>
  <w:num w:numId="3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38C4"/>
    <w:rsid w:val="000011C5"/>
    <w:rsid w:val="00010430"/>
    <w:rsid w:val="000166B5"/>
    <w:rsid w:val="00026E87"/>
    <w:rsid w:val="000342B1"/>
    <w:rsid w:val="00037DFD"/>
    <w:rsid w:val="00042598"/>
    <w:rsid w:val="000448F6"/>
    <w:rsid w:val="00053F81"/>
    <w:rsid w:val="000635CE"/>
    <w:rsid w:val="00063D62"/>
    <w:rsid w:val="0007405E"/>
    <w:rsid w:val="0008107C"/>
    <w:rsid w:val="00085D6E"/>
    <w:rsid w:val="00086F77"/>
    <w:rsid w:val="000930D9"/>
    <w:rsid w:val="000B736B"/>
    <w:rsid w:val="000D4F5F"/>
    <w:rsid w:val="000E7D14"/>
    <w:rsid w:val="00105FD4"/>
    <w:rsid w:val="00112B82"/>
    <w:rsid w:val="00114B7A"/>
    <w:rsid w:val="00125BF6"/>
    <w:rsid w:val="00126282"/>
    <w:rsid w:val="001301AD"/>
    <w:rsid w:val="00130A44"/>
    <w:rsid w:val="00131151"/>
    <w:rsid w:val="0013743F"/>
    <w:rsid w:val="00142824"/>
    <w:rsid w:val="00143906"/>
    <w:rsid w:val="00153A08"/>
    <w:rsid w:val="00153C5A"/>
    <w:rsid w:val="00160A4E"/>
    <w:rsid w:val="00162F51"/>
    <w:rsid w:val="00163AB3"/>
    <w:rsid w:val="00166854"/>
    <w:rsid w:val="00166A10"/>
    <w:rsid w:val="00167D6A"/>
    <w:rsid w:val="001755C2"/>
    <w:rsid w:val="00176BE8"/>
    <w:rsid w:val="00185D36"/>
    <w:rsid w:val="001938C4"/>
    <w:rsid w:val="00195883"/>
    <w:rsid w:val="001A2EA6"/>
    <w:rsid w:val="001A3A9E"/>
    <w:rsid w:val="001A5B89"/>
    <w:rsid w:val="001B4AB7"/>
    <w:rsid w:val="001B6900"/>
    <w:rsid w:val="001C59BF"/>
    <w:rsid w:val="001D13B7"/>
    <w:rsid w:val="001D212D"/>
    <w:rsid w:val="001E1470"/>
    <w:rsid w:val="001F46DC"/>
    <w:rsid w:val="00214E68"/>
    <w:rsid w:val="00233D9E"/>
    <w:rsid w:val="002434D9"/>
    <w:rsid w:val="00250260"/>
    <w:rsid w:val="00252A46"/>
    <w:rsid w:val="002677BC"/>
    <w:rsid w:val="002717B8"/>
    <w:rsid w:val="0027575C"/>
    <w:rsid w:val="00275F88"/>
    <w:rsid w:val="002804C0"/>
    <w:rsid w:val="00280FA6"/>
    <w:rsid w:val="00284B4B"/>
    <w:rsid w:val="00290B3D"/>
    <w:rsid w:val="002977A4"/>
    <w:rsid w:val="002A685A"/>
    <w:rsid w:val="002B0348"/>
    <w:rsid w:val="002B1D90"/>
    <w:rsid w:val="002C60F9"/>
    <w:rsid w:val="002C704C"/>
    <w:rsid w:val="002D1AC9"/>
    <w:rsid w:val="002F1C43"/>
    <w:rsid w:val="002F3BBE"/>
    <w:rsid w:val="002F70E9"/>
    <w:rsid w:val="0030033D"/>
    <w:rsid w:val="003006C3"/>
    <w:rsid w:val="00303305"/>
    <w:rsid w:val="00314C9B"/>
    <w:rsid w:val="0032077E"/>
    <w:rsid w:val="00320C01"/>
    <w:rsid w:val="00323C09"/>
    <w:rsid w:val="0032519D"/>
    <w:rsid w:val="003275B7"/>
    <w:rsid w:val="0033490A"/>
    <w:rsid w:val="00334D83"/>
    <w:rsid w:val="00345340"/>
    <w:rsid w:val="00347ECB"/>
    <w:rsid w:val="0035289A"/>
    <w:rsid w:val="003552C0"/>
    <w:rsid w:val="00371E9F"/>
    <w:rsid w:val="003744B0"/>
    <w:rsid w:val="003803D3"/>
    <w:rsid w:val="00382CE7"/>
    <w:rsid w:val="00385633"/>
    <w:rsid w:val="00385ECE"/>
    <w:rsid w:val="00390F6C"/>
    <w:rsid w:val="00393CDF"/>
    <w:rsid w:val="003A78E7"/>
    <w:rsid w:val="003B0876"/>
    <w:rsid w:val="003B3157"/>
    <w:rsid w:val="003B55C1"/>
    <w:rsid w:val="003C2EB1"/>
    <w:rsid w:val="003D3089"/>
    <w:rsid w:val="003D700F"/>
    <w:rsid w:val="003E7867"/>
    <w:rsid w:val="003F38F3"/>
    <w:rsid w:val="003F7C25"/>
    <w:rsid w:val="00400E2C"/>
    <w:rsid w:val="00407606"/>
    <w:rsid w:val="00410114"/>
    <w:rsid w:val="004104CF"/>
    <w:rsid w:val="00411C75"/>
    <w:rsid w:val="00415B7B"/>
    <w:rsid w:val="00417650"/>
    <w:rsid w:val="004204C4"/>
    <w:rsid w:val="00422290"/>
    <w:rsid w:val="00426B2A"/>
    <w:rsid w:val="00432FC8"/>
    <w:rsid w:val="0043603C"/>
    <w:rsid w:val="004409A5"/>
    <w:rsid w:val="00442534"/>
    <w:rsid w:val="00442C4D"/>
    <w:rsid w:val="00460102"/>
    <w:rsid w:val="00466640"/>
    <w:rsid w:val="00495AE6"/>
    <w:rsid w:val="00496969"/>
    <w:rsid w:val="004B654B"/>
    <w:rsid w:val="004C4083"/>
    <w:rsid w:val="004E117C"/>
    <w:rsid w:val="004E2B0D"/>
    <w:rsid w:val="004E3FEA"/>
    <w:rsid w:val="004E7118"/>
    <w:rsid w:val="004F2B63"/>
    <w:rsid w:val="00506C35"/>
    <w:rsid w:val="005076C2"/>
    <w:rsid w:val="005208D0"/>
    <w:rsid w:val="00524D61"/>
    <w:rsid w:val="0052522F"/>
    <w:rsid w:val="00530623"/>
    <w:rsid w:val="00531F1D"/>
    <w:rsid w:val="00532AC6"/>
    <w:rsid w:val="005330C1"/>
    <w:rsid w:val="00557F8A"/>
    <w:rsid w:val="00562227"/>
    <w:rsid w:val="005640FE"/>
    <w:rsid w:val="0057206F"/>
    <w:rsid w:val="00580491"/>
    <w:rsid w:val="0058083A"/>
    <w:rsid w:val="005839AB"/>
    <w:rsid w:val="005871BB"/>
    <w:rsid w:val="005926E9"/>
    <w:rsid w:val="0059387A"/>
    <w:rsid w:val="00593FEA"/>
    <w:rsid w:val="005A09C3"/>
    <w:rsid w:val="005B1F7B"/>
    <w:rsid w:val="005C0097"/>
    <w:rsid w:val="005C0E06"/>
    <w:rsid w:val="005C2D2F"/>
    <w:rsid w:val="005D2AF6"/>
    <w:rsid w:val="005D7CBF"/>
    <w:rsid w:val="005E0665"/>
    <w:rsid w:val="005E79A6"/>
    <w:rsid w:val="006008D2"/>
    <w:rsid w:val="006056E7"/>
    <w:rsid w:val="006103F4"/>
    <w:rsid w:val="006222C2"/>
    <w:rsid w:val="00622A64"/>
    <w:rsid w:val="006248B4"/>
    <w:rsid w:val="00624BB7"/>
    <w:rsid w:val="00641278"/>
    <w:rsid w:val="00643252"/>
    <w:rsid w:val="00644CE9"/>
    <w:rsid w:val="006476FB"/>
    <w:rsid w:val="00650393"/>
    <w:rsid w:val="00657DAE"/>
    <w:rsid w:val="00660867"/>
    <w:rsid w:val="00661542"/>
    <w:rsid w:val="00667DB7"/>
    <w:rsid w:val="0067147D"/>
    <w:rsid w:val="00691922"/>
    <w:rsid w:val="006A4B2F"/>
    <w:rsid w:val="006A4B32"/>
    <w:rsid w:val="006B3B9D"/>
    <w:rsid w:val="006B7780"/>
    <w:rsid w:val="006C391F"/>
    <w:rsid w:val="006C61B0"/>
    <w:rsid w:val="006C6A9A"/>
    <w:rsid w:val="006D27CD"/>
    <w:rsid w:val="006E01FA"/>
    <w:rsid w:val="006E2D4B"/>
    <w:rsid w:val="006F1BDD"/>
    <w:rsid w:val="00700850"/>
    <w:rsid w:val="00704A42"/>
    <w:rsid w:val="00707065"/>
    <w:rsid w:val="007245FF"/>
    <w:rsid w:val="00726B85"/>
    <w:rsid w:val="007279DC"/>
    <w:rsid w:val="007328C7"/>
    <w:rsid w:val="007339F2"/>
    <w:rsid w:val="00735962"/>
    <w:rsid w:val="0074034F"/>
    <w:rsid w:val="00742C13"/>
    <w:rsid w:val="00767C81"/>
    <w:rsid w:val="00773C82"/>
    <w:rsid w:val="00777265"/>
    <w:rsid w:val="007775CC"/>
    <w:rsid w:val="007813A0"/>
    <w:rsid w:val="00782A60"/>
    <w:rsid w:val="00792FA1"/>
    <w:rsid w:val="00797635"/>
    <w:rsid w:val="007A6A27"/>
    <w:rsid w:val="007A7F3C"/>
    <w:rsid w:val="007B0F4B"/>
    <w:rsid w:val="007B60EB"/>
    <w:rsid w:val="007B739B"/>
    <w:rsid w:val="007C4544"/>
    <w:rsid w:val="007E3FC0"/>
    <w:rsid w:val="007F1256"/>
    <w:rsid w:val="007F44ED"/>
    <w:rsid w:val="007F61A1"/>
    <w:rsid w:val="00802DBA"/>
    <w:rsid w:val="00811733"/>
    <w:rsid w:val="008146A3"/>
    <w:rsid w:val="008169EC"/>
    <w:rsid w:val="00830872"/>
    <w:rsid w:val="0083605F"/>
    <w:rsid w:val="008413C2"/>
    <w:rsid w:val="0085036C"/>
    <w:rsid w:val="00855953"/>
    <w:rsid w:val="00860765"/>
    <w:rsid w:val="008652AB"/>
    <w:rsid w:val="008679E1"/>
    <w:rsid w:val="00873B40"/>
    <w:rsid w:val="008800FC"/>
    <w:rsid w:val="00882A47"/>
    <w:rsid w:val="00884B54"/>
    <w:rsid w:val="00897572"/>
    <w:rsid w:val="008A7D12"/>
    <w:rsid w:val="008B29C4"/>
    <w:rsid w:val="008B3168"/>
    <w:rsid w:val="008B381E"/>
    <w:rsid w:val="008B51EC"/>
    <w:rsid w:val="008C58A4"/>
    <w:rsid w:val="008C7F92"/>
    <w:rsid w:val="008D216D"/>
    <w:rsid w:val="008D36C5"/>
    <w:rsid w:val="008E016A"/>
    <w:rsid w:val="008E1A9A"/>
    <w:rsid w:val="008E4D81"/>
    <w:rsid w:val="008F02AA"/>
    <w:rsid w:val="008F0AC6"/>
    <w:rsid w:val="008F4120"/>
    <w:rsid w:val="00900C87"/>
    <w:rsid w:val="00903234"/>
    <w:rsid w:val="00904E64"/>
    <w:rsid w:val="009068E8"/>
    <w:rsid w:val="00911476"/>
    <w:rsid w:val="00911C67"/>
    <w:rsid w:val="009122DD"/>
    <w:rsid w:val="00922FCD"/>
    <w:rsid w:val="009236BD"/>
    <w:rsid w:val="00923CA1"/>
    <w:rsid w:val="009253E9"/>
    <w:rsid w:val="0094683C"/>
    <w:rsid w:val="00946D7C"/>
    <w:rsid w:val="00947039"/>
    <w:rsid w:val="00951651"/>
    <w:rsid w:val="009522A6"/>
    <w:rsid w:val="0096431F"/>
    <w:rsid w:val="0096743E"/>
    <w:rsid w:val="00970284"/>
    <w:rsid w:val="00971E77"/>
    <w:rsid w:val="009731DF"/>
    <w:rsid w:val="00973316"/>
    <w:rsid w:val="00981754"/>
    <w:rsid w:val="00982307"/>
    <w:rsid w:val="0098633A"/>
    <w:rsid w:val="009955CD"/>
    <w:rsid w:val="009A2BA7"/>
    <w:rsid w:val="009A4E23"/>
    <w:rsid w:val="009B0ACE"/>
    <w:rsid w:val="009B1851"/>
    <w:rsid w:val="009B2FED"/>
    <w:rsid w:val="009B30D2"/>
    <w:rsid w:val="009F1912"/>
    <w:rsid w:val="009F23EC"/>
    <w:rsid w:val="00A16BF6"/>
    <w:rsid w:val="00A305DA"/>
    <w:rsid w:val="00A35D61"/>
    <w:rsid w:val="00A441C3"/>
    <w:rsid w:val="00A475C4"/>
    <w:rsid w:val="00A56929"/>
    <w:rsid w:val="00A619E9"/>
    <w:rsid w:val="00A6589E"/>
    <w:rsid w:val="00A673A5"/>
    <w:rsid w:val="00A76A26"/>
    <w:rsid w:val="00A85987"/>
    <w:rsid w:val="00A92430"/>
    <w:rsid w:val="00A94540"/>
    <w:rsid w:val="00A95BA1"/>
    <w:rsid w:val="00AA0423"/>
    <w:rsid w:val="00AA2247"/>
    <w:rsid w:val="00AA3511"/>
    <w:rsid w:val="00AA5776"/>
    <w:rsid w:val="00AB22E2"/>
    <w:rsid w:val="00AC4436"/>
    <w:rsid w:val="00AC454D"/>
    <w:rsid w:val="00AC66B3"/>
    <w:rsid w:val="00AD09B3"/>
    <w:rsid w:val="00AD302B"/>
    <w:rsid w:val="00AD4B34"/>
    <w:rsid w:val="00AE2E50"/>
    <w:rsid w:val="00B07BA1"/>
    <w:rsid w:val="00B1134E"/>
    <w:rsid w:val="00B1411F"/>
    <w:rsid w:val="00B15388"/>
    <w:rsid w:val="00B17DEB"/>
    <w:rsid w:val="00B35FA3"/>
    <w:rsid w:val="00B36809"/>
    <w:rsid w:val="00B439C7"/>
    <w:rsid w:val="00B46110"/>
    <w:rsid w:val="00B56AEF"/>
    <w:rsid w:val="00B6722E"/>
    <w:rsid w:val="00B70F1E"/>
    <w:rsid w:val="00B72CC4"/>
    <w:rsid w:val="00B77926"/>
    <w:rsid w:val="00B77FDE"/>
    <w:rsid w:val="00B970DB"/>
    <w:rsid w:val="00BA1EDF"/>
    <w:rsid w:val="00BA3D57"/>
    <w:rsid w:val="00BA7298"/>
    <w:rsid w:val="00BB24DA"/>
    <w:rsid w:val="00BB5CB2"/>
    <w:rsid w:val="00BB6781"/>
    <w:rsid w:val="00BD36E4"/>
    <w:rsid w:val="00BD50B4"/>
    <w:rsid w:val="00BE1AA1"/>
    <w:rsid w:val="00BE59C7"/>
    <w:rsid w:val="00BF44AF"/>
    <w:rsid w:val="00BF574E"/>
    <w:rsid w:val="00BF5848"/>
    <w:rsid w:val="00BF7408"/>
    <w:rsid w:val="00C009E6"/>
    <w:rsid w:val="00C03642"/>
    <w:rsid w:val="00C13FB4"/>
    <w:rsid w:val="00C1496B"/>
    <w:rsid w:val="00C15B37"/>
    <w:rsid w:val="00C20CA5"/>
    <w:rsid w:val="00C21F23"/>
    <w:rsid w:val="00C231D5"/>
    <w:rsid w:val="00C257FA"/>
    <w:rsid w:val="00C3013D"/>
    <w:rsid w:val="00C33D47"/>
    <w:rsid w:val="00C4544E"/>
    <w:rsid w:val="00C62196"/>
    <w:rsid w:val="00C67913"/>
    <w:rsid w:val="00C74CAA"/>
    <w:rsid w:val="00C80ED5"/>
    <w:rsid w:val="00C82E87"/>
    <w:rsid w:val="00C8442C"/>
    <w:rsid w:val="00C875A6"/>
    <w:rsid w:val="00C92745"/>
    <w:rsid w:val="00C93368"/>
    <w:rsid w:val="00CC1D32"/>
    <w:rsid w:val="00CC539F"/>
    <w:rsid w:val="00CD7644"/>
    <w:rsid w:val="00CD789C"/>
    <w:rsid w:val="00CE041E"/>
    <w:rsid w:val="00CE1063"/>
    <w:rsid w:val="00CF1959"/>
    <w:rsid w:val="00D0208F"/>
    <w:rsid w:val="00D03BFE"/>
    <w:rsid w:val="00D1236C"/>
    <w:rsid w:val="00D12E1A"/>
    <w:rsid w:val="00D130F6"/>
    <w:rsid w:val="00D13367"/>
    <w:rsid w:val="00D13F29"/>
    <w:rsid w:val="00D17085"/>
    <w:rsid w:val="00D201A1"/>
    <w:rsid w:val="00D234F3"/>
    <w:rsid w:val="00D25C33"/>
    <w:rsid w:val="00D262D7"/>
    <w:rsid w:val="00D2693F"/>
    <w:rsid w:val="00D329A0"/>
    <w:rsid w:val="00D33774"/>
    <w:rsid w:val="00D346FF"/>
    <w:rsid w:val="00D36D6C"/>
    <w:rsid w:val="00D4587A"/>
    <w:rsid w:val="00D50485"/>
    <w:rsid w:val="00D532FD"/>
    <w:rsid w:val="00D56DFF"/>
    <w:rsid w:val="00D60342"/>
    <w:rsid w:val="00D64CFC"/>
    <w:rsid w:val="00D67C71"/>
    <w:rsid w:val="00D722DC"/>
    <w:rsid w:val="00D72F21"/>
    <w:rsid w:val="00D74A55"/>
    <w:rsid w:val="00D80F81"/>
    <w:rsid w:val="00D87ABA"/>
    <w:rsid w:val="00D91EA8"/>
    <w:rsid w:val="00D92B14"/>
    <w:rsid w:val="00D93F62"/>
    <w:rsid w:val="00D9643F"/>
    <w:rsid w:val="00D97861"/>
    <w:rsid w:val="00DA4A14"/>
    <w:rsid w:val="00DA4A55"/>
    <w:rsid w:val="00DA5E8B"/>
    <w:rsid w:val="00DA665D"/>
    <w:rsid w:val="00DB0F20"/>
    <w:rsid w:val="00DB716D"/>
    <w:rsid w:val="00DC1AB6"/>
    <w:rsid w:val="00DC43B9"/>
    <w:rsid w:val="00DC4BC0"/>
    <w:rsid w:val="00DC7272"/>
    <w:rsid w:val="00DC7532"/>
    <w:rsid w:val="00DD3D6D"/>
    <w:rsid w:val="00DD71C0"/>
    <w:rsid w:val="00DE35A6"/>
    <w:rsid w:val="00DE7A5A"/>
    <w:rsid w:val="00DF3DE8"/>
    <w:rsid w:val="00E02AC1"/>
    <w:rsid w:val="00E062BF"/>
    <w:rsid w:val="00E148EF"/>
    <w:rsid w:val="00E1603F"/>
    <w:rsid w:val="00E2065B"/>
    <w:rsid w:val="00E26767"/>
    <w:rsid w:val="00E30CB4"/>
    <w:rsid w:val="00E314A6"/>
    <w:rsid w:val="00E31909"/>
    <w:rsid w:val="00E32F54"/>
    <w:rsid w:val="00E41D85"/>
    <w:rsid w:val="00E44D66"/>
    <w:rsid w:val="00E45683"/>
    <w:rsid w:val="00E4603C"/>
    <w:rsid w:val="00E50F20"/>
    <w:rsid w:val="00E516E6"/>
    <w:rsid w:val="00E5428B"/>
    <w:rsid w:val="00E6192D"/>
    <w:rsid w:val="00E64BF6"/>
    <w:rsid w:val="00E73D0B"/>
    <w:rsid w:val="00E755CF"/>
    <w:rsid w:val="00E76D7E"/>
    <w:rsid w:val="00E779F9"/>
    <w:rsid w:val="00E817CC"/>
    <w:rsid w:val="00E818BF"/>
    <w:rsid w:val="00E831EE"/>
    <w:rsid w:val="00E8451E"/>
    <w:rsid w:val="00E96612"/>
    <w:rsid w:val="00EA2B67"/>
    <w:rsid w:val="00EA72E8"/>
    <w:rsid w:val="00EC1004"/>
    <w:rsid w:val="00EC3623"/>
    <w:rsid w:val="00EC37AA"/>
    <w:rsid w:val="00ED7DAC"/>
    <w:rsid w:val="00EE02F4"/>
    <w:rsid w:val="00EF1521"/>
    <w:rsid w:val="00EF5AFE"/>
    <w:rsid w:val="00F10CD8"/>
    <w:rsid w:val="00F113E6"/>
    <w:rsid w:val="00F15A94"/>
    <w:rsid w:val="00F16BC9"/>
    <w:rsid w:val="00F204FD"/>
    <w:rsid w:val="00F241E0"/>
    <w:rsid w:val="00F26947"/>
    <w:rsid w:val="00F31616"/>
    <w:rsid w:val="00F31D12"/>
    <w:rsid w:val="00F3261E"/>
    <w:rsid w:val="00F3545E"/>
    <w:rsid w:val="00F36A83"/>
    <w:rsid w:val="00F3715B"/>
    <w:rsid w:val="00F37F28"/>
    <w:rsid w:val="00F47C94"/>
    <w:rsid w:val="00F61250"/>
    <w:rsid w:val="00F70017"/>
    <w:rsid w:val="00F81782"/>
    <w:rsid w:val="00F82394"/>
    <w:rsid w:val="00F86EF2"/>
    <w:rsid w:val="00FA0EA1"/>
    <w:rsid w:val="00FA2AAE"/>
    <w:rsid w:val="00FB0489"/>
    <w:rsid w:val="00FB082C"/>
    <w:rsid w:val="00FB4386"/>
    <w:rsid w:val="00FB7CC3"/>
    <w:rsid w:val="00FC180A"/>
    <w:rsid w:val="00FC741F"/>
    <w:rsid w:val="00FD5E82"/>
    <w:rsid w:val="00FE1F66"/>
    <w:rsid w:val="00FE4423"/>
    <w:rsid w:val="00FE6FF4"/>
    <w:rsid w:val="00FE771D"/>
    <w:rsid w:val="00FE792A"/>
    <w:rsid w:val="00FF348C"/>
    <w:rsid w:val="00FF3C81"/>
    <w:rsid w:val="00FF5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aliases w:val="CMMI正文"/>
    <w:qFormat/>
    <w:rsid w:val="00411C75"/>
    <w:pPr>
      <w:widowControl w:val="0"/>
      <w:adjustRightInd w:val="0"/>
      <w:spacing w:line="360" w:lineRule="auto"/>
      <w:ind w:firstLineChars="200" w:firstLine="200"/>
      <w:jc w:val="both"/>
      <w:textAlignment w:val="baseline"/>
    </w:pPr>
    <w:rPr>
      <w:kern w:val="2"/>
      <w:sz w:val="24"/>
    </w:rPr>
  </w:style>
  <w:style w:type="paragraph" w:styleId="1">
    <w:name w:val="heading 1"/>
    <w:aliases w:val="CMMI 标题 1"/>
    <w:next w:val="a"/>
    <w:link w:val="1Char"/>
    <w:qFormat/>
    <w:rsid w:val="00393CDF"/>
    <w:pPr>
      <w:keepNext/>
      <w:keepLines/>
      <w:numPr>
        <w:numId w:val="2"/>
      </w:numPr>
      <w:snapToGrid w:val="0"/>
      <w:spacing w:beforeLines="50" w:before="156" w:afterLines="50" w:after="156" w:line="360" w:lineRule="auto"/>
      <w:outlineLvl w:val="0"/>
    </w:pPr>
    <w:rPr>
      <w:rFonts w:ascii="Arial" w:hAnsi="Arial"/>
      <w:b/>
      <w:bCs/>
      <w:sz w:val="44"/>
      <w:szCs w:val="44"/>
    </w:rPr>
  </w:style>
  <w:style w:type="paragraph" w:styleId="2">
    <w:name w:val="heading 2"/>
    <w:aliases w:val="CMMI 标题 2"/>
    <w:next w:val="a"/>
    <w:link w:val="2Char"/>
    <w:qFormat/>
    <w:rsid w:val="00393CDF"/>
    <w:pPr>
      <w:keepNext/>
      <w:keepLines/>
      <w:numPr>
        <w:ilvl w:val="1"/>
        <w:numId w:val="2"/>
      </w:numPr>
      <w:snapToGrid w:val="0"/>
      <w:spacing w:beforeLines="50" w:before="156" w:afterLines="50" w:after="156" w:line="360" w:lineRule="auto"/>
      <w:outlineLvl w:val="1"/>
    </w:pPr>
    <w:rPr>
      <w:rFonts w:ascii="Arial" w:hAnsi="Arial"/>
      <w:b/>
      <w:sz w:val="32"/>
      <w:szCs w:val="32"/>
    </w:rPr>
  </w:style>
  <w:style w:type="paragraph" w:styleId="3">
    <w:name w:val="heading 3"/>
    <w:aliases w:val="CMMI 标题 3"/>
    <w:next w:val="a"/>
    <w:qFormat/>
    <w:rsid w:val="00411C75"/>
    <w:pPr>
      <w:keepNext/>
      <w:keepLines/>
      <w:numPr>
        <w:ilvl w:val="2"/>
        <w:numId w:val="2"/>
      </w:numPr>
      <w:spacing w:before="260" w:after="260" w:line="413" w:lineRule="auto"/>
      <w:outlineLvl w:val="2"/>
    </w:pPr>
    <w:rPr>
      <w:b/>
      <w:kern w:val="2"/>
      <w:sz w:val="28"/>
    </w:rPr>
  </w:style>
  <w:style w:type="paragraph" w:styleId="4">
    <w:name w:val="heading 4"/>
    <w:aliases w:val="CMMI 标题 4"/>
    <w:next w:val="a"/>
    <w:link w:val="4Char"/>
    <w:unhideWhenUsed/>
    <w:qFormat/>
    <w:rsid w:val="00D72F21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/>
      <w:bCs/>
      <w:kern w:val="2"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annotation reference"/>
    <w:rPr>
      <w:sz w:val="21"/>
    </w:rPr>
  </w:style>
  <w:style w:type="paragraph" w:styleId="a5">
    <w:name w:val="annotation text"/>
    <w:basedOn w:val="a"/>
    <w:pPr>
      <w:jc w:val="left"/>
    </w:pPr>
  </w:style>
  <w:style w:type="paragraph" w:styleId="a6">
    <w:name w:val="Document Map"/>
    <w:basedOn w:val="a"/>
    <w:pPr>
      <w:shd w:val="clear" w:color="auto" w:fill="000080"/>
    </w:pPr>
  </w:style>
  <w:style w:type="paragraph" w:styleId="a7">
    <w:name w:val="Balloon Text"/>
    <w:basedOn w:val="a"/>
    <w:rPr>
      <w:sz w:val="18"/>
    </w:rPr>
  </w:style>
  <w:style w:type="paragraph" w:styleId="a8">
    <w:name w:val="Date"/>
    <w:basedOn w:val="a"/>
    <w:next w:val="a"/>
    <w:rPr>
      <w:rFonts w:ascii="仿宋_GB2312" w:eastAsia="仿宋_GB2312"/>
    </w:rPr>
  </w:style>
  <w:style w:type="paragraph" w:styleId="a9">
    <w:name w:val="footer"/>
    <w:basedOn w:val="a"/>
    <w:link w:val="Char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customStyle="1" w:styleId="Char0">
    <w:name w:val="Char"/>
    <w:basedOn w:val="a"/>
    <w:pPr>
      <w:adjustRightInd/>
      <w:textAlignment w:val="auto"/>
    </w:pPr>
  </w:style>
  <w:style w:type="paragraph" w:customStyle="1" w:styleId="Char1">
    <w:name w:val="Char1"/>
    <w:basedOn w:val="a"/>
    <w:rsid w:val="009122DD"/>
    <w:pPr>
      <w:adjustRightInd/>
      <w:textAlignment w:val="auto"/>
    </w:pPr>
  </w:style>
  <w:style w:type="character" w:customStyle="1" w:styleId="1Char">
    <w:name w:val="标题 1 Char"/>
    <w:aliases w:val="CMMI 标题 1 Char"/>
    <w:link w:val="1"/>
    <w:rsid w:val="00393CDF"/>
    <w:rPr>
      <w:rFonts w:ascii="Arial" w:hAnsi="Arial"/>
      <w:b/>
      <w:bCs/>
      <w:sz w:val="44"/>
      <w:szCs w:val="44"/>
    </w:rPr>
  </w:style>
  <w:style w:type="character" w:customStyle="1" w:styleId="2Char">
    <w:name w:val="标题 2 Char"/>
    <w:aliases w:val="CMMI 标题 2 Char"/>
    <w:link w:val="2"/>
    <w:rsid w:val="00393CDF"/>
    <w:rPr>
      <w:rFonts w:ascii="Arial" w:hAnsi="Arial"/>
      <w:b/>
      <w:sz w:val="32"/>
      <w:szCs w:val="32"/>
    </w:rPr>
  </w:style>
  <w:style w:type="paragraph" w:customStyle="1" w:styleId="CMMI2">
    <w:name w:val="CMMI标题2"/>
    <w:basedOn w:val="2"/>
    <w:next w:val="a"/>
    <w:autoRedefine/>
    <w:rsid w:val="00BE1AA1"/>
    <w:pPr>
      <w:numPr>
        <w:numId w:val="1"/>
      </w:numPr>
      <w:snapToGrid/>
      <w:spacing w:beforeLines="0" w:before="120" w:afterLines="0" w:after="120" w:line="420" w:lineRule="auto"/>
    </w:pPr>
    <w:rPr>
      <w:rFonts w:ascii="Times New Roman" w:hAnsi="Times New Roman"/>
      <w:bCs/>
      <w:kern w:val="2"/>
      <w:szCs w:val="30"/>
    </w:rPr>
  </w:style>
  <w:style w:type="paragraph" w:customStyle="1" w:styleId="CMMI1">
    <w:name w:val="CMMI标题1"/>
    <w:basedOn w:val="1"/>
    <w:next w:val="ab"/>
    <w:autoRedefine/>
    <w:rsid w:val="00BE1AA1"/>
    <w:pPr>
      <w:numPr>
        <w:numId w:val="0"/>
      </w:numPr>
      <w:tabs>
        <w:tab w:val="num" w:pos="425"/>
      </w:tabs>
      <w:snapToGrid/>
      <w:spacing w:beforeLines="0" w:before="120" w:afterLines="0" w:after="120" w:line="420" w:lineRule="auto"/>
      <w:ind w:left="425" w:hanging="425"/>
    </w:pPr>
    <w:rPr>
      <w:rFonts w:ascii="Times New Roman" w:hAnsi="Times New Roman"/>
      <w:kern w:val="32"/>
      <w:sz w:val="30"/>
      <w:szCs w:val="30"/>
    </w:rPr>
  </w:style>
  <w:style w:type="paragraph" w:styleId="ab">
    <w:name w:val="Body Text"/>
    <w:basedOn w:val="a"/>
    <w:link w:val="Char2"/>
    <w:rsid w:val="00BE1AA1"/>
    <w:pPr>
      <w:spacing w:after="120"/>
    </w:pPr>
  </w:style>
  <w:style w:type="character" w:customStyle="1" w:styleId="Char2">
    <w:name w:val="正文文本 Char"/>
    <w:link w:val="ab"/>
    <w:rsid w:val="00BE1AA1"/>
    <w:rPr>
      <w:kern w:val="2"/>
      <w:sz w:val="21"/>
    </w:rPr>
  </w:style>
  <w:style w:type="paragraph" w:customStyle="1" w:styleId="Default">
    <w:name w:val="Default"/>
    <w:rsid w:val="00214E68"/>
    <w:pPr>
      <w:widowControl w:val="0"/>
      <w:autoSpaceDE w:val="0"/>
      <w:autoSpaceDN w:val="0"/>
      <w:adjustRightInd w:val="0"/>
    </w:pPr>
    <w:rPr>
      <w:rFonts w:ascii="幼圆" w:eastAsia="幼圆" w:cs="幼圆"/>
      <w:color w:val="000000"/>
      <w:sz w:val="24"/>
      <w:szCs w:val="24"/>
    </w:rPr>
  </w:style>
  <w:style w:type="paragraph" w:styleId="ac">
    <w:name w:val="No Spacing"/>
    <w:link w:val="Char3"/>
    <w:uiPriority w:val="1"/>
    <w:qFormat/>
    <w:rsid w:val="0057206F"/>
    <w:rPr>
      <w:rFonts w:ascii="Calibri" w:hAnsi="Calibri"/>
      <w:sz w:val="22"/>
      <w:szCs w:val="22"/>
    </w:rPr>
  </w:style>
  <w:style w:type="character" w:customStyle="1" w:styleId="Char3">
    <w:name w:val="无间隔 Char"/>
    <w:link w:val="ac"/>
    <w:uiPriority w:val="1"/>
    <w:rsid w:val="0057206F"/>
    <w:rPr>
      <w:rFonts w:ascii="Calibri" w:hAnsi="Calibri"/>
      <w:sz w:val="22"/>
      <w:szCs w:val="22"/>
    </w:rPr>
  </w:style>
  <w:style w:type="paragraph" w:styleId="TOC">
    <w:name w:val="TOC Heading"/>
    <w:basedOn w:val="1"/>
    <w:next w:val="a"/>
    <w:uiPriority w:val="39"/>
    <w:semiHidden/>
    <w:unhideWhenUsed/>
    <w:qFormat/>
    <w:rsid w:val="00411C75"/>
    <w:pPr>
      <w:numPr>
        <w:numId w:val="0"/>
      </w:numPr>
      <w:snapToGrid/>
      <w:spacing w:beforeLines="0" w:before="480" w:afterLines="0" w:after="0" w:line="276" w:lineRule="auto"/>
      <w:outlineLvl w:val="9"/>
    </w:pPr>
    <w:rPr>
      <w:rFonts w:ascii="Cambria" w:hAnsi="Cambria"/>
      <w:color w:val="365F91"/>
      <w:sz w:val="28"/>
      <w:szCs w:val="28"/>
    </w:rPr>
  </w:style>
  <w:style w:type="paragraph" w:styleId="10">
    <w:name w:val="toc 1"/>
    <w:basedOn w:val="a"/>
    <w:next w:val="a"/>
    <w:autoRedefine/>
    <w:uiPriority w:val="39"/>
    <w:rsid w:val="00411C75"/>
  </w:style>
  <w:style w:type="character" w:styleId="ad">
    <w:name w:val="Hyperlink"/>
    <w:uiPriority w:val="99"/>
    <w:unhideWhenUsed/>
    <w:rsid w:val="00411C75"/>
    <w:rPr>
      <w:color w:val="0000FF"/>
      <w:u w:val="single"/>
    </w:rPr>
  </w:style>
  <w:style w:type="table" w:styleId="ae">
    <w:name w:val="Table Grid"/>
    <w:basedOn w:val="a1"/>
    <w:uiPriority w:val="59"/>
    <w:rsid w:val="00897572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">
    <w:name w:val="页脚 Char"/>
    <w:link w:val="a9"/>
    <w:uiPriority w:val="99"/>
    <w:rsid w:val="00D64CFC"/>
    <w:rPr>
      <w:kern w:val="2"/>
      <w:sz w:val="18"/>
    </w:rPr>
  </w:style>
  <w:style w:type="character" w:customStyle="1" w:styleId="4Char">
    <w:name w:val="标题 4 Char"/>
    <w:aliases w:val="CMMI 标题 4 Char"/>
    <w:link w:val="4"/>
    <w:rsid w:val="00D72F21"/>
    <w:rPr>
      <w:rFonts w:ascii="Cambria" w:hAnsi="Cambria"/>
      <w:b/>
      <w:bCs/>
      <w:kern w:val="2"/>
      <w:sz w:val="24"/>
      <w:szCs w:val="28"/>
    </w:rPr>
  </w:style>
  <w:style w:type="paragraph" w:styleId="af">
    <w:name w:val="caption"/>
    <w:basedOn w:val="a"/>
    <w:next w:val="a"/>
    <w:unhideWhenUsed/>
    <w:qFormat/>
    <w:rsid w:val="00911476"/>
    <w:rPr>
      <w:rFonts w:ascii="Cambria" w:eastAsia="黑体" w:hAnsi="Cambria"/>
      <w:sz w:val="20"/>
    </w:rPr>
  </w:style>
  <w:style w:type="paragraph" w:styleId="af0">
    <w:name w:val="List Paragraph"/>
    <w:basedOn w:val="a"/>
    <w:uiPriority w:val="34"/>
    <w:qFormat/>
    <w:rsid w:val="00422290"/>
    <w:pPr>
      <w:adjustRightInd/>
      <w:spacing w:line="240" w:lineRule="auto"/>
      <w:ind w:firstLine="420"/>
      <w:textAlignment w:val="auto"/>
    </w:pPr>
    <w:rPr>
      <w:rFonts w:ascii="Calibri" w:hAnsi="Calibri"/>
      <w:sz w:val="21"/>
      <w:szCs w:val="22"/>
    </w:rPr>
  </w:style>
  <w:style w:type="paragraph" w:styleId="20">
    <w:name w:val="toc 2"/>
    <w:basedOn w:val="a"/>
    <w:next w:val="a"/>
    <w:autoRedefine/>
    <w:uiPriority w:val="39"/>
    <w:rsid w:val="00F81782"/>
    <w:pPr>
      <w:ind w:leftChars="200" w:left="420"/>
    </w:pPr>
  </w:style>
  <w:style w:type="table" w:styleId="af1">
    <w:name w:val="Table Theme"/>
    <w:basedOn w:val="a1"/>
    <w:rsid w:val="00830872"/>
    <w:pPr>
      <w:widowControl w:val="0"/>
      <w:adjustRightInd w:val="0"/>
      <w:spacing w:line="360" w:lineRule="auto"/>
      <w:ind w:firstLineChars="200" w:firstLine="200"/>
      <w:jc w:val="both"/>
      <w:textAlignment w:val="baselin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ebkit-css-property">
    <w:name w:val="webkit-css-property"/>
    <w:basedOn w:val="a0"/>
    <w:rsid w:val="001B4AB7"/>
  </w:style>
  <w:style w:type="character" w:customStyle="1" w:styleId="apple-converted-space">
    <w:name w:val="apple-converted-space"/>
    <w:basedOn w:val="a0"/>
    <w:rsid w:val="001B4AB7"/>
  </w:style>
  <w:style w:type="character" w:customStyle="1" w:styleId="value">
    <w:name w:val="value"/>
    <w:basedOn w:val="a0"/>
    <w:rsid w:val="001B4AB7"/>
  </w:style>
  <w:style w:type="character" w:customStyle="1" w:styleId="styles-clipboard-only">
    <w:name w:val="styles-clipboard-only"/>
    <w:basedOn w:val="a0"/>
    <w:rsid w:val="00DA5E8B"/>
  </w:style>
  <w:style w:type="paragraph" w:styleId="af2">
    <w:name w:val="endnote text"/>
    <w:basedOn w:val="a"/>
    <w:link w:val="Char4"/>
    <w:rsid w:val="00347ECB"/>
    <w:pPr>
      <w:snapToGrid w:val="0"/>
      <w:jc w:val="left"/>
    </w:pPr>
  </w:style>
  <w:style w:type="character" w:customStyle="1" w:styleId="Char4">
    <w:name w:val="尾注文本 Char"/>
    <w:basedOn w:val="a0"/>
    <w:link w:val="af2"/>
    <w:rsid w:val="00347ECB"/>
    <w:rPr>
      <w:kern w:val="2"/>
      <w:sz w:val="24"/>
    </w:rPr>
  </w:style>
  <w:style w:type="character" w:styleId="af3">
    <w:name w:val="endnote reference"/>
    <w:basedOn w:val="a0"/>
    <w:rsid w:val="00347ECB"/>
    <w:rPr>
      <w:vertAlign w:val="superscript"/>
    </w:rPr>
  </w:style>
  <w:style w:type="paragraph" w:customStyle="1" w:styleId="12313">
    <w:name w:val="12313"/>
    <w:basedOn w:val="4"/>
    <w:link w:val="12313Char"/>
    <w:qFormat/>
    <w:rsid w:val="00BB6781"/>
    <w:pPr>
      <w:numPr>
        <w:ilvl w:val="0"/>
        <w:numId w:val="0"/>
      </w:numPr>
      <w:ind w:left="437"/>
    </w:pPr>
    <w:rPr>
      <w:sz w:val="18"/>
    </w:rPr>
  </w:style>
  <w:style w:type="character" w:customStyle="1" w:styleId="12313Char">
    <w:name w:val="12313 Char"/>
    <w:basedOn w:val="4Char"/>
    <w:link w:val="12313"/>
    <w:rsid w:val="00BB6781"/>
    <w:rPr>
      <w:rFonts w:ascii="Cambria" w:hAnsi="Cambria"/>
      <w:b/>
      <w:bCs/>
      <w:kern w:val="2"/>
      <w:sz w:val="18"/>
      <w:szCs w:val="28"/>
    </w:rPr>
  </w:style>
  <w:style w:type="paragraph" w:styleId="af4">
    <w:name w:val="Normal (Web)"/>
    <w:basedOn w:val="a"/>
    <w:uiPriority w:val="99"/>
    <w:unhideWhenUsed/>
    <w:rsid w:val="0032519D"/>
    <w:pPr>
      <w:widowControl/>
      <w:adjustRightInd/>
      <w:spacing w:before="100" w:beforeAutospacing="1" w:after="100" w:afterAutospacing="1" w:line="240" w:lineRule="auto"/>
      <w:ind w:firstLineChars="0" w:firstLine="0"/>
      <w:jc w:val="left"/>
      <w:textAlignment w:val="auto"/>
    </w:pPr>
    <w:rPr>
      <w:rFonts w:ascii="宋体" w:hAnsi="宋体" w:cs="宋体"/>
      <w:kern w:val="0"/>
      <w:szCs w:val="24"/>
    </w:rPr>
  </w:style>
  <w:style w:type="paragraph" w:styleId="HTML">
    <w:name w:val="HTML Preformatted"/>
    <w:basedOn w:val="a"/>
    <w:link w:val="HTMLChar"/>
    <w:uiPriority w:val="99"/>
    <w:unhideWhenUsed/>
    <w:rsid w:val="000D4F5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pacing w:line="240" w:lineRule="auto"/>
      <w:ind w:firstLineChars="0" w:firstLine="0"/>
      <w:jc w:val="left"/>
      <w:textAlignment w:val="auto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D4F5F"/>
    <w:rPr>
      <w:rFonts w:ascii="宋体" w:hAnsi="宋体" w:cs="宋体"/>
      <w:sz w:val="24"/>
      <w:szCs w:val="24"/>
    </w:rPr>
  </w:style>
  <w:style w:type="character" w:styleId="HTML0">
    <w:name w:val="HTML Code"/>
    <w:basedOn w:val="a0"/>
    <w:uiPriority w:val="99"/>
    <w:unhideWhenUsed/>
    <w:rsid w:val="000D4F5F"/>
    <w:rPr>
      <w:rFonts w:ascii="宋体" w:eastAsia="宋体" w:hAnsi="宋体" w:cs="宋体"/>
      <w:sz w:val="24"/>
      <w:szCs w:val="24"/>
    </w:rPr>
  </w:style>
  <w:style w:type="character" w:customStyle="1" w:styleId="nt">
    <w:name w:val="nt"/>
    <w:basedOn w:val="a0"/>
    <w:rsid w:val="000D4F5F"/>
  </w:style>
  <w:style w:type="character" w:customStyle="1" w:styleId="na">
    <w:name w:val="na"/>
    <w:basedOn w:val="a0"/>
    <w:rsid w:val="000D4F5F"/>
  </w:style>
  <w:style w:type="character" w:customStyle="1" w:styleId="s">
    <w:name w:val="s"/>
    <w:basedOn w:val="a0"/>
    <w:rsid w:val="000D4F5F"/>
  </w:style>
  <w:style w:type="character" w:customStyle="1" w:styleId="tag">
    <w:name w:val="tag"/>
    <w:basedOn w:val="a0"/>
    <w:rsid w:val="00802DBA"/>
  </w:style>
  <w:style w:type="character" w:customStyle="1" w:styleId="pln">
    <w:name w:val="pln"/>
    <w:basedOn w:val="a0"/>
    <w:rsid w:val="00802DBA"/>
  </w:style>
  <w:style w:type="character" w:customStyle="1" w:styleId="atn">
    <w:name w:val="atn"/>
    <w:basedOn w:val="a0"/>
    <w:rsid w:val="00802DBA"/>
  </w:style>
  <w:style w:type="character" w:customStyle="1" w:styleId="pun">
    <w:name w:val="pun"/>
    <w:basedOn w:val="a0"/>
    <w:rsid w:val="00802DBA"/>
  </w:style>
  <w:style w:type="character" w:customStyle="1" w:styleId="atv">
    <w:name w:val="atv"/>
    <w:basedOn w:val="a0"/>
    <w:rsid w:val="00802DB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aliases w:val="CMMI正文"/>
    <w:qFormat/>
    <w:rsid w:val="00411C75"/>
    <w:pPr>
      <w:widowControl w:val="0"/>
      <w:adjustRightInd w:val="0"/>
      <w:spacing w:line="360" w:lineRule="auto"/>
      <w:ind w:firstLineChars="200" w:firstLine="200"/>
      <w:jc w:val="both"/>
      <w:textAlignment w:val="baseline"/>
    </w:pPr>
    <w:rPr>
      <w:kern w:val="2"/>
      <w:sz w:val="24"/>
    </w:rPr>
  </w:style>
  <w:style w:type="paragraph" w:styleId="1">
    <w:name w:val="heading 1"/>
    <w:aliases w:val="CMMI 标题 1"/>
    <w:next w:val="a"/>
    <w:link w:val="1Char"/>
    <w:qFormat/>
    <w:rsid w:val="00393CDF"/>
    <w:pPr>
      <w:keepNext/>
      <w:keepLines/>
      <w:numPr>
        <w:numId w:val="2"/>
      </w:numPr>
      <w:snapToGrid w:val="0"/>
      <w:spacing w:beforeLines="50" w:before="156" w:afterLines="50" w:after="156" w:line="360" w:lineRule="auto"/>
      <w:outlineLvl w:val="0"/>
    </w:pPr>
    <w:rPr>
      <w:rFonts w:ascii="Arial" w:hAnsi="Arial"/>
      <w:b/>
      <w:bCs/>
      <w:sz w:val="44"/>
      <w:szCs w:val="44"/>
    </w:rPr>
  </w:style>
  <w:style w:type="paragraph" w:styleId="2">
    <w:name w:val="heading 2"/>
    <w:aliases w:val="CMMI 标题 2"/>
    <w:next w:val="a"/>
    <w:link w:val="2Char"/>
    <w:qFormat/>
    <w:rsid w:val="00393CDF"/>
    <w:pPr>
      <w:keepNext/>
      <w:keepLines/>
      <w:numPr>
        <w:ilvl w:val="1"/>
        <w:numId w:val="2"/>
      </w:numPr>
      <w:snapToGrid w:val="0"/>
      <w:spacing w:beforeLines="50" w:before="156" w:afterLines="50" w:after="156" w:line="360" w:lineRule="auto"/>
      <w:outlineLvl w:val="1"/>
    </w:pPr>
    <w:rPr>
      <w:rFonts w:ascii="Arial" w:hAnsi="Arial"/>
      <w:b/>
      <w:sz w:val="32"/>
      <w:szCs w:val="32"/>
    </w:rPr>
  </w:style>
  <w:style w:type="paragraph" w:styleId="3">
    <w:name w:val="heading 3"/>
    <w:aliases w:val="CMMI 标题 3"/>
    <w:next w:val="a"/>
    <w:qFormat/>
    <w:rsid w:val="00411C75"/>
    <w:pPr>
      <w:keepNext/>
      <w:keepLines/>
      <w:numPr>
        <w:ilvl w:val="2"/>
        <w:numId w:val="2"/>
      </w:numPr>
      <w:spacing w:before="260" w:after="260" w:line="413" w:lineRule="auto"/>
      <w:outlineLvl w:val="2"/>
    </w:pPr>
    <w:rPr>
      <w:b/>
      <w:kern w:val="2"/>
      <w:sz w:val="28"/>
    </w:rPr>
  </w:style>
  <w:style w:type="paragraph" w:styleId="4">
    <w:name w:val="heading 4"/>
    <w:aliases w:val="CMMI 标题 4"/>
    <w:next w:val="a"/>
    <w:link w:val="4Char"/>
    <w:unhideWhenUsed/>
    <w:qFormat/>
    <w:rsid w:val="00D72F21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="Cambria" w:hAnsi="Cambria"/>
      <w:b/>
      <w:bCs/>
      <w:kern w:val="2"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annotation reference"/>
    <w:rPr>
      <w:sz w:val="21"/>
    </w:rPr>
  </w:style>
  <w:style w:type="paragraph" w:styleId="a5">
    <w:name w:val="annotation text"/>
    <w:basedOn w:val="a"/>
    <w:pPr>
      <w:jc w:val="left"/>
    </w:pPr>
  </w:style>
  <w:style w:type="paragraph" w:styleId="a6">
    <w:name w:val="Document Map"/>
    <w:basedOn w:val="a"/>
    <w:pPr>
      <w:shd w:val="clear" w:color="auto" w:fill="000080"/>
    </w:pPr>
  </w:style>
  <w:style w:type="paragraph" w:styleId="a7">
    <w:name w:val="Balloon Text"/>
    <w:basedOn w:val="a"/>
    <w:rPr>
      <w:sz w:val="18"/>
    </w:rPr>
  </w:style>
  <w:style w:type="paragraph" w:styleId="a8">
    <w:name w:val="Date"/>
    <w:basedOn w:val="a"/>
    <w:next w:val="a"/>
    <w:rPr>
      <w:rFonts w:ascii="仿宋_GB2312" w:eastAsia="仿宋_GB2312"/>
    </w:rPr>
  </w:style>
  <w:style w:type="paragraph" w:styleId="a9">
    <w:name w:val="footer"/>
    <w:basedOn w:val="a"/>
    <w:link w:val="Char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customStyle="1" w:styleId="Char0">
    <w:name w:val="Char"/>
    <w:basedOn w:val="a"/>
    <w:pPr>
      <w:adjustRightInd/>
      <w:textAlignment w:val="auto"/>
    </w:pPr>
  </w:style>
  <w:style w:type="paragraph" w:customStyle="1" w:styleId="Char1">
    <w:name w:val="Char1"/>
    <w:basedOn w:val="a"/>
    <w:rsid w:val="009122DD"/>
    <w:pPr>
      <w:adjustRightInd/>
      <w:textAlignment w:val="auto"/>
    </w:pPr>
  </w:style>
  <w:style w:type="character" w:customStyle="1" w:styleId="1Char">
    <w:name w:val="标题 1 Char"/>
    <w:aliases w:val="CMMI 标题 1 Char"/>
    <w:link w:val="1"/>
    <w:rsid w:val="00393CDF"/>
    <w:rPr>
      <w:rFonts w:ascii="Arial" w:hAnsi="Arial"/>
      <w:b/>
      <w:bCs/>
      <w:sz w:val="44"/>
      <w:szCs w:val="44"/>
    </w:rPr>
  </w:style>
  <w:style w:type="character" w:customStyle="1" w:styleId="2Char">
    <w:name w:val="标题 2 Char"/>
    <w:aliases w:val="CMMI 标题 2 Char"/>
    <w:link w:val="2"/>
    <w:rsid w:val="00393CDF"/>
    <w:rPr>
      <w:rFonts w:ascii="Arial" w:hAnsi="Arial"/>
      <w:b/>
      <w:sz w:val="32"/>
      <w:szCs w:val="32"/>
    </w:rPr>
  </w:style>
  <w:style w:type="paragraph" w:customStyle="1" w:styleId="CMMI2">
    <w:name w:val="CMMI标题2"/>
    <w:basedOn w:val="2"/>
    <w:next w:val="a"/>
    <w:autoRedefine/>
    <w:rsid w:val="00BE1AA1"/>
    <w:pPr>
      <w:numPr>
        <w:numId w:val="1"/>
      </w:numPr>
      <w:snapToGrid/>
      <w:spacing w:beforeLines="0" w:before="120" w:afterLines="0" w:after="120" w:line="420" w:lineRule="auto"/>
    </w:pPr>
    <w:rPr>
      <w:rFonts w:ascii="Times New Roman" w:hAnsi="Times New Roman"/>
      <w:bCs/>
      <w:kern w:val="2"/>
      <w:szCs w:val="30"/>
    </w:rPr>
  </w:style>
  <w:style w:type="paragraph" w:customStyle="1" w:styleId="CMMI1">
    <w:name w:val="CMMI标题1"/>
    <w:basedOn w:val="1"/>
    <w:next w:val="ab"/>
    <w:autoRedefine/>
    <w:rsid w:val="00BE1AA1"/>
    <w:pPr>
      <w:numPr>
        <w:numId w:val="0"/>
      </w:numPr>
      <w:tabs>
        <w:tab w:val="num" w:pos="425"/>
      </w:tabs>
      <w:snapToGrid/>
      <w:spacing w:beforeLines="0" w:before="120" w:afterLines="0" w:after="120" w:line="420" w:lineRule="auto"/>
      <w:ind w:left="425" w:hanging="425"/>
    </w:pPr>
    <w:rPr>
      <w:rFonts w:ascii="Times New Roman" w:hAnsi="Times New Roman"/>
      <w:kern w:val="32"/>
      <w:sz w:val="30"/>
      <w:szCs w:val="30"/>
    </w:rPr>
  </w:style>
  <w:style w:type="paragraph" w:styleId="ab">
    <w:name w:val="Body Text"/>
    <w:basedOn w:val="a"/>
    <w:link w:val="Char2"/>
    <w:rsid w:val="00BE1AA1"/>
    <w:pPr>
      <w:spacing w:after="120"/>
    </w:pPr>
  </w:style>
  <w:style w:type="character" w:customStyle="1" w:styleId="Char2">
    <w:name w:val="正文文本 Char"/>
    <w:link w:val="ab"/>
    <w:rsid w:val="00BE1AA1"/>
    <w:rPr>
      <w:kern w:val="2"/>
      <w:sz w:val="21"/>
    </w:rPr>
  </w:style>
  <w:style w:type="paragraph" w:customStyle="1" w:styleId="Default">
    <w:name w:val="Default"/>
    <w:rsid w:val="00214E68"/>
    <w:pPr>
      <w:widowControl w:val="0"/>
      <w:autoSpaceDE w:val="0"/>
      <w:autoSpaceDN w:val="0"/>
      <w:adjustRightInd w:val="0"/>
    </w:pPr>
    <w:rPr>
      <w:rFonts w:ascii="幼圆" w:eastAsia="幼圆" w:cs="幼圆"/>
      <w:color w:val="000000"/>
      <w:sz w:val="24"/>
      <w:szCs w:val="24"/>
    </w:rPr>
  </w:style>
  <w:style w:type="paragraph" w:styleId="ac">
    <w:name w:val="No Spacing"/>
    <w:link w:val="Char3"/>
    <w:uiPriority w:val="1"/>
    <w:qFormat/>
    <w:rsid w:val="0057206F"/>
    <w:rPr>
      <w:rFonts w:ascii="Calibri" w:hAnsi="Calibri"/>
      <w:sz w:val="22"/>
      <w:szCs w:val="22"/>
    </w:rPr>
  </w:style>
  <w:style w:type="character" w:customStyle="1" w:styleId="Char3">
    <w:name w:val="无间隔 Char"/>
    <w:link w:val="ac"/>
    <w:uiPriority w:val="1"/>
    <w:rsid w:val="0057206F"/>
    <w:rPr>
      <w:rFonts w:ascii="Calibri" w:hAnsi="Calibri"/>
      <w:sz w:val="22"/>
      <w:szCs w:val="22"/>
    </w:rPr>
  </w:style>
  <w:style w:type="paragraph" w:styleId="TOC">
    <w:name w:val="TOC Heading"/>
    <w:basedOn w:val="1"/>
    <w:next w:val="a"/>
    <w:uiPriority w:val="39"/>
    <w:semiHidden/>
    <w:unhideWhenUsed/>
    <w:qFormat/>
    <w:rsid w:val="00411C75"/>
    <w:pPr>
      <w:numPr>
        <w:numId w:val="0"/>
      </w:numPr>
      <w:snapToGrid/>
      <w:spacing w:beforeLines="0" w:before="480" w:afterLines="0" w:after="0" w:line="276" w:lineRule="auto"/>
      <w:outlineLvl w:val="9"/>
    </w:pPr>
    <w:rPr>
      <w:rFonts w:ascii="Cambria" w:hAnsi="Cambria"/>
      <w:color w:val="365F91"/>
      <w:sz w:val="28"/>
      <w:szCs w:val="28"/>
    </w:rPr>
  </w:style>
  <w:style w:type="paragraph" w:styleId="10">
    <w:name w:val="toc 1"/>
    <w:basedOn w:val="a"/>
    <w:next w:val="a"/>
    <w:autoRedefine/>
    <w:uiPriority w:val="39"/>
    <w:rsid w:val="00411C75"/>
  </w:style>
  <w:style w:type="character" w:styleId="ad">
    <w:name w:val="Hyperlink"/>
    <w:uiPriority w:val="99"/>
    <w:unhideWhenUsed/>
    <w:rsid w:val="00411C75"/>
    <w:rPr>
      <w:color w:val="0000FF"/>
      <w:u w:val="single"/>
    </w:rPr>
  </w:style>
  <w:style w:type="table" w:styleId="ae">
    <w:name w:val="Table Grid"/>
    <w:basedOn w:val="a1"/>
    <w:uiPriority w:val="59"/>
    <w:rsid w:val="00897572"/>
    <w:rPr>
      <w:rFonts w:ascii="Calibri" w:hAnsi="Calibri"/>
      <w:kern w:val="2"/>
      <w:sz w:val="21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">
    <w:name w:val="页脚 Char"/>
    <w:link w:val="a9"/>
    <w:uiPriority w:val="99"/>
    <w:rsid w:val="00D64CFC"/>
    <w:rPr>
      <w:kern w:val="2"/>
      <w:sz w:val="18"/>
    </w:rPr>
  </w:style>
  <w:style w:type="character" w:customStyle="1" w:styleId="4Char">
    <w:name w:val="标题 4 Char"/>
    <w:aliases w:val="CMMI 标题 4 Char"/>
    <w:link w:val="4"/>
    <w:rsid w:val="00D72F21"/>
    <w:rPr>
      <w:rFonts w:ascii="Cambria" w:hAnsi="Cambria"/>
      <w:b/>
      <w:bCs/>
      <w:kern w:val="2"/>
      <w:sz w:val="24"/>
      <w:szCs w:val="28"/>
    </w:rPr>
  </w:style>
  <w:style w:type="paragraph" w:styleId="af">
    <w:name w:val="caption"/>
    <w:basedOn w:val="a"/>
    <w:next w:val="a"/>
    <w:unhideWhenUsed/>
    <w:qFormat/>
    <w:rsid w:val="00911476"/>
    <w:rPr>
      <w:rFonts w:ascii="Cambria" w:eastAsia="黑体" w:hAnsi="Cambria"/>
      <w:sz w:val="20"/>
    </w:rPr>
  </w:style>
  <w:style w:type="paragraph" w:styleId="af0">
    <w:name w:val="List Paragraph"/>
    <w:basedOn w:val="a"/>
    <w:uiPriority w:val="34"/>
    <w:qFormat/>
    <w:rsid w:val="00422290"/>
    <w:pPr>
      <w:adjustRightInd/>
      <w:spacing w:line="240" w:lineRule="auto"/>
      <w:ind w:firstLine="420"/>
      <w:textAlignment w:val="auto"/>
    </w:pPr>
    <w:rPr>
      <w:rFonts w:ascii="Calibri" w:hAnsi="Calibri"/>
      <w:sz w:val="21"/>
      <w:szCs w:val="22"/>
    </w:rPr>
  </w:style>
  <w:style w:type="paragraph" w:styleId="20">
    <w:name w:val="toc 2"/>
    <w:basedOn w:val="a"/>
    <w:next w:val="a"/>
    <w:autoRedefine/>
    <w:uiPriority w:val="39"/>
    <w:rsid w:val="00F81782"/>
    <w:pPr>
      <w:ind w:leftChars="200" w:left="420"/>
    </w:pPr>
  </w:style>
  <w:style w:type="table" w:styleId="af1">
    <w:name w:val="Table Theme"/>
    <w:basedOn w:val="a1"/>
    <w:rsid w:val="00830872"/>
    <w:pPr>
      <w:widowControl w:val="0"/>
      <w:adjustRightInd w:val="0"/>
      <w:spacing w:line="360" w:lineRule="auto"/>
      <w:ind w:firstLineChars="200" w:firstLine="200"/>
      <w:jc w:val="both"/>
      <w:textAlignment w:val="baselin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ebkit-css-property">
    <w:name w:val="webkit-css-property"/>
    <w:basedOn w:val="a0"/>
    <w:rsid w:val="001B4AB7"/>
  </w:style>
  <w:style w:type="character" w:customStyle="1" w:styleId="apple-converted-space">
    <w:name w:val="apple-converted-space"/>
    <w:basedOn w:val="a0"/>
    <w:rsid w:val="001B4AB7"/>
  </w:style>
  <w:style w:type="character" w:customStyle="1" w:styleId="value">
    <w:name w:val="value"/>
    <w:basedOn w:val="a0"/>
    <w:rsid w:val="001B4AB7"/>
  </w:style>
  <w:style w:type="character" w:customStyle="1" w:styleId="styles-clipboard-only">
    <w:name w:val="styles-clipboard-only"/>
    <w:basedOn w:val="a0"/>
    <w:rsid w:val="00DA5E8B"/>
  </w:style>
  <w:style w:type="paragraph" w:styleId="af2">
    <w:name w:val="endnote text"/>
    <w:basedOn w:val="a"/>
    <w:link w:val="Char4"/>
    <w:rsid w:val="00347ECB"/>
    <w:pPr>
      <w:snapToGrid w:val="0"/>
      <w:jc w:val="left"/>
    </w:pPr>
  </w:style>
  <w:style w:type="character" w:customStyle="1" w:styleId="Char4">
    <w:name w:val="尾注文本 Char"/>
    <w:basedOn w:val="a0"/>
    <w:link w:val="af2"/>
    <w:rsid w:val="00347ECB"/>
    <w:rPr>
      <w:kern w:val="2"/>
      <w:sz w:val="24"/>
    </w:rPr>
  </w:style>
  <w:style w:type="character" w:styleId="af3">
    <w:name w:val="endnote reference"/>
    <w:basedOn w:val="a0"/>
    <w:rsid w:val="00347ECB"/>
    <w:rPr>
      <w:vertAlign w:val="superscript"/>
    </w:rPr>
  </w:style>
  <w:style w:type="paragraph" w:customStyle="1" w:styleId="12313">
    <w:name w:val="12313"/>
    <w:basedOn w:val="4"/>
    <w:link w:val="12313Char"/>
    <w:qFormat/>
    <w:rsid w:val="00BB6781"/>
    <w:pPr>
      <w:numPr>
        <w:ilvl w:val="0"/>
        <w:numId w:val="0"/>
      </w:numPr>
      <w:ind w:left="437"/>
    </w:pPr>
    <w:rPr>
      <w:sz w:val="18"/>
    </w:rPr>
  </w:style>
  <w:style w:type="character" w:customStyle="1" w:styleId="12313Char">
    <w:name w:val="12313 Char"/>
    <w:basedOn w:val="4Char"/>
    <w:link w:val="12313"/>
    <w:rsid w:val="00BB6781"/>
    <w:rPr>
      <w:rFonts w:ascii="Cambria" w:hAnsi="Cambria"/>
      <w:b/>
      <w:bCs/>
      <w:kern w:val="2"/>
      <w:sz w:val="18"/>
      <w:szCs w:val="28"/>
    </w:rPr>
  </w:style>
  <w:style w:type="paragraph" w:styleId="af4">
    <w:name w:val="Normal (Web)"/>
    <w:basedOn w:val="a"/>
    <w:uiPriority w:val="99"/>
    <w:unhideWhenUsed/>
    <w:rsid w:val="0032519D"/>
    <w:pPr>
      <w:widowControl/>
      <w:adjustRightInd/>
      <w:spacing w:before="100" w:beforeAutospacing="1" w:after="100" w:afterAutospacing="1" w:line="240" w:lineRule="auto"/>
      <w:ind w:firstLineChars="0" w:firstLine="0"/>
      <w:jc w:val="left"/>
      <w:textAlignment w:val="auto"/>
    </w:pPr>
    <w:rPr>
      <w:rFonts w:ascii="宋体" w:hAnsi="宋体" w:cs="宋体"/>
      <w:kern w:val="0"/>
      <w:szCs w:val="24"/>
    </w:rPr>
  </w:style>
  <w:style w:type="paragraph" w:styleId="HTML">
    <w:name w:val="HTML Preformatted"/>
    <w:basedOn w:val="a"/>
    <w:link w:val="HTMLChar"/>
    <w:uiPriority w:val="99"/>
    <w:unhideWhenUsed/>
    <w:rsid w:val="000D4F5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pacing w:line="240" w:lineRule="auto"/>
      <w:ind w:firstLineChars="0" w:firstLine="0"/>
      <w:jc w:val="left"/>
      <w:textAlignment w:val="auto"/>
    </w:pPr>
    <w:rPr>
      <w:rFonts w:ascii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D4F5F"/>
    <w:rPr>
      <w:rFonts w:ascii="宋体" w:hAnsi="宋体" w:cs="宋体"/>
      <w:sz w:val="24"/>
      <w:szCs w:val="24"/>
    </w:rPr>
  </w:style>
  <w:style w:type="character" w:styleId="HTML0">
    <w:name w:val="HTML Code"/>
    <w:basedOn w:val="a0"/>
    <w:uiPriority w:val="99"/>
    <w:unhideWhenUsed/>
    <w:rsid w:val="000D4F5F"/>
    <w:rPr>
      <w:rFonts w:ascii="宋体" w:eastAsia="宋体" w:hAnsi="宋体" w:cs="宋体"/>
      <w:sz w:val="24"/>
      <w:szCs w:val="24"/>
    </w:rPr>
  </w:style>
  <w:style w:type="character" w:customStyle="1" w:styleId="nt">
    <w:name w:val="nt"/>
    <w:basedOn w:val="a0"/>
    <w:rsid w:val="000D4F5F"/>
  </w:style>
  <w:style w:type="character" w:customStyle="1" w:styleId="na">
    <w:name w:val="na"/>
    <w:basedOn w:val="a0"/>
    <w:rsid w:val="000D4F5F"/>
  </w:style>
  <w:style w:type="character" w:customStyle="1" w:styleId="s">
    <w:name w:val="s"/>
    <w:basedOn w:val="a0"/>
    <w:rsid w:val="000D4F5F"/>
  </w:style>
  <w:style w:type="character" w:customStyle="1" w:styleId="tag">
    <w:name w:val="tag"/>
    <w:basedOn w:val="a0"/>
    <w:rsid w:val="00802DBA"/>
  </w:style>
  <w:style w:type="character" w:customStyle="1" w:styleId="pln">
    <w:name w:val="pln"/>
    <w:basedOn w:val="a0"/>
    <w:rsid w:val="00802DBA"/>
  </w:style>
  <w:style w:type="character" w:customStyle="1" w:styleId="atn">
    <w:name w:val="atn"/>
    <w:basedOn w:val="a0"/>
    <w:rsid w:val="00802DBA"/>
  </w:style>
  <w:style w:type="character" w:customStyle="1" w:styleId="pun">
    <w:name w:val="pun"/>
    <w:basedOn w:val="a0"/>
    <w:rsid w:val="00802DBA"/>
  </w:style>
  <w:style w:type="character" w:customStyle="1" w:styleId="atv">
    <w:name w:val="atv"/>
    <w:basedOn w:val="a0"/>
    <w:rsid w:val="00802D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8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09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1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image" Target="media/image137.png"/><Relationship Id="rId159" Type="http://schemas.openxmlformats.org/officeDocument/2006/relationships/image" Target="media/image142.jpeg"/><Relationship Id="rId170" Type="http://schemas.openxmlformats.org/officeDocument/2006/relationships/image" Target="media/image153.jpeg"/><Relationship Id="rId16" Type="http://schemas.openxmlformats.org/officeDocument/2006/relationships/header" Target="header4.xml"/><Relationship Id="rId107" Type="http://schemas.openxmlformats.org/officeDocument/2006/relationships/image" Target="media/image91.png"/><Relationship Id="rId11" Type="http://schemas.openxmlformats.org/officeDocument/2006/relationships/header" Target="header2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4.jpeg"/><Relationship Id="rId95" Type="http://schemas.openxmlformats.org/officeDocument/2006/relationships/image" Target="media/image79.jpeg"/><Relationship Id="rId160" Type="http://schemas.openxmlformats.org/officeDocument/2006/relationships/image" Target="media/image143.png"/><Relationship Id="rId165" Type="http://schemas.openxmlformats.org/officeDocument/2006/relationships/image" Target="media/image148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55" Type="http://schemas.openxmlformats.org/officeDocument/2006/relationships/image" Target="media/image138.jpeg"/><Relationship Id="rId171" Type="http://schemas.openxmlformats.org/officeDocument/2006/relationships/footer" Target="footer5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jpe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4.png"/><Relationship Id="rId166" Type="http://schemas.openxmlformats.org/officeDocument/2006/relationships/image" Target="media/image1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header" Target="header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jpeg"/><Relationship Id="rId101" Type="http://schemas.openxmlformats.org/officeDocument/2006/relationships/image" Target="media/image85.jpe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51" Type="http://schemas.openxmlformats.org/officeDocument/2006/relationships/hyperlink" Target="http://canvasjs.com/docs/charts/basics-of-creating-html5-chart/" TargetMode="External"/><Relationship Id="rId156" Type="http://schemas.openxmlformats.org/officeDocument/2006/relationships/image" Target="media/image139.png"/><Relationship Id="rId164" Type="http://schemas.openxmlformats.org/officeDocument/2006/relationships/image" Target="media/image147.png"/><Relationship Id="rId169" Type="http://schemas.openxmlformats.org/officeDocument/2006/relationships/image" Target="media/image152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72" Type="http://schemas.openxmlformats.org/officeDocument/2006/relationships/fontTable" Target="fontTable.xml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jp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0.jpe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5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jpe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0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5.png"/><Relationship Id="rId173" Type="http://schemas.openxmlformats.org/officeDocument/2006/relationships/theme" Target="theme/theme1.xml"/><Relationship Id="rId19" Type="http://schemas.openxmlformats.org/officeDocument/2006/relationships/image" Target="media/image3.png"/><Relationship Id="rId14" Type="http://schemas.openxmlformats.org/officeDocument/2006/relationships/header" Target="header3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jpe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1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jpe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6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1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6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00supcon\CMMI&#36827;&#31243;\02&#20307;&#31995;&#24314;&#31435;\&#27969;&#31243;&#32534;&#20889;&#27169;&#26495;\CMMI&#36807;&#31243;&#23450;&#20041;&#27169;&#26495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F87A4B-AEF8-4101-8FBC-DDC3421D5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CMMI过程定义模板.dot</Template>
  <TotalTime>10639</TotalTime>
  <Pages>61</Pages>
  <Words>1992</Words>
  <Characters>11358</Characters>
  <Application>Microsoft Office Word</Application>
  <DocSecurity>0</DocSecurity>
  <PresentationFormat/>
  <Lines>94</Lines>
  <Paragraphs>26</Paragraphs>
  <Slides>0</Slides>
  <Notes>0</Notes>
  <HiddenSlides>0</HiddenSlides>
  <MMClips>0</MMClips>
  <ScaleCrop>false</ScaleCrop>
  <Company>supcon</Company>
  <LinksUpToDate>false</LinksUpToDate>
  <CharactersWithSpaces>13324</CharactersWithSpaces>
  <SharedDoc>false</SharedDoc>
  <HLinks>
    <vt:vector size="54" baseType="variant">
      <vt:variant>
        <vt:i4>2031679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_Toc394481048</vt:lpwstr>
      </vt:variant>
      <vt:variant>
        <vt:i4>2031679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_Toc394481047</vt:lpwstr>
      </vt:variant>
      <vt:variant>
        <vt:i4>2031679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_Toc394481046</vt:lpwstr>
      </vt:variant>
      <vt:variant>
        <vt:i4>2031679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_Toc394481045</vt:lpwstr>
      </vt:variant>
      <vt:variant>
        <vt:i4>2031679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_Toc394481044</vt:lpwstr>
      </vt:variant>
      <vt:variant>
        <vt:i4>2031679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_Toc394481043</vt:lpwstr>
      </vt:variant>
      <vt:variant>
        <vt:i4>2031679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_Toc394481042</vt:lpwstr>
      </vt:variant>
      <vt:variant>
        <vt:i4>2031679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_Toc394481041</vt:lpwstr>
      </vt:variant>
      <vt:variant>
        <vt:i4>2031679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_Toc394481040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CMMI文档编写规范</dc:title>
  <dc:creator>喻蜀江/信息科技公司</dc:creator>
  <cp:lastModifiedBy>吴坤鹏/信息科技公司</cp:lastModifiedBy>
  <cp:revision>353</cp:revision>
  <cp:lastPrinted>1900-12-31T16:00:00Z</cp:lastPrinted>
  <dcterms:created xsi:type="dcterms:W3CDTF">2015-05-12T00:24:00Z</dcterms:created>
  <dcterms:modified xsi:type="dcterms:W3CDTF">2015-06-04T07:12:00Z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2052-6.3.0.1705</vt:lpwstr>
  </property>
</Properties>
</file>